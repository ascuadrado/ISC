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523854292" w:displacedByCustomXml="next"/>
    <w:sdt>
      <w:sdtPr>
        <w:rPr>
          <w:lang w:val="es-ES_tradnl"/>
        </w:rPr>
        <w:id w:val="-1724969377"/>
        <w:docPartObj>
          <w:docPartGallery w:val="Cover Pages"/>
          <w:docPartUnique/>
        </w:docPartObj>
      </w:sdtPr>
      <w:sdtContent>
        <w:p w14:paraId="5BC90D42" w14:textId="77777777" w:rsidR="00185250" w:rsidRPr="00413AB3" w:rsidRDefault="004567DB">
          <w:pPr>
            <w:rPr>
              <w:lang w:val="es-ES_tradnl"/>
            </w:rPr>
          </w:pPr>
          <w:r>
            <w:rPr>
              <w:noProof/>
            </w:rPr>
            <w:drawing>
              <wp:anchor distT="0" distB="0" distL="114300" distR="114300" simplePos="0" relativeHeight="251935744" behindDoc="0" locked="0" layoutInCell="1" allowOverlap="1" wp14:anchorId="78B7299F" wp14:editId="25C4B931">
                <wp:simplePos x="0" y="0"/>
                <wp:positionH relativeFrom="margin">
                  <wp:posOffset>3277288</wp:posOffset>
                </wp:positionH>
                <wp:positionV relativeFrom="paragraph">
                  <wp:posOffset>-2540</wp:posOffset>
                </wp:positionV>
                <wp:extent cx="2358639" cy="1048904"/>
                <wp:effectExtent l="0" t="0" r="0" b="5715"/>
                <wp:wrapNone/>
                <wp:docPr id="37" name="Picture 7"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descr="Dibujo en blanco y negro&#10;&#10;Descripción generada automáticamente con confianza m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8639" cy="1048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315E" w:rsidRPr="00413AB3">
            <w:rPr>
              <w:noProof/>
              <w:lang w:val="es-ES_tradnl"/>
            </w:rPr>
            <mc:AlternateContent>
              <mc:Choice Requires="wps">
                <w:drawing>
                  <wp:anchor distT="0" distB="0" distL="114300" distR="114300" simplePos="0" relativeHeight="251922432" behindDoc="0" locked="0" layoutInCell="1" allowOverlap="1" wp14:anchorId="07014D2B" wp14:editId="57FA1F38">
                    <wp:simplePos x="0" y="0"/>
                    <wp:positionH relativeFrom="column">
                      <wp:posOffset>-722630</wp:posOffset>
                    </wp:positionH>
                    <wp:positionV relativeFrom="paragraph">
                      <wp:posOffset>-937895</wp:posOffset>
                    </wp:positionV>
                    <wp:extent cx="277495" cy="10706100"/>
                    <wp:effectExtent l="0" t="0" r="8255" b="0"/>
                    <wp:wrapNone/>
                    <wp:docPr id="315" name="Rectángulo 315"/>
                    <wp:cNvGraphicFramePr/>
                    <a:graphic xmlns:a="http://schemas.openxmlformats.org/drawingml/2006/main">
                      <a:graphicData uri="http://schemas.microsoft.com/office/word/2010/wordprocessingShape">
                        <wps:wsp>
                          <wps:cNvSpPr/>
                          <wps:spPr>
                            <a:xfrm>
                              <a:off x="0" y="0"/>
                              <a:ext cx="277495" cy="10706100"/>
                            </a:xfrm>
                            <a:prstGeom prst="rect">
                              <a:avLst/>
                            </a:prstGeom>
                            <a:solidFill>
                              <a:srgbClr val="00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675A3" id="Rectángulo 315" o:spid="_x0000_s1026" style="position:absolute;margin-left:-56.9pt;margin-top:-73.85pt;width:21.85pt;height:843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" fillcolor="lime" stroked="f" strokeweight="1pt"/>
                </w:pict>
              </mc:Fallback>
            </mc:AlternateContent>
          </w:r>
          <w:r w:rsidR="001D315E" w:rsidRPr="00413AB3">
            <w:rPr>
              <w:noProof/>
              <w:lang w:val="es-ES_tradnl"/>
            </w:rPr>
            <mc:AlternateContent>
              <mc:Choice Requires="wps">
                <w:drawing>
                  <wp:anchor distT="0" distB="0" distL="114300" distR="114300" simplePos="0" relativeHeight="251929600" behindDoc="0" locked="0" layoutInCell="1" allowOverlap="1" wp14:anchorId="318C94D1" wp14:editId="7935D7DC">
                    <wp:simplePos x="0" y="0"/>
                    <wp:positionH relativeFrom="column">
                      <wp:posOffset>-360680</wp:posOffset>
                    </wp:positionH>
                    <wp:positionV relativeFrom="paragraph">
                      <wp:posOffset>-937895</wp:posOffset>
                    </wp:positionV>
                    <wp:extent cx="277495" cy="10706100"/>
                    <wp:effectExtent l="0" t="0" r="8255" b="0"/>
                    <wp:wrapNone/>
                    <wp:docPr id="319" name="Rectángulo 319"/>
                    <wp:cNvGraphicFramePr/>
                    <a:graphic xmlns:a="http://schemas.openxmlformats.org/drawingml/2006/main">
                      <a:graphicData uri="http://schemas.microsoft.com/office/word/2010/wordprocessingShape">
                        <wps:wsp>
                          <wps:cNvSpPr/>
                          <wps:spPr>
                            <a:xfrm>
                              <a:off x="0" y="0"/>
                              <a:ext cx="277495" cy="10706100"/>
                            </a:xfrm>
                            <a:prstGeom prst="rect">
                              <a:avLst/>
                            </a:prstGeom>
                            <a:solidFill>
                              <a:srgbClr val="444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6BC39" id="Rectángulo 319" o:spid="_x0000_s1026" style="position:absolute;margin-left:-28.4pt;margin-top:-73.85pt;width:21.85pt;height:843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" fillcolor="#444242" stroked="f" strokeweight="1pt"/>
                </w:pict>
              </mc:Fallback>
            </mc:AlternateContent>
          </w:r>
        </w:p>
        <w:p w14:paraId="4B0E972F" w14:textId="77777777" w:rsidR="001D06B5" w:rsidRPr="00413AB3" w:rsidRDefault="00A6713F">
          <w:pPr>
            <w:rPr>
              <w:lang w:val="es-ES_tradnl"/>
            </w:rPr>
          </w:pPr>
          <w:r w:rsidRPr="00413AB3">
            <w:rPr>
              <w:noProof/>
              <w:lang w:val="es-ES_tradnl"/>
            </w:rPr>
            <mc:AlternateContent>
              <mc:Choice Requires="wpg">
                <w:drawing>
                  <wp:anchor distT="0" distB="0" distL="114300" distR="114300" simplePos="0" relativeHeight="251932672" behindDoc="0" locked="0" layoutInCell="1" allowOverlap="1" wp14:anchorId="21A70D22" wp14:editId="20AF8EB8">
                    <wp:simplePos x="0" y="0"/>
                    <wp:positionH relativeFrom="margin">
                      <wp:align>right</wp:align>
                    </wp:positionH>
                    <wp:positionV relativeFrom="paragraph">
                      <wp:posOffset>3283585</wp:posOffset>
                    </wp:positionV>
                    <wp:extent cx="4667250" cy="2016760"/>
                    <wp:effectExtent l="0" t="0" r="0" b="2540"/>
                    <wp:wrapSquare wrapText="bothSides"/>
                    <wp:docPr id="322" name="Grupo 322"/>
                    <wp:cNvGraphicFramePr/>
                    <a:graphic xmlns:a="http://schemas.openxmlformats.org/drawingml/2006/main">
                      <a:graphicData uri="http://schemas.microsoft.com/office/word/2010/wordprocessingGroup">
                        <wpg:wgp>
                          <wpg:cNvGrpSpPr/>
                          <wpg:grpSpPr>
                            <a:xfrm>
                              <a:off x="0" y="0"/>
                              <a:ext cx="4667250" cy="2016888"/>
                              <a:chOff x="0" y="-1"/>
                              <a:chExt cx="4667250" cy="2016888"/>
                            </a:xfrm>
                          </wpg:grpSpPr>
                          <wps:wsp>
                            <wps:cNvPr id="313" name="Cuadro de texto 313"/>
                            <wps:cNvSpPr txBox="1"/>
                            <wps:spPr>
                              <a:xfrm>
                                <a:off x="0" y="-1"/>
                                <a:ext cx="4667250" cy="16702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1C5F88" w14:textId="77777777" w:rsidR="00EA4B95" w:rsidRPr="00413AB3" w:rsidRDefault="00000000">
                                  <w:pPr>
                                    <w:pStyle w:val="NoSpacing"/>
                                    <w:jc w:val="right"/>
                                    <w:rPr>
                                      <w:caps/>
                                      <w:color w:val="000000" w:themeColor="text2" w:themeShade="BF"/>
                                      <w:sz w:val="52"/>
                                      <w:szCs w:val="52"/>
                                    </w:rPr>
                                  </w:pPr>
                                  <w:sdt>
                                    <w:sdtPr>
                                      <w:rPr>
                                        <w:b/>
                                        <w:bCs/>
                                        <w:caps/>
                                        <w:color w:val="000000" w:themeColor="text2" w:themeShade="BF"/>
                                        <w:sz w:val="52"/>
                                        <w:szCs w:val="52"/>
                                      </w:rPr>
                                      <w:alias w:val="Título"/>
                                      <w:tag w:val=""/>
                                      <w:id w:val="384684670"/>
                                      <w:dataBinding w:prefixMappings="xmlns:ns0='http://purl.org/dc/elements/1.1/' xmlns:ns1='http://schemas.openxmlformats.org/package/2006/metadata/core-properties' " w:xpath="/ns1:coreProperties[1]/ns0:title[1]" w:storeItemID="{6C3C8BC8-F283-45AE-878A-BAB7291924A1}"/>
                                      <w:text w:multiLine="1"/>
                                    </w:sdtPr>
                                    <w:sdtContent>
                                      <w:r w:rsidR="00EA4B95" w:rsidRPr="00413AB3">
                                        <w:rPr>
                                          <w:b/>
                                          <w:bCs/>
                                          <w:caps/>
                                          <w:color w:val="000000" w:themeColor="text2" w:themeShade="BF"/>
                                          <w:sz w:val="52"/>
                                          <w:szCs w:val="52"/>
                                        </w:rPr>
                                        <w:t>Resumen proyecto inn</w:t>
                                      </w:r>
                                      <w:r w:rsidR="00EA4B95">
                                        <w:rPr>
                                          <w:b/>
                                          <w:bCs/>
                                          <w:caps/>
                                          <w:color w:val="000000" w:themeColor="text2" w:themeShade="BF"/>
                                          <w:sz w:val="52"/>
                                          <w:szCs w:val="52"/>
                                        </w:rPr>
                                        <w:t>ovación</w:t>
                                      </w:r>
                                    </w:sdtContent>
                                  </w:sdt>
                                </w:p>
                                <w:sdt>
                                  <w:sdtPr>
                                    <w:rPr>
                                      <w:smallCaps/>
                                      <w:sz w:val="40"/>
                                      <w:szCs w:val="36"/>
                                    </w:rPr>
                                    <w:alias w:val="Subtítulo"/>
                                    <w:tag w:val=""/>
                                    <w:id w:val="-1753505305"/>
                                    <w:dataBinding w:prefixMappings="xmlns:ns0='http://purl.org/dc/elements/1.1/' xmlns:ns1='http://schemas.openxmlformats.org/package/2006/metadata/core-properties' " w:xpath="/ns1:coreProperties[1]/ns0:subject[1]" w:storeItemID="{6C3C8BC8-F283-45AE-878A-BAB7291924A1}"/>
                                    <w:text/>
                                  </w:sdtPr>
                                  <w:sdtContent>
                                    <w:p w14:paraId="1189A0CD" w14:textId="77777777" w:rsidR="00EA4B95" w:rsidRPr="00413AB3" w:rsidRDefault="00EA4B95">
                                      <w:pPr>
                                        <w:pStyle w:val="NoSpacing"/>
                                        <w:jc w:val="right"/>
                                        <w:rPr>
                                          <w:smallCaps/>
                                          <w:color w:val="000000" w:themeColor="text2"/>
                                          <w:sz w:val="36"/>
                                          <w:szCs w:val="36"/>
                                        </w:rPr>
                                      </w:pPr>
                                      <w:r w:rsidRPr="00413AB3">
                                        <w:rPr>
                                          <w:smallCaps/>
                                          <w:sz w:val="40"/>
                                          <w:szCs w:val="36"/>
                                        </w:rPr>
                                        <w:t xml:space="preserve">ISC </w:t>
                                      </w:r>
                                      <w:r>
                                        <w:rPr>
                                          <w:smallCaps/>
                                          <w:sz w:val="40"/>
                                          <w:szCs w:val="36"/>
                                        </w:rPr>
                                        <w:t>MOTO</w:t>
                                      </w:r>
                                      <w:r w:rsidRPr="00413AB3">
                                        <w:rPr>
                                          <w:smallCaps/>
                                          <w:sz w:val="40"/>
                                          <w:szCs w:val="36"/>
                                        </w:rPr>
                                        <w:t xml:space="preserve"> STUDENT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s:wsp>
                            <wps:cNvPr id="321" name="Cuadro de texto 321"/>
                            <wps:cNvSpPr txBox="1"/>
                            <wps:spPr>
                              <a:xfrm>
                                <a:off x="1885950" y="1696671"/>
                                <a:ext cx="2781300" cy="320216"/>
                              </a:xfrm>
                              <a:prstGeom prst="rect">
                                <a:avLst/>
                              </a:prstGeom>
                              <a:noFill/>
                              <a:ln w="6350">
                                <a:noFill/>
                              </a:ln>
                            </wps:spPr>
                            <wps:txbx>
                              <w:txbxContent>
                                <w:p w14:paraId="2E57E04F" w14:textId="77777777" w:rsidR="00EA4B95" w:rsidRPr="009B2E8E" w:rsidRDefault="00EA4B95" w:rsidP="001D315E">
                                  <w:pPr>
                                    <w:spacing w:after="120" w:line="264" w:lineRule="auto"/>
                                    <w:jc w:val="right"/>
                                    <w:rPr>
                                      <w:noProof/>
                                    </w:rPr>
                                  </w:pPr>
                                  <w:r>
                                    <w:t>Alberto Menéndez Ruiz de Azúa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A70D22" id="Grupo 322" o:spid="_x0000_s1026" style="position:absolute;margin-left:316.3pt;margin-top:258.55pt;width:367.5pt;height:158.8pt;z-index:251932672;mso-position-horizontal:right;mso-position-horizontal-relative:margin;mso-width-relative:margin;mso-height-relative:margin" coordorigin="" coordsize="46672,201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">
                    <v:shapetype id="_x0000_t202" coordsize="21600,21600" o:spt="202" path="m,l,21600r21600,l21600,xe">
                      <v:stroke joinstyle="miter"/>
                      <v:path gradientshapeok="t" o:connecttype="rect"/>
                    </v:shapetype>
                    <v:shape id="Cuadro de texto 313" o:spid="_x0000_s1027" type="#_x0000_t202" style="position:absolute;width:46672;height:1670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" filled="f" stroked="f" strokeweight=".5pt">
                      <v:textbox inset="0,0,0,0">
                        <w:txbxContent>
                          <w:p w14:paraId="2E1C5F88" w14:textId="77777777" w:rsidR="00EA4B95" w:rsidRPr="00413AB3" w:rsidRDefault="00000000">
                            <w:pPr>
                              <w:pStyle w:val="NoSpacing"/>
                              <w:jc w:val="right"/>
                              <w:rPr>
                                <w:caps/>
                                <w:color w:val="000000" w:themeColor="text2" w:themeShade="BF"/>
                                <w:sz w:val="52"/>
                                <w:szCs w:val="52"/>
                              </w:rPr>
                            </w:pPr>
                            <w:sdt>
                              <w:sdtPr>
                                <w:rPr>
                                  <w:b/>
                                  <w:bCs/>
                                  <w:caps/>
                                  <w:color w:val="000000" w:themeColor="text2" w:themeShade="BF"/>
                                  <w:sz w:val="52"/>
                                  <w:szCs w:val="52"/>
                                </w:rPr>
                                <w:alias w:val="Título"/>
                                <w:tag w:val=""/>
                                <w:id w:val="384684670"/>
                                <w:dataBinding w:prefixMappings="xmlns:ns0='http://purl.org/dc/elements/1.1/' xmlns:ns1='http://schemas.openxmlformats.org/package/2006/metadata/core-properties' " w:xpath="/ns1:coreProperties[1]/ns0:title[1]" w:storeItemID="{6C3C8BC8-F283-45AE-878A-BAB7291924A1}"/>
                                <w:text w:multiLine="1"/>
                              </w:sdtPr>
                              <w:sdtContent>
                                <w:r w:rsidR="00EA4B95" w:rsidRPr="00413AB3">
                                  <w:rPr>
                                    <w:b/>
                                    <w:bCs/>
                                    <w:caps/>
                                    <w:color w:val="000000" w:themeColor="text2" w:themeShade="BF"/>
                                    <w:sz w:val="52"/>
                                    <w:szCs w:val="52"/>
                                  </w:rPr>
                                  <w:t>Resumen proyecto inn</w:t>
                                </w:r>
                                <w:r w:rsidR="00EA4B95">
                                  <w:rPr>
                                    <w:b/>
                                    <w:bCs/>
                                    <w:caps/>
                                    <w:color w:val="000000" w:themeColor="text2" w:themeShade="BF"/>
                                    <w:sz w:val="52"/>
                                    <w:szCs w:val="52"/>
                                  </w:rPr>
                                  <w:t>ovación</w:t>
                                </w:r>
                              </w:sdtContent>
                            </w:sdt>
                          </w:p>
                          <w:sdt>
                            <w:sdtPr>
                              <w:rPr>
                                <w:smallCaps/>
                                <w:sz w:val="40"/>
                                <w:szCs w:val="36"/>
                              </w:rPr>
                              <w:alias w:val="Subtítulo"/>
                              <w:tag w:val=""/>
                              <w:id w:val="-1753505305"/>
                              <w:dataBinding w:prefixMappings="xmlns:ns0='http://purl.org/dc/elements/1.1/' xmlns:ns1='http://schemas.openxmlformats.org/package/2006/metadata/core-properties' " w:xpath="/ns1:coreProperties[1]/ns0:subject[1]" w:storeItemID="{6C3C8BC8-F283-45AE-878A-BAB7291924A1}"/>
                              <w:text/>
                            </w:sdtPr>
                            <w:sdtContent>
                              <w:p w14:paraId="1189A0CD" w14:textId="77777777" w:rsidR="00EA4B95" w:rsidRPr="00413AB3" w:rsidRDefault="00EA4B95">
                                <w:pPr>
                                  <w:pStyle w:val="NoSpacing"/>
                                  <w:jc w:val="right"/>
                                  <w:rPr>
                                    <w:smallCaps/>
                                    <w:color w:val="000000" w:themeColor="text2"/>
                                    <w:sz w:val="36"/>
                                    <w:szCs w:val="36"/>
                                  </w:rPr>
                                </w:pPr>
                                <w:r w:rsidRPr="00413AB3">
                                  <w:rPr>
                                    <w:smallCaps/>
                                    <w:sz w:val="40"/>
                                    <w:szCs w:val="36"/>
                                  </w:rPr>
                                  <w:t xml:space="preserve">ISC </w:t>
                                </w:r>
                                <w:r>
                                  <w:rPr>
                                    <w:smallCaps/>
                                    <w:sz w:val="40"/>
                                    <w:szCs w:val="36"/>
                                  </w:rPr>
                                  <w:t>MOTO</w:t>
                                </w:r>
                                <w:r w:rsidRPr="00413AB3">
                                  <w:rPr>
                                    <w:smallCaps/>
                                    <w:sz w:val="40"/>
                                    <w:szCs w:val="36"/>
                                  </w:rPr>
                                  <w:t xml:space="preserve"> STUDENT</w:t>
                                </w:r>
                              </w:p>
                            </w:sdtContent>
                          </w:sdt>
                        </w:txbxContent>
                      </v:textbox>
                    </v:shape>
                    <v:shape id="Cuadro de texto 321" o:spid="_x0000_s1028" type="#_x0000_t202" style="position:absolute;left:18859;top:16966;width:27813;height:32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" filled="f" stroked="f" strokeweight=".5pt">
                      <v:textbox>
                        <w:txbxContent>
                          <w:p w14:paraId="2E57E04F" w14:textId="77777777" w:rsidR="00EA4B95" w:rsidRPr="009B2E8E" w:rsidRDefault="00EA4B95" w:rsidP="001D315E">
                            <w:pPr>
                              <w:spacing w:after="120" w:line="264" w:lineRule="auto"/>
                              <w:jc w:val="right"/>
                              <w:rPr>
                                <w:noProof/>
                              </w:rPr>
                            </w:pPr>
                            <w:r>
                              <w:t>Alberto Menéndez Ruiz de Azúa</w:t>
                            </w:r>
                          </w:p>
                        </w:txbxContent>
                      </v:textbox>
                    </v:shape>
                    <w10:wrap type="square" anchorx="margin"/>
                  </v:group>
                </w:pict>
              </mc:Fallback>
            </mc:AlternateContent>
          </w:r>
          <w:r w:rsidR="001D315E" w:rsidRPr="00413AB3">
            <w:rPr>
              <w:noProof/>
              <w:lang w:val="es-ES_tradnl"/>
            </w:rPr>
            <mc:AlternateContent>
              <mc:Choice Requires="wps">
                <w:drawing>
                  <wp:anchor distT="0" distB="0" distL="114300" distR="114300" simplePos="0" relativeHeight="251925504" behindDoc="0" locked="0" layoutInCell="1" allowOverlap="1" wp14:anchorId="0A02F99F" wp14:editId="2F2EF4E5">
                    <wp:simplePos x="0" y="0"/>
                    <wp:positionH relativeFrom="margin">
                      <wp:align>right</wp:align>
                    </wp:positionH>
                    <wp:positionV relativeFrom="margin">
                      <wp:posOffset>8568055</wp:posOffset>
                    </wp:positionV>
                    <wp:extent cx="3059430" cy="266700"/>
                    <wp:effectExtent l="0" t="0" r="7620" b="0"/>
                    <wp:wrapSquare wrapText="bothSides"/>
                    <wp:docPr id="311" name="Cuadro de texto 311"/>
                    <wp:cNvGraphicFramePr/>
                    <a:graphic xmlns:a="http://schemas.openxmlformats.org/drawingml/2006/main">
                      <a:graphicData uri="http://schemas.microsoft.com/office/word/2010/wordprocessingShape">
                        <wps:wsp>
                          <wps:cNvSpPr txBox="1"/>
                          <wps:spPr>
                            <a:xfrm>
                              <a:off x="0" y="0"/>
                              <a:ext cx="305943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00000" w:themeColor="text2" w:themeShade="BF"/>
                                    <w:sz w:val="40"/>
                                    <w:szCs w:val="40"/>
                                  </w:rPr>
                                  <w:alias w:val="Fecha de publicación"/>
                                  <w:tag w:val=""/>
                                  <w:id w:val="-1476591478"/>
                                  <w:dataBinding w:prefixMappings="xmlns:ns0='http://schemas.microsoft.com/office/2006/coverPageProps' " w:xpath="/ns0:CoverPageProperties[1]/ns0:PublishDate[1]" w:storeItemID="{55AF091B-3C7A-41E3-B477-F2FDAA23CFDA}"/>
                                  <w:date w:fullDate="2021-03-16T00:00:00Z">
                                    <w:dateFormat w:val="d 'de' MMMM 'de' yyyy"/>
                                    <w:lid w:val="es-ES"/>
                                    <w:storeMappedDataAs w:val="dateTime"/>
                                    <w:calendar w:val="gregorian"/>
                                  </w:date>
                                </w:sdtPr>
                                <w:sdtContent>
                                  <w:p w14:paraId="7FC9591D" w14:textId="77777777" w:rsidR="00EA4B95" w:rsidRDefault="004567DB">
                                    <w:pPr>
                                      <w:pStyle w:val="NoSpacing"/>
                                      <w:jc w:val="right"/>
                                      <w:rPr>
                                        <w:caps/>
                                        <w:color w:val="000000" w:themeColor="text2" w:themeShade="BF"/>
                                        <w:sz w:val="40"/>
                                        <w:szCs w:val="40"/>
                                      </w:rPr>
                                    </w:pPr>
                                    <w:r>
                                      <w:rPr>
                                        <w:caps/>
                                        <w:color w:val="000000" w:themeColor="text2" w:themeShade="BF"/>
                                        <w:sz w:val="40"/>
                                        <w:szCs w:val="40"/>
                                      </w:rPr>
                                      <w:t>16 de marzo de 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A02F99F" id="Cuadro de texto 311" o:spid="_x0000_s1029" type="#_x0000_t202" style="position:absolute;margin-left:189.7pt;margin-top:674.65pt;width:240.9pt;height:21pt;z-index:25192550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" filled="f" stroked="f" strokeweight=".5pt">
                    <v:textbox inset="0,0,0,0">
                      <w:txbxContent>
                        <w:sdt>
                          <w:sdtPr>
                            <w:rPr>
                              <w:caps/>
                              <w:color w:val="000000" w:themeColor="text2" w:themeShade="BF"/>
                              <w:sz w:val="40"/>
                              <w:szCs w:val="40"/>
                            </w:rPr>
                            <w:alias w:val="Fecha de publicación"/>
                            <w:tag w:val=""/>
                            <w:id w:val="-1476591478"/>
                            <w:dataBinding w:prefixMappings="xmlns:ns0='http://schemas.microsoft.com/office/2006/coverPageProps' " w:xpath="/ns0:CoverPageProperties[1]/ns0:PublishDate[1]" w:storeItemID="{55AF091B-3C7A-41E3-B477-F2FDAA23CFDA}"/>
                            <w:date w:fullDate="2021-03-16T00:00:00Z">
                              <w:dateFormat w:val="d 'de' MMMM 'de' yyyy"/>
                              <w:lid w:val="es-ES"/>
                              <w:storeMappedDataAs w:val="dateTime"/>
                              <w:calendar w:val="gregorian"/>
                            </w:date>
                          </w:sdtPr>
                          <w:sdtContent>
                            <w:p w14:paraId="7FC9591D" w14:textId="77777777" w:rsidR="00EA4B95" w:rsidRDefault="004567DB">
                              <w:pPr>
                                <w:pStyle w:val="NoSpacing"/>
                                <w:jc w:val="right"/>
                                <w:rPr>
                                  <w:caps/>
                                  <w:color w:val="000000" w:themeColor="text2" w:themeShade="BF"/>
                                  <w:sz w:val="40"/>
                                  <w:szCs w:val="40"/>
                                </w:rPr>
                              </w:pPr>
                              <w:r>
                                <w:rPr>
                                  <w:caps/>
                                  <w:color w:val="000000" w:themeColor="text2" w:themeShade="BF"/>
                                  <w:sz w:val="40"/>
                                  <w:szCs w:val="40"/>
                                </w:rPr>
                                <w:t>16 de marzo de 2021</w:t>
                              </w:r>
                            </w:p>
                          </w:sdtContent>
                        </w:sdt>
                      </w:txbxContent>
                    </v:textbox>
                    <w10:wrap type="square" anchorx="margin" anchory="margin"/>
                  </v:shape>
                </w:pict>
              </mc:Fallback>
            </mc:AlternateContent>
          </w:r>
          <w:r w:rsidR="00185250" w:rsidRPr="00413AB3">
            <w:rPr>
              <w:lang w:val="es-ES_tradnl"/>
            </w:rPr>
            <w:br w:type="page"/>
          </w:r>
        </w:p>
        <w:p w14:paraId="09CAC9BC" w14:textId="77777777" w:rsidR="001D06B5" w:rsidRPr="00413AB3" w:rsidRDefault="001D06B5" w:rsidP="001D06B5">
          <w:pPr>
            <w:rPr>
              <w:sz w:val="24"/>
              <w:lang w:val="es-ES_tradnl"/>
            </w:rPr>
          </w:pPr>
        </w:p>
        <w:p w14:paraId="43A9D4BD" w14:textId="77777777" w:rsidR="001D06B5" w:rsidRPr="00413AB3" w:rsidRDefault="001D06B5" w:rsidP="001D06B5">
          <w:pPr>
            <w:rPr>
              <w:sz w:val="24"/>
              <w:lang w:val="es-ES_tradnl"/>
            </w:rPr>
          </w:pPr>
        </w:p>
        <w:p w14:paraId="65532D46" w14:textId="77777777" w:rsidR="001D06B5" w:rsidRPr="00413AB3" w:rsidRDefault="001D06B5" w:rsidP="001D06B5">
          <w:pPr>
            <w:rPr>
              <w:sz w:val="24"/>
              <w:lang w:val="es-ES_tradnl"/>
            </w:rPr>
          </w:pPr>
        </w:p>
        <w:p w14:paraId="42FCD5BC" w14:textId="77777777" w:rsidR="001D06B5" w:rsidRPr="00413AB3" w:rsidRDefault="001D06B5" w:rsidP="001D06B5">
          <w:pPr>
            <w:rPr>
              <w:sz w:val="24"/>
              <w:lang w:val="es-ES_tradnl"/>
            </w:rPr>
          </w:pPr>
        </w:p>
        <w:p w14:paraId="78A05812" w14:textId="77777777" w:rsidR="001D06B5" w:rsidRPr="00413AB3" w:rsidRDefault="001D06B5" w:rsidP="001D06B5">
          <w:pPr>
            <w:rPr>
              <w:sz w:val="24"/>
              <w:lang w:val="es-ES_tradnl"/>
            </w:rPr>
          </w:pPr>
        </w:p>
        <w:p w14:paraId="3A5FB562" w14:textId="77777777" w:rsidR="001D06B5" w:rsidRPr="00413AB3" w:rsidRDefault="001D06B5" w:rsidP="001D06B5">
          <w:pPr>
            <w:rPr>
              <w:sz w:val="24"/>
              <w:lang w:val="es-ES_tradnl"/>
            </w:rPr>
          </w:pPr>
        </w:p>
        <w:p w14:paraId="04BE3A69" w14:textId="77777777" w:rsidR="001D06B5" w:rsidRPr="00413AB3" w:rsidRDefault="001D06B5" w:rsidP="001D06B5">
          <w:pPr>
            <w:rPr>
              <w:sz w:val="24"/>
              <w:lang w:val="es-ES_tradnl"/>
            </w:rPr>
          </w:pPr>
        </w:p>
        <w:p w14:paraId="10D37E67" w14:textId="77777777" w:rsidR="001D06B5" w:rsidRPr="00413AB3" w:rsidRDefault="001D06B5" w:rsidP="001D06B5">
          <w:pPr>
            <w:rPr>
              <w:sz w:val="24"/>
              <w:lang w:val="es-ES_tradnl"/>
            </w:rPr>
          </w:pPr>
        </w:p>
        <w:p w14:paraId="1CA4E7FF" w14:textId="77777777" w:rsidR="001D06B5" w:rsidRPr="00413AB3" w:rsidRDefault="001D06B5" w:rsidP="001D06B5">
          <w:pPr>
            <w:rPr>
              <w:b/>
              <w:sz w:val="24"/>
              <w:lang w:val="es-ES_tradnl"/>
            </w:rPr>
          </w:pPr>
          <w:r w:rsidRPr="00413AB3">
            <w:rPr>
              <w:b/>
              <w:sz w:val="24"/>
              <w:lang w:val="es-ES_tradnl"/>
            </w:rPr>
            <w:t>Notas sobre el documento:</w:t>
          </w:r>
        </w:p>
        <w:p w14:paraId="7D64EC69" w14:textId="77777777" w:rsidR="00554CC9" w:rsidRPr="00413AB3" w:rsidRDefault="00413AB3" w:rsidP="00554CC9">
          <w:pPr>
            <w:jc w:val="both"/>
            <w:rPr>
              <w:sz w:val="24"/>
              <w:lang w:val="es-ES_tradnl"/>
            </w:rPr>
          </w:pPr>
          <w:r w:rsidRPr="00413AB3">
            <w:rPr>
              <w:sz w:val="24"/>
              <w:lang w:val="es-ES_tradnl"/>
            </w:rPr>
            <w:t>Este documento busca resumir el trabajo realizado por el equipo de innovación hasta la fecha. El objetivo es exponer todos los detalles necesarios para poner todo en funcionamiento y hacer cualquier modificación que sea necesaria. De esta manera se busca crear un marco para que tanto futuros directores de innovación como otros miembros de la asociación puedan consultar cualquier detalle y realizar los cambios que crean convenientes. En el documento se expondrán tanto pasos seguidos, como capturas y contraseñas de los servicios necesarios para llevar a cabo cualquier cambio.</w:t>
          </w:r>
        </w:p>
        <w:p w14:paraId="23CE82FD" w14:textId="77777777" w:rsidR="0040704A" w:rsidRPr="00413AB3" w:rsidRDefault="0040704A">
          <w:pPr>
            <w:rPr>
              <w:sz w:val="24"/>
              <w:lang w:val="es-ES_tradnl"/>
            </w:rPr>
          </w:pPr>
          <w:r w:rsidRPr="00413AB3">
            <w:rPr>
              <w:sz w:val="24"/>
              <w:lang w:val="es-ES_tradnl"/>
            </w:rPr>
            <w:br w:type="page"/>
          </w:r>
        </w:p>
        <w:p w14:paraId="4483EDB7" w14:textId="77777777" w:rsidR="00185250" w:rsidRPr="00413AB3" w:rsidRDefault="00000000" w:rsidP="00554CC9">
          <w:pPr>
            <w:jc w:val="both"/>
            <w:rPr>
              <w:lang w:val="es-ES_tradnl"/>
            </w:rPr>
          </w:pPr>
        </w:p>
      </w:sdtContent>
    </w:sdt>
    <w:sdt>
      <w:sdtPr>
        <w:rPr>
          <w:rFonts w:asciiTheme="minorHAnsi" w:eastAsiaTheme="minorEastAsia" w:hAnsiTheme="minorHAnsi" w:cstheme="minorBidi"/>
          <w:color w:val="auto"/>
          <w:sz w:val="21"/>
          <w:szCs w:val="21"/>
          <w:u w:val="single"/>
          <w:lang w:val="es-ES_tradnl"/>
        </w:rPr>
        <w:id w:val="-194698211"/>
        <w:docPartObj>
          <w:docPartGallery w:val="Table of Contents"/>
          <w:docPartUnique/>
        </w:docPartObj>
      </w:sdtPr>
      <w:sdtEndPr>
        <w:rPr>
          <w:b/>
          <w:bCs/>
        </w:rPr>
      </w:sdtEndPr>
      <w:sdtContent>
        <w:p w14:paraId="14435C1A" w14:textId="77777777" w:rsidR="00B50BB8" w:rsidRPr="00413AB3" w:rsidRDefault="00B50BB8" w:rsidP="00B50BB8">
          <w:pPr>
            <w:pStyle w:val="TOCHeading"/>
            <w:jc w:val="left"/>
            <w:rPr>
              <w:rFonts w:asciiTheme="minorHAnsi" w:eastAsiaTheme="minorEastAsia" w:hAnsiTheme="minorHAnsi" w:cstheme="minorBidi"/>
              <w:color w:val="auto"/>
              <w:sz w:val="21"/>
              <w:szCs w:val="21"/>
              <w:lang w:val="es-ES_tradnl"/>
            </w:rPr>
          </w:pPr>
        </w:p>
        <w:p w14:paraId="77310405" w14:textId="77777777" w:rsidR="0037706B" w:rsidRPr="00413AB3" w:rsidRDefault="000E51AF" w:rsidP="00B50BB8">
          <w:pPr>
            <w:pStyle w:val="TOCHeading"/>
            <w:jc w:val="left"/>
            <w:rPr>
              <w:rStyle w:val="IntenseEmphasis"/>
              <w:i w:val="0"/>
              <w:lang w:val="es-ES_tradnl"/>
            </w:rPr>
          </w:pPr>
          <w:r w:rsidRPr="00413AB3">
            <w:rPr>
              <w:rStyle w:val="IntenseEmphasis"/>
              <w:i w:val="0"/>
              <w:lang w:val="es-ES_tradnl"/>
            </w:rPr>
            <w:t>Índice</w:t>
          </w:r>
        </w:p>
        <w:p w14:paraId="2E7424F6" w14:textId="77777777" w:rsidR="00110F8D" w:rsidRDefault="001D315E">
          <w:pPr>
            <w:pStyle w:val="TOC1"/>
            <w:tabs>
              <w:tab w:val="right" w:leader="dot" w:pos="8494"/>
            </w:tabs>
            <w:rPr>
              <w:rFonts w:asciiTheme="minorHAnsi" w:hAnsiTheme="minorHAnsi"/>
              <w:b w:val="0"/>
              <w:bCs w:val="0"/>
              <w:caps w:val="0"/>
              <w:noProof/>
              <w:lang w:val="en-ES" w:eastAsia="en-GB"/>
            </w:rPr>
          </w:pPr>
          <w:r w:rsidRPr="00413AB3">
            <w:rPr>
              <w:caps w:val="0"/>
              <w:lang w:val="es-ES_tradnl"/>
            </w:rPr>
            <w:fldChar w:fldCharType="begin"/>
          </w:r>
          <w:r w:rsidRPr="00413AB3">
            <w:rPr>
              <w:caps w:val="0"/>
              <w:lang w:val="es-ES_tradnl"/>
            </w:rPr>
            <w:instrText xml:space="preserve"> TOC \o "1-3" \h \z \u </w:instrText>
          </w:r>
          <w:r w:rsidRPr="00413AB3">
            <w:rPr>
              <w:caps w:val="0"/>
              <w:lang w:val="es-ES_tradnl"/>
            </w:rPr>
            <w:fldChar w:fldCharType="separate"/>
          </w:r>
          <w:hyperlink w:anchor="_Toc88394093" w:history="1">
            <w:r w:rsidR="00110F8D" w:rsidRPr="00713183">
              <w:rPr>
                <w:rStyle w:val="Hyperlink"/>
                <w:noProof/>
                <w:lang w:val="es-ES_tradnl"/>
              </w:rPr>
              <w:t>Introducción</w:t>
            </w:r>
            <w:r w:rsidR="00110F8D">
              <w:rPr>
                <w:noProof/>
                <w:webHidden/>
              </w:rPr>
              <w:tab/>
            </w:r>
            <w:r w:rsidR="00110F8D">
              <w:rPr>
                <w:noProof/>
                <w:webHidden/>
              </w:rPr>
              <w:fldChar w:fldCharType="begin"/>
            </w:r>
            <w:r w:rsidR="00110F8D">
              <w:rPr>
                <w:noProof/>
                <w:webHidden/>
              </w:rPr>
              <w:instrText xml:space="preserve"> PAGEREF _Toc88394093 \h </w:instrText>
            </w:r>
            <w:r w:rsidR="00110F8D">
              <w:rPr>
                <w:noProof/>
                <w:webHidden/>
              </w:rPr>
            </w:r>
            <w:r w:rsidR="00110F8D">
              <w:rPr>
                <w:noProof/>
                <w:webHidden/>
              </w:rPr>
              <w:fldChar w:fldCharType="separate"/>
            </w:r>
            <w:r w:rsidR="00110F8D">
              <w:rPr>
                <w:noProof/>
                <w:webHidden/>
              </w:rPr>
              <w:t>3</w:t>
            </w:r>
            <w:r w:rsidR="00110F8D">
              <w:rPr>
                <w:noProof/>
                <w:webHidden/>
              </w:rPr>
              <w:fldChar w:fldCharType="end"/>
            </w:r>
          </w:hyperlink>
        </w:p>
        <w:p w14:paraId="38BAAFA2" w14:textId="77777777" w:rsidR="00110F8D" w:rsidRDefault="00000000">
          <w:pPr>
            <w:pStyle w:val="TOC1"/>
            <w:tabs>
              <w:tab w:val="right" w:leader="dot" w:pos="8494"/>
            </w:tabs>
            <w:rPr>
              <w:rFonts w:asciiTheme="minorHAnsi" w:hAnsiTheme="minorHAnsi"/>
              <w:b w:val="0"/>
              <w:bCs w:val="0"/>
              <w:caps w:val="0"/>
              <w:noProof/>
              <w:lang w:val="en-ES" w:eastAsia="en-GB"/>
            </w:rPr>
          </w:pPr>
          <w:hyperlink w:anchor="_Toc88394094" w:history="1">
            <w:r w:rsidR="00110F8D" w:rsidRPr="00713183">
              <w:rPr>
                <w:rStyle w:val="Hyperlink"/>
                <w:noProof/>
                <w:lang w:val="es-ES_tradnl"/>
              </w:rPr>
              <w:t>HUB DE DATOS</w:t>
            </w:r>
            <w:r w:rsidR="00110F8D">
              <w:rPr>
                <w:noProof/>
                <w:webHidden/>
              </w:rPr>
              <w:tab/>
            </w:r>
            <w:r w:rsidR="00110F8D">
              <w:rPr>
                <w:noProof/>
                <w:webHidden/>
              </w:rPr>
              <w:fldChar w:fldCharType="begin"/>
            </w:r>
            <w:r w:rsidR="00110F8D">
              <w:rPr>
                <w:noProof/>
                <w:webHidden/>
              </w:rPr>
              <w:instrText xml:space="preserve"> PAGEREF _Toc88394094 \h </w:instrText>
            </w:r>
            <w:r w:rsidR="00110F8D">
              <w:rPr>
                <w:noProof/>
                <w:webHidden/>
              </w:rPr>
            </w:r>
            <w:r w:rsidR="00110F8D">
              <w:rPr>
                <w:noProof/>
                <w:webHidden/>
              </w:rPr>
              <w:fldChar w:fldCharType="separate"/>
            </w:r>
            <w:r w:rsidR="00110F8D">
              <w:rPr>
                <w:noProof/>
                <w:webHidden/>
              </w:rPr>
              <w:t>4</w:t>
            </w:r>
            <w:r w:rsidR="00110F8D">
              <w:rPr>
                <w:noProof/>
                <w:webHidden/>
              </w:rPr>
              <w:fldChar w:fldCharType="end"/>
            </w:r>
          </w:hyperlink>
        </w:p>
        <w:p w14:paraId="6CF0B184" w14:textId="77777777" w:rsidR="00110F8D" w:rsidRDefault="00000000">
          <w:pPr>
            <w:pStyle w:val="TOC2"/>
            <w:tabs>
              <w:tab w:val="left" w:pos="420"/>
              <w:tab w:val="right" w:leader="dot" w:pos="8494"/>
            </w:tabs>
            <w:rPr>
              <w:b w:val="0"/>
              <w:bCs w:val="0"/>
              <w:noProof/>
              <w:sz w:val="24"/>
              <w:szCs w:val="24"/>
              <w:lang w:val="en-ES" w:eastAsia="en-GB"/>
            </w:rPr>
          </w:pPr>
          <w:hyperlink w:anchor="_Toc88394095" w:history="1">
            <w:r w:rsidR="00110F8D" w:rsidRPr="00713183">
              <w:rPr>
                <w:rStyle w:val="Hyperlink"/>
                <w:noProof/>
                <w:lang w:val="es-ES_tradnl"/>
              </w:rPr>
              <w:t>1.</w:t>
            </w:r>
            <w:r w:rsidR="00110F8D">
              <w:rPr>
                <w:b w:val="0"/>
                <w:bCs w:val="0"/>
                <w:noProof/>
                <w:sz w:val="24"/>
                <w:szCs w:val="24"/>
                <w:lang w:val="en-ES" w:eastAsia="en-GB"/>
              </w:rPr>
              <w:tab/>
            </w:r>
            <w:r w:rsidR="00110F8D" w:rsidRPr="00713183">
              <w:rPr>
                <w:rStyle w:val="Hyperlink"/>
                <w:noProof/>
                <w:lang w:val="es-ES_tradnl"/>
              </w:rPr>
              <w:t>Envió y almacenamiento de datos</w:t>
            </w:r>
            <w:r w:rsidR="00110F8D">
              <w:rPr>
                <w:noProof/>
                <w:webHidden/>
              </w:rPr>
              <w:tab/>
            </w:r>
            <w:r w:rsidR="00110F8D">
              <w:rPr>
                <w:noProof/>
                <w:webHidden/>
              </w:rPr>
              <w:fldChar w:fldCharType="begin"/>
            </w:r>
            <w:r w:rsidR="00110F8D">
              <w:rPr>
                <w:noProof/>
                <w:webHidden/>
              </w:rPr>
              <w:instrText xml:space="preserve"> PAGEREF _Toc88394095 \h </w:instrText>
            </w:r>
            <w:r w:rsidR="00110F8D">
              <w:rPr>
                <w:noProof/>
                <w:webHidden/>
              </w:rPr>
            </w:r>
            <w:r w:rsidR="00110F8D">
              <w:rPr>
                <w:noProof/>
                <w:webHidden/>
              </w:rPr>
              <w:fldChar w:fldCharType="separate"/>
            </w:r>
            <w:r w:rsidR="00110F8D">
              <w:rPr>
                <w:noProof/>
                <w:webHidden/>
              </w:rPr>
              <w:t>4</w:t>
            </w:r>
            <w:r w:rsidR="00110F8D">
              <w:rPr>
                <w:noProof/>
                <w:webHidden/>
              </w:rPr>
              <w:fldChar w:fldCharType="end"/>
            </w:r>
          </w:hyperlink>
        </w:p>
        <w:p w14:paraId="68D702B9" w14:textId="77777777" w:rsidR="00110F8D" w:rsidRDefault="00000000">
          <w:pPr>
            <w:pStyle w:val="TOC3"/>
            <w:tabs>
              <w:tab w:val="left" w:pos="840"/>
              <w:tab w:val="right" w:leader="dot" w:pos="8494"/>
            </w:tabs>
            <w:rPr>
              <w:noProof/>
              <w:sz w:val="24"/>
              <w:szCs w:val="24"/>
              <w:lang w:val="en-ES" w:eastAsia="en-GB"/>
            </w:rPr>
          </w:pPr>
          <w:hyperlink w:anchor="_Toc88394096" w:history="1">
            <w:r w:rsidR="00110F8D" w:rsidRPr="00713183">
              <w:rPr>
                <w:rStyle w:val="Hyperlink"/>
                <w:noProof/>
                <w:lang w:val="es-ES_tradnl"/>
              </w:rPr>
              <w:t>1.1.</w:t>
            </w:r>
            <w:r w:rsidR="00110F8D">
              <w:rPr>
                <w:noProof/>
                <w:sz w:val="24"/>
                <w:szCs w:val="24"/>
                <w:lang w:val="en-ES" w:eastAsia="en-GB"/>
              </w:rPr>
              <w:tab/>
            </w:r>
            <w:r w:rsidR="00110F8D" w:rsidRPr="00713183">
              <w:rPr>
                <w:rStyle w:val="Hyperlink"/>
                <w:noProof/>
                <w:lang w:val="es-ES_tradnl"/>
              </w:rPr>
              <w:t>Recogida y almacenamiento de datos en la raspberry local de la moto.</w:t>
            </w:r>
            <w:r w:rsidR="00110F8D">
              <w:rPr>
                <w:noProof/>
                <w:webHidden/>
              </w:rPr>
              <w:tab/>
            </w:r>
            <w:r w:rsidR="00110F8D">
              <w:rPr>
                <w:noProof/>
                <w:webHidden/>
              </w:rPr>
              <w:fldChar w:fldCharType="begin"/>
            </w:r>
            <w:r w:rsidR="00110F8D">
              <w:rPr>
                <w:noProof/>
                <w:webHidden/>
              </w:rPr>
              <w:instrText xml:space="preserve"> PAGEREF _Toc88394096 \h </w:instrText>
            </w:r>
            <w:r w:rsidR="00110F8D">
              <w:rPr>
                <w:noProof/>
                <w:webHidden/>
              </w:rPr>
            </w:r>
            <w:r w:rsidR="00110F8D">
              <w:rPr>
                <w:noProof/>
                <w:webHidden/>
              </w:rPr>
              <w:fldChar w:fldCharType="separate"/>
            </w:r>
            <w:r w:rsidR="00110F8D">
              <w:rPr>
                <w:noProof/>
                <w:webHidden/>
              </w:rPr>
              <w:t>5</w:t>
            </w:r>
            <w:r w:rsidR="00110F8D">
              <w:rPr>
                <w:noProof/>
                <w:webHidden/>
              </w:rPr>
              <w:fldChar w:fldCharType="end"/>
            </w:r>
          </w:hyperlink>
        </w:p>
        <w:p w14:paraId="1B905118" w14:textId="77777777" w:rsidR="00110F8D" w:rsidRDefault="00000000">
          <w:pPr>
            <w:pStyle w:val="TOC3"/>
            <w:tabs>
              <w:tab w:val="left" w:pos="840"/>
              <w:tab w:val="right" w:leader="dot" w:pos="8494"/>
            </w:tabs>
            <w:rPr>
              <w:noProof/>
              <w:sz w:val="24"/>
              <w:szCs w:val="24"/>
              <w:lang w:val="en-ES" w:eastAsia="en-GB"/>
            </w:rPr>
          </w:pPr>
          <w:hyperlink w:anchor="_Toc88394097" w:history="1">
            <w:r w:rsidR="00110F8D" w:rsidRPr="00713183">
              <w:rPr>
                <w:rStyle w:val="Hyperlink"/>
                <w:noProof/>
              </w:rPr>
              <w:t>1.2.</w:t>
            </w:r>
            <w:r w:rsidR="00110F8D">
              <w:rPr>
                <w:noProof/>
                <w:sz w:val="24"/>
                <w:szCs w:val="24"/>
                <w:lang w:val="en-ES" w:eastAsia="en-GB"/>
              </w:rPr>
              <w:tab/>
            </w:r>
            <w:r w:rsidR="00110F8D" w:rsidRPr="00713183">
              <w:rPr>
                <w:rStyle w:val="Hyperlink"/>
                <w:noProof/>
              </w:rPr>
              <w:t>Envio y alamcenamiento de los datos en la nube</w:t>
            </w:r>
            <w:r w:rsidR="00110F8D">
              <w:rPr>
                <w:noProof/>
                <w:webHidden/>
              </w:rPr>
              <w:tab/>
            </w:r>
            <w:r w:rsidR="00110F8D">
              <w:rPr>
                <w:noProof/>
                <w:webHidden/>
              </w:rPr>
              <w:fldChar w:fldCharType="begin"/>
            </w:r>
            <w:r w:rsidR="00110F8D">
              <w:rPr>
                <w:noProof/>
                <w:webHidden/>
              </w:rPr>
              <w:instrText xml:space="preserve"> PAGEREF _Toc88394097 \h </w:instrText>
            </w:r>
            <w:r w:rsidR="00110F8D">
              <w:rPr>
                <w:noProof/>
                <w:webHidden/>
              </w:rPr>
            </w:r>
            <w:r w:rsidR="00110F8D">
              <w:rPr>
                <w:noProof/>
                <w:webHidden/>
              </w:rPr>
              <w:fldChar w:fldCharType="separate"/>
            </w:r>
            <w:r w:rsidR="00110F8D">
              <w:rPr>
                <w:noProof/>
                <w:webHidden/>
              </w:rPr>
              <w:t>9</w:t>
            </w:r>
            <w:r w:rsidR="00110F8D">
              <w:rPr>
                <w:noProof/>
                <w:webHidden/>
              </w:rPr>
              <w:fldChar w:fldCharType="end"/>
            </w:r>
          </w:hyperlink>
        </w:p>
        <w:p w14:paraId="0A83D00D" w14:textId="77777777" w:rsidR="00110F8D" w:rsidRDefault="00000000">
          <w:pPr>
            <w:pStyle w:val="TOC2"/>
            <w:tabs>
              <w:tab w:val="left" w:pos="420"/>
              <w:tab w:val="right" w:leader="dot" w:pos="8494"/>
            </w:tabs>
            <w:rPr>
              <w:b w:val="0"/>
              <w:bCs w:val="0"/>
              <w:noProof/>
              <w:sz w:val="24"/>
              <w:szCs w:val="24"/>
              <w:lang w:val="en-ES" w:eastAsia="en-GB"/>
            </w:rPr>
          </w:pPr>
          <w:hyperlink w:anchor="_Toc88394098" w:history="1">
            <w:r w:rsidR="00110F8D" w:rsidRPr="00713183">
              <w:rPr>
                <w:rStyle w:val="Hyperlink"/>
                <w:noProof/>
                <w:lang w:val="es-ES_tradnl"/>
              </w:rPr>
              <w:t>2.</w:t>
            </w:r>
            <w:r w:rsidR="00110F8D">
              <w:rPr>
                <w:b w:val="0"/>
                <w:bCs w:val="0"/>
                <w:noProof/>
                <w:sz w:val="24"/>
                <w:szCs w:val="24"/>
                <w:lang w:val="en-ES" w:eastAsia="en-GB"/>
              </w:rPr>
              <w:tab/>
            </w:r>
            <w:r w:rsidR="00110F8D" w:rsidRPr="00713183">
              <w:rPr>
                <w:rStyle w:val="Hyperlink"/>
                <w:noProof/>
                <w:lang w:val="es-ES_tradnl"/>
              </w:rPr>
              <w:t>Visualización de datos por parte de los miembros del equipo</w:t>
            </w:r>
            <w:r w:rsidR="00110F8D">
              <w:rPr>
                <w:noProof/>
                <w:webHidden/>
              </w:rPr>
              <w:tab/>
            </w:r>
            <w:r w:rsidR="00110F8D">
              <w:rPr>
                <w:noProof/>
                <w:webHidden/>
              </w:rPr>
              <w:fldChar w:fldCharType="begin"/>
            </w:r>
            <w:r w:rsidR="00110F8D">
              <w:rPr>
                <w:noProof/>
                <w:webHidden/>
              </w:rPr>
              <w:instrText xml:space="preserve"> PAGEREF _Toc88394098 \h </w:instrText>
            </w:r>
            <w:r w:rsidR="00110F8D">
              <w:rPr>
                <w:noProof/>
                <w:webHidden/>
              </w:rPr>
            </w:r>
            <w:r w:rsidR="00110F8D">
              <w:rPr>
                <w:noProof/>
                <w:webHidden/>
              </w:rPr>
              <w:fldChar w:fldCharType="separate"/>
            </w:r>
            <w:r w:rsidR="00110F8D">
              <w:rPr>
                <w:noProof/>
                <w:webHidden/>
              </w:rPr>
              <w:t>11</w:t>
            </w:r>
            <w:r w:rsidR="00110F8D">
              <w:rPr>
                <w:noProof/>
                <w:webHidden/>
              </w:rPr>
              <w:fldChar w:fldCharType="end"/>
            </w:r>
          </w:hyperlink>
        </w:p>
        <w:p w14:paraId="7DD13D63" w14:textId="77777777" w:rsidR="00110F8D" w:rsidRDefault="00000000">
          <w:pPr>
            <w:pStyle w:val="TOC2"/>
            <w:tabs>
              <w:tab w:val="left" w:pos="420"/>
              <w:tab w:val="right" w:leader="dot" w:pos="8494"/>
            </w:tabs>
            <w:rPr>
              <w:b w:val="0"/>
              <w:bCs w:val="0"/>
              <w:noProof/>
              <w:sz w:val="24"/>
              <w:szCs w:val="24"/>
              <w:lang w:val="en-ES" w:eastAsia="en-GB"/>
            </w:rPr>
          </w:pPr>
          <w:hyperlink w:anchor="_Toc88394099" w:history="1">
            <w:r w:rsidR="00110F8D" w:rsidRPr="00713183">
              <w:rPr>
                <w:rStyle w:val="Hyperlink"/>
                <w:noProof/>
              </w:rPr>
              <w:t>3.</w:t>
            </w:r>
            <w:r w:rsidR="00110F8D">
              <w:rPr>
                <w:b w:val="0"/>
                <w:bCs w:val="0"/>
                <w:noProof/>
                <w:sz w:val="24"/>
                <w:szCs w:val="24"/>
                <w:lang w:val="en-ES" w:eastAsia="en-GB"/>
              </w:rPr>
              <w:tab/>
            </w:r>
            <w:r w:rsidR="00110F8D" w:rsidRPr="00713183">
              <w:rPr>
                <w:rStyle w:val="Hyperlink"/>
                <w:noProof/>
              </w:rPr>
              <w:t>Machine learning</w:t>
            </w:r>
            <w:r w:rsidR="00110F8D">
              <w:rPr>
                <w:noProof/>
                <w:webHidden/>
              </w:rPr>
              <w:tab/>
            </w:r>
            <w:r w:rsidR="00110F8D">
              <w:rPr>
                <w:noProof/>
                <w:webHidden/>
              </w:rPr>
              <w:fldChar w:fldCharType="begin"/>
            </w:r>
            <w:r w:rsidR="00110F8D">
              <w:rPr>
                <w:noProof/>
                <w:webHidden/>
              </w:rPr>
              <w:instrText xml:space="preserve"> PAGEREF _Toc88394099 \h </w:instrText>
            </w:r>
            <w:r w:rsidR="00110F8D">
              <w:rPr>
                <w:noProof/>
                <w:webHidden/>
              </w:rPr>
            </w:r>
            <w:r w:rsidR="00110F8D">
              <w:rPr>
                <w:noProof/>
                <w:webHidden/>
              </w:rPr>
              <w:fldChar w:fldCharType="separate"/>
            </w:r>
            <w:r w:rsidR="00110F8D">
              <w:rPr>
                <w:noProof/>
                <w:webHidden/>
              </w:rPr>
              <w:t>14</w:t>
            </w:r>
            <w:r w:rsidR="00110F8D">
              <w:rPr>
                <w:noProof/>
                <w:webHidden/>
              </w:rPr>
              <w:fldChar w:fldCharType="end"/>
            </w:r>
          </w:hyperlink>
        </w:p>
        <w:p w14:paraId="5F2D07C8" w14:textId="77777777" w:rsidR="00110F8D" w:rsidRDefault="00000000">
          <w:pPr>
            <w:pStyle w:val="TOC1"/>
            <w:tabs>
              <w:tab w:val="right" w:leader="dot" w:pos="8494"/>
            </w:tabs>
            <w:rPr>
              <w:rFonts w:asciiTheme="minorHAnsi" w:hAnsiTheme="minorHAnsi"/>
              <w:b w:val="0"/>
              <w:bCs w:val="0"/>
              <w:caps w:val="0"/>
              <w:noProof/>
              <w:lang w:val="en-ES" w:eastAsia="en-GB"/>
            </w:rPr>
          </w:pPr>
          <w:hyperlink w:anchor="_Toc88394100" w:history="1">
            <w:r w:rsidR="00110F8D" w:rsidRPr="00713183">
              <w:rPr>
                <w:rStyle w:val="Hyperlink"/>
                <w:noProof/>
              </w:rPr>
              <w:t>CHATBOT</w:t>
            </w:r>
            <w:r w:rsidR="00110F8D">
              <w:rPr>
                <w:noProof/>
                <w:webHidden/>
              </w:rPr>
              <w:tab/>
            </w:r>
            <w:r w:rsidR="00110F8D">
              <w:rPr>
                <w:noProof/>
                <w:webHidden/>
              </w:rPr>
              <w:fldChar w:fldCharType="begin"/>
            </w:r>
            <w:r w:rsidR="00110F8D">
              <w:rPr>
                <w:noProof/>
                <w:webHidden/>
              </w:rPr>
              <w:instrText xml:space="preserve"> PAGEREF _Toc88394100 \h </w:instrText>
            </w:r>
            <w:r w:rsidR="00110F8D">
              <w:rPr>
                <w:noProof/>
                <w:webHidden/>
              </w:rPr>
            </w:r>
            <w:r w:rsidR="00110F8D">
              <w:rPr>
                <w:noProof/>
                <w:webHidden/>
              </w:rPr>
              <w:fldChar w:fldCharType="separate"/>
            </w:r>
            <w:r w:rsidR="00110F8D">
              <w:rPr>
                <w:noProof/>
                <w:webHidden/>
              </w:rPr>
              <w:t>15</w:t>
            </w:r>
            <w:r w:rsidR="00110F8D">
              <w:rPr>
                <w:noProof/>
                <w:webHidden/>
              </w:rPr>
              <w:fldChar w:fldCharType="end"/>
            </w:r>
          </w:hyperlink>
        </w:p>
        <w:p w14:paraId="5D907792" w14:textId="77777777" w:rsidR="00110F8D" w:rsidRDefault="00000000">
          <w:pPr>
            <w:pStyle w:val="TOC2"/>
            <w:tabs>
              <w:tab w:val="left" w:pos="420"/>
              <w:tab w:val="right" w:leader="dot" w:pos="8494"/>
            </w:tabs>
            <w:rPr>
              <w:b w:val="0"/>
              <w:bCs w:val="0"/>
              <w:noProof/>
              <w:sz w:val="24"/>
              <w:szCs w:val="24"/>
              <w:lang w:val="en-ES" w:eastAsia="en-GB"/>
            </w:rPr>
          </w:pPr>
          <w:hyperlink w:anchor="_Toc88394101" w:history="1">
            <w:r w:rsidR="00110F8D" w:rsidRPr="00713183">
              <w:rPr>
                <w:rStyle w:val="Hyperlink"/>
                <w:noProof/>
              </w:rPr>
              <w:t>1.</w:t>
            </w:r>
            <w:r w:rsidR="00110F8D">
              <w:rPr>
                <w:b w:val="0"/>
                <w:bCs w:val="0"/>
                <w:noProof/>
                <w:sz w:val="24"/>
                <w:szCs w:val="24"/>
                <w:lang w:val="en-ES" w:eastAsia="en-GB"/>
              </w:rPr>
              <w:tab/>
            </w:r>
            <w:r w:rsidR="00110F8D" w:rsidRPr="00713183">
              <w:rPr>
                <w:rStyle w:val="Hyperlink"/>
                <w:noProof/>
              </w:rPr>
              <w:t>Moto</w:t>
            </w:r>
            <w:r w:rsidR="00110F8D">
              <w:rPr>
                <w:noProof/>
                <w:webHidden/>
              </w:rPr>
              <w:tab/>
            </w:r>
            <w:r w:rsidR="00110F8D">
              <w:rPr>
                <w:noProof/>
                <w:webHidden/>
              </w:rPr>
              <w:fldChar w:fldCharType="begin"/>
            </w:r>
            <w:r w:rsidR="00110F8D">
              <w:rPr>
                <w:noProof/>
                <w:webHidden/>
              </w:rPr>
              <w:instrText xml:space="preserve"> PAGEREF _Toc88394101 \h </w:instrText>
            </w:r>
            <w:r w:rsidR="00110F8D">
              <w:rPr>
                <w:noProof/>
                <w:webHidden/>
              </w:rPr>
            </w:r>
            <w:r w:rsidR="00110F8D">
              <w:rPr>
                <w:noProof/>
                <w:webHidden/>
              </w:rPr>
              <w:fldChar w:fldCharType="separate"/>
            </w:r>
            <w:r w:rsidR="00110F8D">
              <w:rPr>
                <w:noProof/>
                <w:webHidden/>
              </w:rPr>
              <w:t>15</w:t>
            </w:r>
            <w:r w:rsidR="00110F8D">
              <w:rPr>
                <w:noProof/>
                <w:webHidden/>
              </w:rPr>
              <w:fldChar w:fldCharType="end"/>
            </w:r>
          </w:hyperlink>
        </w:p>
        <w:p w14:paraId="0A47F5CF" w14:textId="77777777" w:rsidR="00110F8D" w:rsidRDefault="00000000">
          <w:pPr>
            <w:pStyle w:val="TOC2"/>
            <w:tabs>
              <w:tab w:val="left" w:pos="420"/>
              <w:tab w:val="right" w:leader="dot" w:pos="8494"/>
            </w:tabs>
            <w:rPr>
              <w:b w:val="0"/>
              <w:bCs w:val="0"/>
              <w:noProof/>
              <w:sz w:val="24"/>
              <w:szCs w:val="24"/>
              <w:lang w:val="en-ES" w:eastAsia="en-GB"/>
            </w:rPr>
          </w:pPr>
          <w:hyperlink w:anchor="_Toc88394102" w:history="1">
            <w:r w:rsidR="00110F8D" w:rsidRPr="00713183">
              <w:rPr>
                <w:rStyle w:val="Hyperlink"/>
                <w:noProof/>
              </w:rPr>
              <w:t>2.</w:t>
            </w:r>
            <w:r w:rsidR="00110F8D">
              <w:rPr>
                <w:b w:val="0"/>
                <w:bCs w:val="0"/>
                <w:noProof/>
                <w:sz w:val="24"/>
                <w:szCs w:val="24"/>
                <w:lang w:val="en-ES" w:eastAsia="en-GB"/>
              </w:rPr>
              <w:tab/>
            </w:r>
            <w:r w:rsidR="00110F8D" w:rsidRPr="00713183">
              <w:rPr>
                <w:rStyle w:val="Hyperlink"/>
                <w:noProof/>
              </w:rPr>
              <w:t>Cloud</w:t>
            </w:r>
            <w:r w:rsidR="00110F8D">
              <w:rPr>
                <w:noProof/>
                <w:webHidden/>
              </w:rPr>
              <w:tab/>
            </w:r>
            <w:r w:rsidR="00110F8D">
              <w:rPr>
                <w:noProof/>
                <w:webHidden/>
              </w:rPr>
              <w:fldChar w:fldCharType="begin"/>
            </w:r>
            <w:r w:rsidR="00110F8D">
              <w:rPr>
                <w:noProof/>
                <w:webHidden/>
              </w:rPr>
              <w:instrText xml:space="preserve"> PAGEREF _Toc88394102 \h </w:instrText>
            </w:r>
            <w:r w:rsidR="00110F8D">
              <w:rPr>
                <w:noProof/>
                <w:webHidden/>
              </w:rPr>
            </w:r>
            <w:r w:rsidR="00110F8D">
              <w:rPr>
                <w:noProof/>
                <w:webHidden/>
              </w:rPr>
              <w:fldChar w:fldCharType="separate"/>
            </w:r>
            <w:r w:rsidR="00110F8D">
              <w:rPr>
                <w:noProof/>
                <w:webHidden/>
              </w:rPr>
              <w:t>16</w:t>
            </w:r>
            <w:r w:rsidR="00110F8D">
              <w:rPr>
                <w:noProof/>
                <w:webHidden/>
              </w:rPr>
              <w:fldChar w:fldCharType="end"/>
            </w:r>
          </w:hyperlink>
        </w:p>
        <w:p w14:paraId="05ADAA8B" w14:textId="77777777" w:rsidR="00110F8D" w:rsidRDefault="00000000">
          <w:pPr>
            <w:pStyle w:val="TOC3"/>
            <w:tabs>
              <w:tab w:val="left" w:pos="840"/>
              <w:tab w:val="right" w:leader="dot" w:pos="8494"/>
            </w:tabs>
            <w:rPr>
              <w:noProof/>
              <w:sz w:val="24"/>
              <w:szCs w:val="24"/>
              <w:lang w:val="en-ES" w:eastAsia="en-GB"/>
            </w:rPr>
          </w:pPr>
          <w:hyperlink w:anchor="_Toc88394103" w:history="1">
            <w:r w:rsidR="00110F8D" w:rsidRPr="00713183">
              <w:rPr>
                <w:rStyle w:val="Hyperlink"/>
                <w:noProof/>
              </w:rPr>
              <w:t>2.1.</w:t>
            </w:r>
            <w:r w:rsidR="00110F8D">
              <w:rPr>
                <w:noProof/>
                <w:sz w:val="24"/>
                <w:szCs w:val="24"/>
                <w:lang w:val="en-ES" w:eastAsia="en-GB"/>
              </w:rPr>
              <w:tab/>
            </w:r>
            <w:r w:rsidR="00110F8D" w:rsidRPr="00713183">
              <w:rPr>
                <w:rStyle w:val="Hyperlink"/>
                <w:noProof/>
              </w:rPr>
              <w:t>Speech to text</w:t>
            </w:r>
            <w:r w:rsidR="00110F8D">
              <w:rPr>
                <w:noProof/>
                <w:webHidden/>
              </w:rPr>
              <w:tab/>
            </w:r>
            <w:r w:rsidR="00110F8D">
              <w:rPr>
                <w:noProof/>
                <w:webHidden/>
              </w:rPr>
              <w:fldChar w:fldCharType="begin"/>
            </w:r>
            <w:r w:rsidR="00110F8D">
              <w:rPr>
                <w:noProof/>
                <w:webHidden/>
              </w:rPr>
              <w:instrText xml:space="preserve"> PAGEREF _Toc88394103 \h </w:instrText>
            </w:r>
            <w:r w:rsidR="00110F8D">
              <w:rPr>
                <w:noProof/>
                <w:webHidden/>
              </w:rPr>
            </w:r>
            <w:r w:rsidR="00110F8D">
              <w:rPr>
                <w:noProof/>
                <w:webHidden/>
              </w:rPr>
              <w:fldChar w:fldCharType="separate"/>
            </w:r>
            <w:r w:rsidR="00110F8D">
              <w:rPr>
                <w:noProof/>
                <w:webHidden/>
              </w:rPr>
              <w:t>17</w:t>
            </w:r>
            <w:r w:rsidR="00110F8D">
              <w:rPr>
                <w:noProof/>
                <w:webHidden/>
              </w:rPr>
              <w:fldChar w:fldCharType="end"/>
            </w:r>
          </w:hyperlink>
        </w:p>
        <w:p w14:paraId="72744DA4" w14:textId="77777777" w:rsidR="00110F8D" w:rsidRDefault="00000000">
          <w:pPr>
            <w:pStyle w:val="TOC3"/>
            <w:tabs>
              <w:tab w:val="left" w:pos="840"/>
              <w:tab w:val="right" w:leader="dot" w:pos="8494"/>
            </w:tabs>
            <w:rPr>
              <w:noProof/>
              <w:sz w:val="24"/>
              <w:szCs w:val="24"/>
              <w:lang w:val="en-ES" w:eastAsia="en-GB"/>
            </w:rPr>
          </w:pPr>
          <w:hyperlink w:anchor="_Toc88394104" w:history="1">
            <w:r w:rsidR="00110F8D" w:rsidRPr="00713183">
              <w:rPr>
                <w:rStyle w:val="Hyperlink"/>
                <w:noProof/>
              </w:rPr>
              <w:t>2.2.</w:t>
            </w:r>
            <w:r w:rsidR="00110F8D">
              <w:rPr>
                <w:noProof/>
                <w:sz w:val="24"/>
                <w:szCs w:val="24"/>
                <w:lang w:val="en-ES" w:eastAsia="en-GB"/>
              </w:rPr>
              <w:tab/>
            </w:r>
            <w:r w:rsidR="00110F8D" w:rsidRPr="00713183">
              <w:rPr>
                <w:rStyle w:val="Hyperlink"/>
                <w:noProof/>
              </w:rPr>
              <w:t>Watson Assistant</w:t>
            </w:r>
            <w:r w:rsidR="00110F8D">
              <w:rPr>
                <w:noProof/>
                <w:webHidden/>
              </w:rPr>
              <w:tab/>
            </w:r>
            <w:r w:rsidR="00110F8D">
              <w:rPr>
                <w:noProof/>
                <w:webHidden/>
              </w:rPr>
              <w:fldChar w:fldCharType="begin"/>
            </w:r>
            <w:r w:rsidR="00110F8D">
              <w:rPr>
                <w:noProof/>
                <w:webHidden/>
              </w:rPr>
              <w:instrText xml:space="preserve"> PAGEREF _Toc88394104 \h </w:instrText>
            </w:r>
            <w:r w:rsidR="00110F8D">
              <w:rPr>
                <w:noProof/>
                <w:webHidden/>
              </w:rPr>
            </w:r>
            <w:r w:rsidR="00110F8D">
              <w:rPr>
                <w:noProof/>
                <w:webHidden/>
              </w:rPr>
              <w:fldChar w:fldCharType="separate"/>
            </w:r>
            <w:r w:rsidR="00110F8D">
              <w:rPr>
                <w:noProof/>
                <w:webHidden/>
              </w:rPr>
              <w:t>17</w:t>
            </w:r>
            <w:r w:rsidR="00110F8D">
              <w:rPr>
                <w:noProof/>
                <w:webHidden/>
              </w:rPr>
              <w:fldChar w:fldCharType="end"/>
            </w:r>
          </w:hyperlink>
        </w:p>
        <w:p w14:paraId="72D380CA" w14:textId="77777777" w:rsidR="00110F8D" w:rsidRDefault="00000000">
          <w:pPr>
            <w:pStyle w:val="TOC3"/>
            <w:tabs>
              <w:tab w:val="left" w:pos="840"/>
              <w:tab w:val="right" w:leader="dot" w:pos="8494"/>
            </w:tabs>
            <w:rPr>
              <w:noProof/>
              <w:sz w:val="24"/>
              <w:szCs w:val="24"/>
              <w:lang w:val="en-ES" w:eastAsia="en-GB"/>
            </w:rPr>
          </w:pPr>
          <w:hyperlink w:anchor="_Toc88394105" w:history="1">
            <w:r w:rsidR="00110F8D" w:rsidRPr="00713183">
              <w:rPr>
                <w:rStyle w:val="Hyperlink"/>
                <w:noProof/>
              </w:rPr>
              <w:t>2.3.</w:t>
            </w:r>
            <w:r w:rsidR="00110F8D">
              <w:rPr>
                <w:noProof/>
                <w:sz w:val="24"/>
                <w:szCs w:val="24"/>
                <w:lang w:val="en-ES" w:eastAsia="en-GB"/>
              </w:rPr>
              <w:tab/>
            </w:r>
            <w:r w:rsidR="00110F8D" w:rsidRPr="00713183">
              <w:rPr>
                <w:rStyle w:val="Hyperlink"/>
                <w:noProof/>
              </w:rPr>
              <w:t>Text to speech</w:t>
            </w:r>
            <w:r w:rsidR="00110F8D">
              <w:rPr>
                <w:noProof/>
                <w:webHidden/>
              </w:rPr>
              <w:tab/>
            </w:r>
            <w:r w:rsidR="00110F8D">
              <w:rPr>
                <w:noProof/>
                <w:webHidden/>
              </w:rPr>
              <w:fldChar w:fldCharType="begin"/>
            </w:r>
            <w:r w:rsidR="00110F8D">
              <w:rPr>
                <w:noProof/>
                <w:webHidden/>
              </w:rPr>
              <w:instrText xml:space="preserve"> PAGEREF _Toc88394105 \h </w:instrText>
            </w:r>
            <w:r w:rsidR="00110F8D">
              <w:rPr>
                <w:noProof/>
                <w:webHidden/>
              </w:rPr>
            </w:r>
            <w:r w:rsidR="00110F8D">
              <w:rPr>
                <w:noProof/>
                <w:webHidden/>
              </w:rPr>
              <w:fldChar w:fldCharType="separate"/>
            </w:r>
            <w:r w:rsidR="00110F8D">
              <w:rPr>
                <w:noProof/>
                <w:webHidden/>
              </w:rPr>
              <w:t>17</w:t>
            </w:r>
            <w:r w:rsidR="00110F8D">
              <w:rPr>
                <w:noProof/>
                <w:webHidden/>
              </w:rPr>
              <w:fldChar w:fldCharType="end"/>
            </w:r>
          </w:hyperlink>
        </w:p>
        <w:p w14:paraId="3700BB19" w14:textId="77777777" w:rsidR="0040704A" w:rsidRPr="00413AB3" w:rsidRDefault="001D315E">
          <w:pPr>
            <w:rPr>
              <w:b/>
              <w:bCs/>
              <w:u w:val="single"/>
              <w:lang w:val="es-ES_tradnl"/>
            </w:rPr>
          </w:pPr>
          <w:r w:rsidRPr="00413AB3">
            <w:rPr>
              <w:rFonts w:asciiTheme="majorHAnsi" w:hAnsiTheme="majorHAnsi"/>
              <w:caps/>
              <w:sz w:val="24"/>
              <w:szCs w:val="24"/>
              <w:lang w:val="es-ES_tradnl"/>
            </w:rPr>
            <w:fldChar w:fldCharType="end"/>
          </w:r>
        </w:p>
      </w:sdtContent>
    </w:sdt>
    <w:bookmarkEnd w:id="0" w:displacedByCustomXml="prev"/>
    <w:p w14:paraId="32166F59" w14:textId="77777777" w:rsidR="0015135B" w:rsidRPr="00413AB3" w:rsidRDefault="0015135B">
      <w:pPr>
        <w:rPr>
          <w:lang w:val="es-ES_tradnl"/>
        </w:rPr>
      </w:pPr>
      <w:r w:rsidRPr="00413AB3">
        <w:rPr>
          <w:lang w:val="es-ES_tradnl"/>
        </w:rPr>
        <w:br w:type="page"/>
      </w:r>
    </w:p>
    <w:p w14:paraId="21BA64D4" w14:textId="77777777" w:rsidR="0015135B" w:rsidRPr="00413AB3" w:rsidRDefault="0015135B">
      <w:pPr>
        <w:rPr>
          <w:lang w:val="es-ES_tradnl"/>
        </w:rPr>
      </w:pPr>
    </w:p>
    <w:p w14:paraId="06BAD509" w14:textId="77777777" w:rsidR="00554CC9" w:rsidRPr="00413AB3" w:rsidRDefault="00413AB3" w:rsidP="00EE41BF">
      <w:pPr>
        <w:pStyle w:val="TITLE1ISCFORMULASTUDENT"/>
        <w:rPr>
          <w:lang w:val="es-ES_tradnl"/>
        </w:rPr>
      </w:pPr>
      <w:bookmarkStart w:id="1" w:name="_Toc88394093"/>
      <w:r w:rsidRPr="00413AB3">
        <w:rPr>
          <w:lang w:val="es-ES_tradnl"/>
        </w:rPr>
        <w:t>Introducción</w:t>
      </w:r>
      <w:bookmarkEnd w:id="1"/>
    </w:p>
    <w:p w14:paraId="488B80B4" w14:textId="77777777" w:rsidR="00413AB3" w:rsidRPr="00413AB3" w:rsidRDefault="00413AB3" w:rsidP="00413AB3">
      <w:pPr>
        <w:pStyle w:val="TEXTISCFORMULASTUDENT"/>
        <w:rPr>
          <w:lang w:val="es-ES_tradnl"/>
        </w:rPr>
      </w:pPr>
      <w:r w:rsidRPr="00413AB3">
        <w:rPr>
          <w:lang w:val="es-ES_tradnl"/>
        </w:rPr>
        <w:t>El proyecto de innovación se ha centrado en tres aspectos clave hasta la fecha, cada uno de los cuales contará con su apartado propio y en el que se expondrán pasos seguidos, pasos a seguir para mejora y escalabilidad del mini proyecto, mantenimiento y forma de uso de la solución.</w:t>
      </w:r>
    </w:p>
    <w:p w14:paraId="2AD54957" w14:textId="77777777" w:rsidR="00413AB3" w:rsidRPr="00413AB3" w:rsidRDefault="00413AB3" w:rsidP="00413AB3">
      <w:pPr>
        <w:pStyle w:val="TEXTISCFORMULASTUDENT"/>
        <w:rPr>
          <w:lang w:val="es-ES_tradnl"/>
        </w:rPr>
      </w:pPr>
      <w:r w:rsidRPr="00413AB3">
        <w:rPr>
          <w:lang w:val="es-ES_tradnl"/>
        </w:rPr>
        <w:t xml:space="preserve">Las tres soluciones implementadas son: </w:t>
      </w:r>
    </w:p>
    <w:p w14:paraId="536B612D" w14:textId="77777777" w:rsidR="00413AB3" w:rsidRPr="00413AB3" w:rsidRDefault="00413AB3" w:rsidP="00413AB3">
      <w:pPr>
        <w:pStyle w:val="TEXTISCFORMULASTUDENT"/>
        <w:numPr>
          <w:ilvl w:val="0"/>
          <w:numId w:val="28"/>
        </w:numPr>
        <w:rPr>
          <w:lang w:val="es-ES_tradnl"/>
        </w:rPr>
      </w:pPr>
      <w:r w:rsidRPr="00413AB3">
        <w:rPr>
          <w:lang w:val="es-ES_tradnl"/>
        </w:rPr>
        <w:t>Hub de almacenamiento, análisis de datos y extracción de valor para la asociación.</w:t>
      </w:r>
    </w:p>
    <w:p w14:paraId="597BDBA1" w14:textId="77777777" w:rsidR="00413AB3" w:rsidRPr="00413AB3" w:rsidRDefault="00413AB3" w:rsidP="00413AB3">
      <w:pPr>
        <w:pStyle w:val="TEXTISCFORMULASTUDENT"/>
        <w:numPr>
          <w:ilvl w:val="0"/>
          <w:numId w:val="28"/>
        </w:numPr>
        <w:rPr>
          <w:lang w:val="es-ES_tradnl"/>
        </w:rPr>
      </w:pPr>
      <w:r w:rsidRPr="00413AB3">
        <w:rPr>
          <w:lang w:val="es-ES_tradnl"/>
        </w:rPr>
        <w:t>Chatbot conversacional de la moto</w:t>
      </w:r>
    </w:p>
    <w:p w14:paraId="7FA598FC" w14:textId="77777777" w:rsidR="00413AB3" w:rsidRPr="00413AB3" w:rsidRDefault="00413AB3" w:rsidP="00413AB3">
      <w:pPr>
        <w:pStyle w:val="TEXTISCFORMULASTUDENT"/>
        <w:numPr>
          <w:ilvl w:val="0"/>
          <w:numId w:val="28"/>
        </w:numPr>
        <w:rPr>
          <w:lang w:val="es-ES_tradnl"/>
        </w:rPr>
      </w:pPr>
      <w:r w:rsidRPr="00413AB3">
        <w:rPr>
          <w:lang w:val="es-ES_tradnl"/>
        </w:rPr>
        <w:t>Aplicación móvil que integre ambas soluciones anteriores</w:t>
      </w:r>
    </w:p>
    <w:p w14:paraId="0EEAF229" w14:textId="77777777" w:rsidR="00413AB3" w:rsidRPr="00FA4320" w:rsidRDefault="00413AB3" w:rsidP="00413AB3">
      <w:pPr>
        <w:rPr>
          <w:rFonts w:asciiTheme="majorHAnsi" w:eastAsiaTheme="majorEastAsia" w:hAnsiTheme="majorHAnsi" w:cstheme="majorBidi"/>
          <w:sz w:val="32"/>
          <w:szCs w:val="32"/>
          <w:lang w:val="es-ES_tradnl"/>
        </w:rPr>
      </w:pPr>
      <w:r w:rsidRPr="00413AB3">
        <w:rPr>
          <w:lang w:val="es-ES_tradnl"/>
        </w:rPr>
        <w:br w:type="page"/>
      </w:r>
    </w:p>
    <w:p w14:paraId="6658D70C" w14:textId="77777777" w:rsidR="003800EF" w:rsidRPr="00413AB3" w:rsidRDefault="00D65E41" w:rsidP="004567DB">
      <w:pPr>
        <w:pStyle w:val="TITLE1ISCFORMULASTUDENT"/>
        <w:rPr>
          <w:lang w:val="es-ES_tradnl"/>
        </w:rPr>
      </w:pPr>
      <w:bookmarkStart w:id="2" w:name="_Toc88394094"/>
      <w:r>
        <w:rPr>
          <w:lang w:val="es-ES_tradnl"/>
        </w:rPr>
        <w:lastRenderedPageBreak/>
        <w:t>HUB DE DATOS</w:t>
      </w:r>
      <w:bookmarkEnd w:id="2"/>
    </w:p>
    <w:p w14:paraId="793EE47D" w14:textId="77777777" w:rsidR="003800EF" w:rsidRDefault="003800EF" w:rsidP="00413AB3">
      <w:pPr>
        <w:pStyle w:val="TEXTISCFORMULASTUDENT"/>
        <w:rPr>
          <w:lang w:val="es-ES_tradnl"/>
        </w:rPr>
      </w:pPr>
    </w:p>
    <w:p w14:paraId="7CD07649" w14:textId="77777777" w:rsidR="00903AB4" w:rsidRDefault="00413AB3" w:rsidP="00413AB3">
      <w:pPr>
        <w:pStyle w:val="TEXTISCFORMULASTUDENT"/>
        <w:rPr>
          <w:lang w:val="es-ES_tradnl"/>
        </w:rPr>
      </w:pPr>
      <w:r w:rsidRPr="00413AB3">
        <w:rPr>
          <w:lang w:val="es-ES_tradnl"/>
        </w:rPr>
        <w:t xml:space="preserve">En esta solución </w:t>
      </w:r>
      <w:r w:rsidR="00903AB4">
        <w:rPr>
          <w:lang w:val="es-ES_tradnl"/>
        </w:rPr>
        <w:t>está integrada por tres partes fundamentales, que son:</w:t>
      </w:r>
    </w:p>
    <w:p w14:paraId="6456B77E" w14:textId="77777777" w:rsidR="00903AB4" w:rsidRDefault="00903AB4" w:rsidP="00903AB4">
      <w:pPr>
        <w:pStyle w:val="TEXTISCFORMULASTUDENT"/>
        <w:numPr>
          <w:ilvl w:val="0"/>
          <w:numId w:val="30"/>
        </w:numPr>
        <w:rPr>
          <w:lang w:val="es-ES_tradnl"/>
        </w:rPr>
      </w:pPr>
      <w:r>
        <w:rPr>
          <w:lang w:val="es-ES_tradnl"/>
        </w:rPr>
        <w:t>Envió de datos desde la moto a la nube y almacenamiento de estos.</w:t>
      </w:r>
    </w:p>
    <w:p w14:paraId="6DCA490B" w14:textId="77777777" w:rsidR="00903AB4" w:rsidRDefault="00903AB4" w:rsidP="00903AB4">
      <w:pPr>
        <w:pStyle w:val="TEXTISCFORMULASTUDENT"/>
        <w:numPr>
          <w:ilvl w:val="0"/>
          <w:numId w:val="30"/>
        </w:numPr>
        <w:rPr>
          <w:lang w:val="es-ES_tradnl"/>
        </w:rPr>
      </w:pPr>
      <w:r>
        <w:rPr>
          <w:lang w:val="es-ES_tradnl"/>
        </w:rPr>
        <w:t>Creación de una herramienta para que los integrantes del equipo puedan sacarle valor a esos datos y aprovecharse de las ventajas del análisis avanzado de datos.</w:t>
      </w:r>
    </w:p>
    <w:p w14:paraId="046116E6" w14:textId="77777777" w:rsidR="00903AB4" w:rsidRDefault="00903AB4" w:rsidP="00903AB4">
      <w:pPr>
        <w:pStyle w:val="TEXTISCFORMULASTUDENT"/>
        <w:numPr>
          <w:ilvl w:val="0"/>
          <w:numId w:val="30"/>
        </w:numPr>
        <w:rPr>
          <w:lang w:val="es-ES_tradnl"/>
        </w:rPr>
      </w:pPr>
      <w:r>
        <w:rPr>
          <w:lang w:val="es-ES_tradnl"/>
        </w:rPr>
        <w:t>Uso de la plataforma de Machine Learning para sacar mayor valor a los datos de la asociación</w:t>
      </w:r>
    </w:p>
    <w:p w14:paraId="1BB81840" w14:textId="77777777" w:rsidR="00903AB4" w:rsidRPr="00903AB4" w:rsidRDefault="00903AB4" w:rsidP="00903AB4">
      <w:pPr>
        <w:pStyle w:val="TEXTISCFORMULASTUDENT"/>
        <w:ind w:left="720"/>
        <w:rPr>
          <w:lang w:val="es-ES_tradnl"/>
        </w:rPr>
      </w:pPr>
    </w:p>
    <w:p w14:paraId="0087068D" w14:textId="77777777" w:rsidR="00903AB4" w:rsidRDefault="00903AB4" w:rsidP="00903AB4">
      <w:pPr>
        <w:pStyle w:val="TEXTISCFORMULASTUDENT"/>
        <w:keepNext/>
      </w:pPr>
      <w:r w:rsidRPr="00903AB4">
        <w:rPr>
          <w:noProof/>
        </w:rPr>
        <w:drawing>
          <wp:inline distT="0" distB="0" distL="0" distR="0" wp14:anchorId="3775CE82" wp14:editId="3D80187C">
            <wp:extent cx="5655934" cy="3170489"/>
            <wp:effectExtent l="0" t="0" r="0"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3"/>
                    <a:stretch>
                      <a:fillRect/>
                    </a:stretch>
                  </pic:blipFill>
                  <pic:spPr>
                    <a:xfrm>
                      <a:off x="0" y="0"/>
                      <a:ext cx="5662786" cy="3174330"/>
                    </a:xfrm>
                    <a:prstGeom prst="rect">
                      <a:avLst/>
                    </a:prstGeom>
                  </pic:spPr>
                </pic:pic>
              </a:graphicData>
            </a:graphic>
          </wp:inline>
        </w:drawing>
      </w:r>
    </w:p>
    <w:p w14:paraId="571304A5" w14:textId="77777777" w:rsidR="00903AB4" w:rsidRDefault="00903AB4" w:rsidP="00903AB4">
      <w:pPr>
        <w:pStyle w:val="Caption"/>
        <w:jc w:val="center"/>
        <w:rPr>
          <w:lang w:val="es-ES_tradnl"/>
        </w:rPr>
      </w:pPr>
      <w:r>
        <w:t xml:space="preserve">Figura </w:t>
      </w:r>
      <w:fldSimple w:instr=" SEQ Figura \* ARABIC ">
        <w:r w:rsidR="00F53666">
          <w:rPr>
            <w:noProof/>
          </w:rPr>
          <w:t>1</w:t>
        </w:r>
      </w:fldSimple>
      <w:r>
        <w:t>: Estructura del Hub de datos que se ha implementado</w:t>
      </w:r>
    </w:p>
    <w:p w14:paraId="0FA61B57" w14:textId="77777777" w:rsidR="00903AB4" w:rsidRDefault="00903AB4" w:rsidP="00903AB4">
      <w:pPr>
        <w:pStyle w:val="TEXTISCFORMULASTUDENT"/>
        <w:rPr>
          <w:lang w:val="es-ES_tradnl"/>
        </w:rPr>
      </w:pPr>
    </w:p>
    <w:p w14:paraId="72739F09" w14:textId="77777777" w:rsidR="00903AB4" w:rsidRPr="00903AB4" w:rsidRDefault="00903AB4" w:rsidP="00903AB4">
      <w:pPr>
        <w:pStyle w:val="TEXTISCFORMULASTUDENT"/>
        <w:rPr>
          <w:lang w:val="es-ES_tradnl"/>
        </w:rPr>
      </w:pPr>
      <w:r>
        <w:rPr>
          <w:lang w:val="es-ES_tradnl"/>
        </w:rPr>
        <w:t>A continuación, se procede a explicar los detalles de cada etapa junto con un análisis de pasos futuros a seguir y posibles mejoras.</w:t>
      </w:r>
    </w:p>
    <w:p w14:paraId="58A91295" w14:textId="77777777" w:rsidR="00413AB3" w:rsidRDefault="00903AB4" w:rsidP="001C1F23">
      <w:pPr>
        <w:pStyle w:val="TITLE2ISCFORMULASTUDENT"/>
        <w:rPr>
          <w:lang w:val="es-ES_tradnl"/>
        </w:rPr>
      </w:pPr>
      <w:bookmarkStart w:id="3" w:name="_Toc88394095"/>
      <w:r>
        <w:rPr>
          <w:lang w:val="es-ES_tradnl"/>
        </w:rPr>
        <w:t>Envió y almacenamiento de datos</w:t>
      </w:r>
      <w:bookmarkEnd w:id="3"/>
    </w:p>
    <w:p w14:paraId="693AB0C6" w14:textId="77777777" w:rsidR="00903AB4" w:rsidRDefault="00903AB4" w:rsidP="00903AB4">
      <w:pPr>
        <w:pStyle w:val="TEXTISCFORMULASTUDENT"/>
        <w:rPr>
          <w:lang w:val="es-ES_tradnl"/>
        </w:rPr>
      </w:pPr>
      <w:r>
        <w:rPr>
          <w:lang w:val="es-ES_tradnl"/>
        </w:rPr>
        <w:t xml:space="preserve">En esta etapa se desarrollo el código para la recolección, el </w:t>
      </w:r>
      <w:r w:rsidR="00623526">
        <w:rPr>
          <w:lang w:val="es-ES_tradnl"/>
        </w:rPr>
        <w:t>envío</w:t>
      </w:r>
      <w:r>
        <w:rPr>
          <w:lang w:val="es-ES_tradnl"/>
        </w:rPr>
        <w:t xml:space="preserve"> y almacenamiento posterior de los datos en la nube.</w:t>
      </w:r>
    </w:p>
    <w:p w14:paraId="0B9C832F" w14:textId="77777777" w:rsidR="00903AB4" w:rsidRPr="00413AB3" w:rsidRDefault="00903AB4" w:rsidP="00903AB4">
      <w:pPr>
        <w:pStyle w:val="TEXTISCFORMULASTUDENT"/>
        <w:rPr>
          <w:lang w:val="es-ES_tradnl"/>
        </w:rPr>
      </w:pPr>
      <w:r>
        <w:rPr>
          <w:lang w:val="es-ES_tradnl"/>
        </w:rPr>
        <w:t xml:space="preserve">El sistema actual no permite el </w:t>
      </w:r>
      <w:r w:rsidR="00665BEE">
        <w:rPr>
          <w:lang w:val="es-ES_tradnl"/>
        </w:rPr>
        <w:t>envío</w:t>
      </w:r>
      <w:r>
        <w:rPr>
          <w:lang w:val="es-ES_tradnl"/>
        </w:rPr>
        <w:t xml:space="preserve"> en tiempo real de datos de la moto, ya que por reglamento no está permitido enviar datos desde la moto al exterior en tiempo real </w:t>
      </w:r>
      <w:r>
        <w:rPr>
          <w:lang w:val="es-ES_tradnl"/>
        </w:rPr>
        <w:lastRenderedPageBreak/>
        <w:t>durante las pruebas de MotoStudent a las que va orientado este proyecto, por eso se optó por una solución que permitiera el almacenamiento de datos en la propia raspberry pi de la moto</w:t>
      </w:r>
      <w:r w:rsidR="00815D6E">
        <w:rPr>
          <w:lang w:val="es-ES_tradnl"/>
        </w:rPr>
        <w:t xml:space="preserve"> y una vez se hubiera terminado la prueba estos datos se suban a la nube y se almacenen en una base de datos allí. </w:t>
      </w:r>
      <w:r w:rsidR="00623526">
        <w:rPr>
          <w:lang w:val="es-ES_tradnl"/>
        </w:rPr>
        <w:t>Las fases</w:t>
      </w:r>
      <w:r w:rsidR="00815D6E">
        <w:rPr>
          <w:lang w:val="es-ES_tradnl"/>
        </w:rPr>
        <w:t xml:space="preserve"> a destacar del proceso son las siguientes:</w:t>
      </w:r>
    </w:p>
    <w:p w14:paraId="0E616118" w14:textId="77777777" w:rsidR="00413AB3" w:rsidRDefault="00815D6E" w:rsidP="001C1F23">
      <w:pPr>
        <w:pStyle w:val="TITLE3ISCFORMULASTUDENT"/>
        <w:rPr>
          <w:lang w:val="es-ES_tradnl"/>
        </w:rPr>
      </w:pPr>
      <w:bookmarkStart w:id="4" w:name="_Toc88394096"/>
      <w:r>
        <w:rPr>
          <w:lang w:val="es-ES_tradnl"/>
        </w:rPr>
        <w:t>Recogida y almacenamiento de datos en la raspberry local de la moto.</w:t>
      </w:r>
      <w:bookmarkEnd w:id="4"/>
    </w:p>
    <w:p w14:paraId="48D67FFA" w14:textId="77777777" w:rsidR="00665BEE" w:rsidRDefault="00815D6E" w:rsidP="00815D6E">
      <w:pPr>
        <w:pStyle w:val="TEXTISCFORMULASTUDENT"/>
        <w:rPr>
          <w:lang w:val="es-ES_tradnl"/>
        </w:rPr>
      </w:pPr>
      <w:r>
        <w:rPr>
          <w:lang w:val="es-ES_tradnl"/>
        </w:rPr>
        <w:t xml:space="preserve">En primer lugar, en cuanto el controlador de la moto se pone a funcionar se empiezan a alamacenar datos de manera automática en una base relacional SQLite interna de la raspberry. </w:t>
      </w:r>
      <w:r w:rsidR="00665BEE">
        <w:rPr>
          <w:lang w:val="es-ES_tradnl"/>
        </w:rPr>
        <w:t>Todos los scripts necesarios para el funcionamiento de la raspberry se encuentran en el siguiente repositorio:</w:t>
      </w:r>
    </w:p>
    <w:p w14:paraId="67F884BE" w14:textId="77777777" w:rsidR="00665BEE" w:rsidRDefault="00000000" w:rsidP="00815D6E">
      <w:pPr>
        <w:pStyle w:val="TEXTISCFORMULASTUDENT"/>
        <w:rPr>
          <w:lang w:val="es-ES_tradnl"/>
        </w:rPr>
      </w:pPr>
      <w:hyperlink r:id="rId14" w:history="1">
        <w:r w:rsidR="00665BEE" w:rsidRPr="0003609A">
          <w:rPr>
            <w:rStyle w:val="Hyperlink"/>
            <w:lang w:val="es-ES_tradnl"/>
          </w:rPr>
          <w:t>https://github.com/ascuadrado/ISC</w:t>
        </w:r>
      </w:hyperlink>
    </w:p>
    <w:p w14:paraId="44094E95" w14:textId="77777777" w:rsidR="00A70F47" w:rsidRDefault="00A70F47" w:rsidP="00815D6E">
      <w:pPr>
        <w:pStyle w:val="TEXTISCFORMULASTUDENT"/>
        <w:rPr>
          <w:lang w:val="es-ES_tradnl"/>
        </w:rPr>
      </w:pPr>
    </w:p>
    <w:p w14:paraId="341870A3" w14:textId="77777777" w:rsidR="00A70F47" w:rsidRDefault="00A70F47" w:rsidP="00A70F47">
      <w:pPr>
        <w:pStyle w:val="TEXTISCFORMULASTUDENT"/>
        <w:keepNext/>
      </w:pPr>
      <w:r>
        <w:rPr>
          <w:noProof/>
          <w:lang w:val="es-ES_tradnl"/>
        </w:rPr>
        <w:drawing>
          <wp:inline distT="0" distB="0" distL="0" distR="0" wp14:anchorId="76381CEB" wp14:editId="61BA5556">
            <wp:extent cx="5400040" cy="289702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15" cstate="print">
                      <a:extLst>
                        <a:ext uri="{28A0092B-C50C-407E-A947-70E740481C1C}">
                          <a14:useLocalDpi xmlns:a14="http://schemas.microsoft.com/office/drawing/2010/main" val="0"/>
                        </a:ext>
                      </a:extLst>
                    </a:blip>
                    <a:srcRect t="1" b="2662"/>
                    <a:stretch/>
                  </pic:blipFill>
                  <pic:spPr bwMode="auto">
                    <a:xfrm>
                      <a:off x="0" y="0"/>
                      <a:ext cx="5400040" cy="2897024"/>
                    </a:xfrm>
                    <a:prstGeom prst="rect">
                      <a:avLst/>
                    </a:prstGeom>
                    <a:ln>
                      <a:noFill/>
                    </a:ln>
                    <a:extLst>
                      <a:ext uri="{53640926-AAD7-44D8-BBD7-CCE9431645EC}">
                        <a14:shadowObscured xmlns:a14="http://schemas.microsoft.com/office/drawing/2010/main"/>
                      </a:ext>
                    </a:extLst>
                  </pic:spPr>
                </pic:pic>
              </a:graphicData>
            </a:graphic>
          </wp:inline>
        </w:drawing>
      </w:r>
    </w:p>
    <w:p w14:paraId="28A5F422" w14:textId="77777777" w:rsidR="00A70F47" w:rsidRDefault="00A70F47" w:rsidP="00A70F47">
      <w:pPr>
        <w:pStyle w:val="Caption"/>
        <w:jc w:val="center"/>
      </w:pPr>
      <w:bookmarkStart w:id="5" w:name="_Ref66823876"/>
      <w:r>
        <w:t xml:space="preserve">Figura </w:t>
      </w:r>
      <w:fldSimple w:instr=" SEQ Figura \* ARABIC ">
        <w:r w:rsidR="00F53666">
          <w:rPr>
            <w:noProof/>
          </w:rPr>
          <w:t>2</w:t>
        </w:r>
      </w:fldSimple>
      <w:bookmarkEnd w:id="5"/>
      <w:r>
        <w:t>: Estructura de el flujo de los datos en la raspberry pi local de la moto</w:t>
      </w:r>
    </w:p>
    <w:p w14:paraId="01938ACE" w14:textId="77777777" w:rsidR="00A70F47" w:rsidRDefault="00A70F47" w:rsidP="00A70F47"/>
    <w:p w14:paraId="1440BB22" w14:textId="77777777" w:rsidR="00A70F47" w:rsidRPr="00A70F47" w:rsidRDefault="00A70F47" w:rsidP="00A70F47">
      <w:r>
        <w:t>Los datos que se almacenan en la Raspberry Pi se muestran en tiempo real en un display de la moto para informar al piloto de la situación de cada uno de los parámetros.</w:t>
      </w:r>
    </w:p>
    <w:p w14:paraId="1257C6F8" w14:textId="77777777" w:rsidR="00665BEE" w:rsidRDefault="00A70F47" w:rsidP="00815D6E">
      <w:pPr>
        <w:pStyle w:val="TEXTISCFORMULASTUDENT"/>
        <w:rPr>
          <w:lang w:val="es-ES_tradnl"/>
        </w:rPr>
      </w:pPr>
      <w:r>
        <w:rPr>
          <w:lang w:val="es-ES_tradnl"/>
        </w:rPr>
        <w:t>Respecto al repositorio</w:t>
      </w:r>
      <w:r w:rsidR="00665BEE">
        <w:rPr>
          <w:lang w:val="es-ES_tradnl"/>
        </w:rPr>
        <w:t xml:space="preserve"> la carpeta Rasp-main contiene los archivos para </w:t>
      </w:r>
      <w:r w:rsidR="00CC2A4B">
        <w:rPr>
          <w:lang w:val="es-ES_tradnl"/>
        </w:rPr>
        <w:t>realizar todas las funciones necesarias. Los archivos necesarios en la Raspberry Pi son los siguientes:</w:t>
      </w:r>
    </w:p>
    <w:p w14:paraId="4C78DF3D" w14:textId="77777777" w:rsidR="00A70F47" w:rsidRDefault="00A70F47" w:rsidP="00815D6E">
      <w:pPr>
        <w:pStyle w:val="TEXTISCFORMULASTUDENT"/>
        <w:rPr>
          <w:lang w:val="es-ES_tradnl"/>
        </w:rPr>
      </w:pPr>
    </w:p>
    <w:tbl>
      <w:tblPr>
        <w:tblStyle w:val="TableGrid"/>
        <w:tblW w:w="0" w:type="auto"/>
        <w:tblLook w:val="04A0" w:firstRow="1" w:lastRow="0" w:firstColumn="1" w:lastColumn="0" w:noHBand="0" w:noVBand="1"/>
      </w:tblPr>
      <w:tblGrid>
        <w:gridCol w:w="2263"/>
        <w:gridCol w:w="6231"/>
      </w:tblGrid>
      <w:tr w:rsidR="00CC2A4B" w14:paraId="76AAF29C" w14:textId="77777777" w:rsidTr="00735271">
        <w:trPr>
          <w:trHeight w:val="484"/>
        </w:trPr>
        <w:tc>
          <w:tcPr>
            <w:tcW w:w="2263" w:type="dxa"/>
            <w:tcBorders>
              <w:top w:val="nil"/>
              <w:left w:val="nil"/>
              <w:bottom w:val="single" w:sz="24" w:space="0" w:color="auto"/>
            </w:tcBorders>
            <w:vAlign w:val="center"/>
          </w:tcPr>
          <w:p w14:paraId="5418FFC3" w14:textId="77777777" w:rsidR="00CC2A4B" w:rsidRPr="00CC2A4B" w:rsidRDefault="00CC2A4B" w:rsidP="00735271">
            <w:pPr>
              <w:pStyle w:val="TEXTISCFORMULASTUDENT"/>
              <w:shd w:val="clear" w:color="auto" w:fill="auto"/>
              <w:jc w:val="center"/>
              <w:rPr>
                <w:b/>
                <w:bCs/>
                <w:lang w:val="es-ES_tradnl"/>
              </w:rPr>
            </w:pPr>
            <w:r w:rsidRPr="00CC2A4B">
              <w:rPr>
                <w:b/>
                <w:bCs/>
                <w:lang w:val="es-ES_tradnl"/>
              </w:rPr>
              <w:lastRenderedPageBreak/>
              <w:t>Archivo</w:t>
            </w:r>
          </w:p>
        </w:tc>
        <w:tc>
          <w:tcPr>
            <w:tcW w:w="6231" w:type="dxa"/>
            <w:tcBorders>
              <w:top w:val="nil"/>
              <w:bottom w:val="single" w:sz="24" w:space="0" w:color="auto"/>
              <w:right w:val="nil"/>
            </w:tcBorders>
            <w:vAlign w:val="center"/>
          </w:tcPr>
          <w:p w14:paraId="5E18C0D7" w14:textId="77777777" w:rsidR="00CC2A4B" w:rsidRPr="00CC2A4B" w:rsidRDefault="00CC2A4B" w:rsidP="00735271">
            <w:pPr>
              <w:pStyle w:val="TEXTISCFORMULASTUDENT"/>
              <w:shd w:val="clear" w:color="auto" w:fill="auto"/>
              <w:jc w:val="center"/>
              <w:rPr>
                <w:b/>
                <w:bCs/>
                <w:lang w:val="es-ES_tradnl"/>
              </w:rPr>
            </w:pPr>
            <w:r w:rsidRPr="00CC2A4B">
              <w:rPr>
                <w:b/>
                <w:bCs/>
                <w:lang w:val="es-ES_tradnl"/>
              </w:rPr>
              <w:t>Función</w:t>
            </w:r>
          </w:p>
        </w:tc>
      </w:tr>
      <w:tr w:rsidR="00CC2A4B" w14:paraId="1BFCBD7A" w14:textId="77777777" w:rsidTr="00735271">
        <w:trPr>
          <w:trHeight w:val="703"/>
        </w:trPr>
        <w:tc>
          <w:tcPr>
            <w:tcW w:w="2263" w:type="dxa"/>
            <w:tcBorders>
              <w:top w:val="single" w:sz="24" w:space="0" w:color="auto"/>
              <w:left w:val="nil"/>
              <w:right w:val="single" w:sz="4" w:space="0" w:color="auto"/>
            </w:tcBorders>
          </w:tcPr>
          <w:p w14:paraId="172A4A34" w14:textId="77777777" w:rsidR="00CC2A4B" w:rsidRDefault="00CC2A4B" w:rsidP="00815D6E">
            <w:pPr>
              <w:pStyle w:val="TEXTISCFORMULASTUDENT"/>
              <w:shd w:val="clear" w:color="auto" w:fill="auto"/>
              <w:rPr>
                <w:lang w:val="es-ES_tradnl"/>
              </w:rPr>
            </w:pPr>
            <w:r>
              <w:rPr>
                <w:lang w:val="es-ES_tradnl"/>
              </w:rPr>
              <w:t>createTables.sql</w:t>
            </w:r>
          </w:p>
        </w:tc>
        <w:tc>
          <w:tcPr>
            <w:tcW w:w="6231" w:type="dxa"/>
            <w:tcBorders>
              <w:top w:val="single" w:sz="24" w:space="0" w:color="auto"/>
              <w:left w:val="single" w:sz="4" w:space="0" w:color="auto"/>
              <w:right w:val="nil"/>
            </w:tcBorders>
          </w:tcPr>
          <w:p w14:paraId="4C6D665C" w14:textId="77777777" w:rsidR="00CC2A4B" w:rsidRDefault="00CC2A4B" w:rsidP="00815D6E">
            <w:pPr>
              <w:pStyle w:val="TEXTISCFORMULASTUDENT"/>
              <w:shd w:val="clear" w:color="auto" w:fill="auto"/>
              <w:rPr>
                <w:lang w:val="es-ES_tradnl"/>
              </w:rPr>
            </w:pPr>
            <w:r>
              <w:rPr>
                <w:lang w:val="es-ES_tradnl"/>
              </w:rPr>
              <w:t>Archivo con el código sql para crear la estructura y tablas de la base de datos relacional en SQLite</w:t>
            </w:r>
          </w:p>
        </w:tc>
      </w:tr>
      <w:tr w:rsidR="00CC2A4B" w:rsidRPr="00CC2A4B" w14:paraId="24691AF6" w14:textId="77777777" w:rsidTr="00735271">
        <w:trPr>
          <w:trHeight w:val="699"/>
        </w:trPr>
        <w:tc>
          <w:tcPr>
            <w:tcW w:w="2263" w:type="dxa"/>
            <w:tcBorders>
              <w:left w:val="nil"/>
              <w:right w:val="single" w:sz="4" w:space="0" w:color="auto"/>
            </w:tcBorders>
          </w:tcPr>
          <w:p w14:paraId="49FDB3EE" w14:textId="77777777" w:rsidR="00CC2A4B" w:rsidRDefault="00CC2A4B" w:rsidP="00815D6E">
            <w:pPr>
              <w:pStyle w:val="TEXTISCFORMULASTUDENT"/>
              <w:shd w:val="clear" w:color="auto" w:fill="auto"/>
              <w:rPr>
                <w:lang w:val="es-ES_tradnl"/>
              </w:rPr>
            </w:pPr>
            <w:r>
              <w:rPr>
                <w:lang w:val="es-ES_tradnl"/>
              </w:rPr>
              <w:t>Database.db</w:t>
            </w:r>
          </w:p>
        </w:tc>
        <w:tc>
          <w:tcPr>
            <w:tcW w:w="6231" w:type="dxa"/>
            <w:tcBorders>
              <w:left w:val="single" w:sz="4" w:space="0" w:color="auto"/>
              <w:right w:val="nil"/>
            </w:tcBorders>
          </w:tcPr>
          <w:p w14:paraId="24EC9DA9" w14:textId="77777777" w:rsidR="00CC2A4B" w:rsidRPr="00CC2A4B" w:rsidRDefault="00735271" w:rsidP="00815D6E">
            <w:pPr>
              <w:pStyle w:val="TEXTISCFORMULASTUDENT"/>
              <w:shd w:val="clear" w:color="auto" w:fill="auto"/>
            </w:pPr>
            <w:r>
              <w:t>Archivo</w:t>
            </w:r>
            <w:r w:rsidR="00CC2A4B" w:rsidRPr="00CC2A4B">
              <w:t xml:space="preserve"> de la base de datos sqlite. Contiene la base de datos creada y la información de los datos</w:t>
            </w:r>
            <w:r w:rsidR="00CC2A4B">
              <w:t xml:space="preserve"> almacenados</w:t>
            </w:r>
            <w:r w:rsidR="00CC2A4B" w:rsidRPr="00CC2A4B">
              <w:t xml:space="preserve"> </w:t>
            </w:r>
          </w:p>
        </w:tc>
      </w:tr>
      <w:tr w:rsidR="00CC2A4B" w:rsidRPr="00CC2A4B" w14:paraId="118C210B" w14:textId="77777777" w:rsidTr="00735271">
        <w:trPr>
          <w:trHeight w:val="978"/>
        </w:trPr>
        <w:tc>
          <w:tcPr>
            <w:tcW w:w="2263" w:type="dxa"/>
            <w:tcBorders>
              <w:left w:val="nil"/>
              <w:right w:val="single" w:sz="4" w:space="0" w:color="auto"/>
            </w:tcBorders>
          </w:tcPr>
          <w:p w14:paraId="6F3C1C8A" w14:textId="77777777" w:rsidR="00CC2A4B" w:rsidRDefault="00CC2A4B" w:rsidP="00815D6E">
            <w:pPr>
              <w:pStyle w:val="TEXTISCFORMULASTUDENT"/>
              <w:shd w:val="clear" w:color="auto" w:fill="auto"/>
              <w:rPr>
                <w:lang w:val="es-ES_tradnl"/>
              </w:rPr>
            </w:pPr>
            <w:r>
              <w:rPr>
                <w:lang w:val="es-ES_tradnl"/>
              </w:rPr>
              <w:t>CollectFromDB.py</w:t>
            </w:r>
          </w:p>
        </w:tc>
        <w:tc>
          <w:tcPr>
            <w:tcW w:w="6231" w:type="dxa"/>
            <w:tcBorders>
              <w:left w:val="single" w:sz="4" w:space="0" w:color="auto"/>
              <w:right w:val="nil"/>
            </w:tcBorders>
          </w:tcPr>
          <w:p w14:paraId="701FDDC7" w14:textId="77777777" w:rsidR="00CC2A4B" w:rsidRPr="00CC2A4B" w:rsidRDefault="00CC2A4B" w:rsidP="00815D6E">
            <w:pPr>
              <w:pStyle w:val="TEXTISCFORMULASTUDENT"/>
              <w:shd w:val="clear" w:color="auto" w:fill="auto"/>
            </w:pPr>
            <w:r w:rsidRPr="00CC2A4B">
              <w:t xml:space="preserve">Cuando se ejecuta lee y manda los datos almacenados en la base de </w:t>
            </w:r>
            <w:r>
              <w:t>datos Sqlite por http a una aplicación node-red en la nube que los guarda en la base de datos de la nube.</w:t>
            </w:r>
          </w:p>
        </w:tc>
      </w:tr>
      <w:tr w:rsidR="00CC2A4B" w:rsidRPr="00CC2A4B" w14:paraId="236795FA" w14:textId="77777777" w:rsidTr="00735271">
        <w:trPr>
          <w:trHeight w:val="709"/>
        </w:trPr>
        <w:tc>
          <w:tcPr>
            <w:tcW w:w="2263" w:type="dxa"/>
            <w:tcBorders>
              <w:left w:val="nil"/>
              <w:right w:val="single" w:sz="4" w:space="0" w:color="auto"/>
            </w:tcBorders>
          </w:tcPr>
          <w:p w14:paraId="47DC5F50" w14:textId="77777777" w:rsidR="00CC2A4B" w:rsidRPr="00CC2A4B" w:rsidRDefault="00CC2A4B" w:rsidP="00815D6E">
            <w:pPr>
              <w:pStyle w:val="TEXTISCFORMULASTUDENT"/>
              <w:shd w:val="clear" w:color="auto" w:fill="auto"/>
              <w:rPr>
                <w:lang w:val="en-US"/>
              </w:rPr>
            </w:pPr>
            <w:r>
              <w:rPr>
                <w:lang w:val="en-US"/>
              </w:rPr>
              <w:t>PruebasDB.py</w:t>
            </w:r>
          </w:p>
        </w:tc>
        <w:tc>
          <w:tcPr>
            <w:tcW w:w="6231" w:type="dxa"/>
            <w:tcBorders>
              <w:left w:val="single" w:sz="4" w:space="0" w:color="auto"/>
              <w:right w:val="nil"/>
            </w:tcBorders>
          </w:tcPr>
          <w:p w14:paraId="6C41625E" w14:textId="77777777" w:rsidR="00CC2A4B" w:rsidRPr="00CC2A4B" w:rsidRDefault="00CC2A4B" w:rsidP="00815D6E">
            <w:pPr>
              <w:pStyle w:val="TEXTISCFORMULASTUDENT"/>
              <w:shd w:val="clear" w:color="auto" w:fill="auto"/>
            </w:pPr>
            <w:r w:rsidRPr="00CC2A4B">
              <w:t xml:space="preserve">Genera datos random para llenar la base de datos y realizar </w:t>
            </w:r>
            <w:r>
              <w:t>pruebas de la arquitectura y el envio.</w:t>
            </w:r>
            <w:r w:rsidRPr="00CC2A4B">
              <w:t xml:space="preserve"> </w:t>
            </w:r>
          </w:p>
        </w:tc>
      </w:tr>
      <w:tr w:rsidR="00CC2A4B" w:rsidRPr="00CC2A4B" w14:paraId="00801FE1" w14:textId="77777777" w:rsidTr="00735271">
        <w:trPr>
          <w:trHeight w:val="705"/>
        </w:trPr>
        <w:tc>
          <w:tcPr>
            <w:tcW w:w="2263" w:type="dxa"/>
            <w:tcBorders>
              <w:left w:val="nil"/>
              <w:right w:val="single" w:sz="4" w:space="0" w:color="auto"/>
            </w:tcBorders>
          </w:tcPr>
          <w:p w14:paraId="57F16BF7" w14:textId="77777777" w:rsidR="00CC2A4B" w:rsidRPr="00CC2A4B" w:rsidRDefault="00CC2A4B" w:rsidP="00815D6E">
            <w:pPr>
              <w:pStyle w:val="TEXTISCFORMULASTUDENT"/>
              <w:shd w:val="clear" w:color="auto" w:fill="auto"/>
            </w:pPr>
            <w:r>
              <w:t>cleanDatabase.py</w:t>
            </w:r>
          </w:p>
        </w:tc>
        <w:tc>
          <w:tcPr>
            <w:tcW w:w="6231" w:type="dxa"/>
            <w:tcBorders>
              <w:left w:val="single" w:sz="4" w:space="0" w:color="auto"/>
              <w:right w:val="nil"/>
            </w:tcBorders>
          </w:tcPr>
          <w:p w14:paraId="63C7BBE5" w14:textId="77777777" w:rsidR="00CC2A4B" w:rsidRPr="00CC2A4B" w:rsidRDefault="00CC2A4B" w:rsidP="00815D6E">
            <w:pPr>
              <w:pStyle w:val="TEXTISCFORMULASTUDENT"/>
              <w:shd w:val="clear" w:color="auto" w:fill="auto"/>
            </w:pPr>
            <w:r>
              <w:t>Al ejecutarlo limpia la base de datos sqlite de la raspberry (se debe ejecutar una vez se han mandado los datos a la nube)</w:t>
            </w:r>
          </w:p>
        </w:tc>
      </w:tr>
      <w:tr w:rsidR="00CC2A4B" w:rsidRPr="00CC2A4B" w14:paraId="42DC7909" w14:textId="77777777" w:rsidTr="00735271">
        <w:trPr>
          <w:trHeight w:val="688"/>
        </w:trPr>
        <w:tc>
          <w:tcPr>
            <w:tcW w:w="2263" w:type="dxa"/>
            <w:tcBorders>
              <w:left w:val="nil"/>
              <w:bottom w:val="single" w:sz="4" w:space="0" w:color="auto"/>
              <w:right w:val="single" w:sz="4" w:space="0" w:color="auto"/>
            </w:tcBorders>
          </w:tcPr>
          <w:p w14:paraId="4E53AC7D" w14:textId="77777777" w:rsidR="00CC2A4B" w:rsidRPr="00CC2A4B" w:rsidRDefault="00CC2A4B" w:rsidP="00815D6E">
            <w:pPr>
              <w:pStyle w:val="TEXTISCFORMULASTUDENT"/>
              <w:shd w:val="clear" w:color="auto" w:fill="auto"/>
            </w:pPr>
            <w:r>
              <w:t>Main.py</w:t>
            </w:r>
          </w:p>
        </w:tc>
        <w:tc>
          <w:tcPr>
            <w:tcW w:w="6231" w:type="dxa"/>
            <w:tcBorders>
              <w:left w:val="single" w:sz="4" w:space="0" w:color="auto"/>
              <w:bottom w:val="single" w:sz="4" w:space="0" w:color="auto"/>
              <w:right w:val="nil"/>
            </w:tcBorders>
          </w:tcPr>
          <w:p w14:paraId="7B0D28A0" w14:textId="77777777" w:rsidR="00CC2A4B" w:rsidRPr="00CC2A4B" w:rsidRDefault="00CC2A4B" w:rsidP="00815D6E">
            <w:pPr>
              <w:pStyle w:val="TEXTISCFORMULASTUDENT"/>
              <w:shd w:val="clear" w:color="auto" w:fill="auto"/>
            </w:pPr>
            <w:r>
              <w:t>Al ejecutarlo comienza a monitorizar el controlador y guardar información en la base de datos.</w:t>
            </w:r>
          </w:p>
        </w:tc>
      </w:tr>
      <w:tr w:rsidR="00CC2A4B" w:rsidRPr="00CC2A4B" w14:paraId="1AD8F7FE" w14:textId="77777777" w:rsidTr="00735271">
        <w:tc>
          <w:tcPr>
            <w:tcW w:w="2263" w:type="dxa"/>
            <w:tcBorders>
              <w:left w:val="nil"/>
              <w:bottom w:val="nil"/>
              <w:right w:val="single" w:sz="4" w:space="0" w:color="auto"/>
            </w:tcBorders>
          </w:tcPr>
          <w:p w14:paraId="1F1C324D" w14:textId="77777777" w:rsidR="00CC2A4B" w:rsidRPr="00CC2A4B" w:rsidRDefault="00CC2A4B" w:rsidP="00815D6E">
            <w:pPr>
              <w:pStyle w:val="TEXTISCFORMULASTUDENT"/>
              <w:shd w:val="clear" w:color="auto" w:fill="auto"/>
              <w:rPr>
                <w:lang w:val="en-US"/>
              </w:rPr>
            </w:pPr>
            <w:r w:rsidRPr="00CC2A4B">
              <w:rPr>
                <w:lang w:val="en-US"/>
              </w:rPr>
              <w:t>Main.sh y setup.sh</w:t>
            </w:r>
          </w:p>
        </w:tc>
        <w:tc>
          <w:tcPr>
            <w:tcW w:w="6231" w:type="dxa"/>
            <w:tcBorders>
              <w:left w:val="single" w:sz="4" w:space="0" w:color="auto"/>
              <w:bottom w:val="nil"/>
              <w:right w:val="nil"/>
            </w:tcBorders>
          </w:tcPr>
          <w:p w14:paraId="17C27A42" w14:textId="77777777" w:rsidR="00CC2A4B" w:rsidRPr="00CC2A4B" w:rsidRDefault="00CC2A4B" w:rsidP="00815D6E">
            <w:pPr>
              <w:pStyle w:val="TEXTISCFORMULASTUDENT"/>
              <w:shd w:val="clear" w:color="auto" w:fill="auto"/>
            </w:pPr>
            <w:r w:rsidRPr="00CC2A4B">
              <w:t>Archivos para automatizar procesos de config</w:t>
            </w:r>
            <w:r>
              <w:t>uración y funcionamiento en el futuro</w:t>
            </w:r>
          </w:p>
        </w:tc>
      </w:tr>
    </w:tbl>
    <w:p w14:paraId="10AE7FBA" w14:textId="77777777" w:rsidR="00CC2A4B" w:rsidRDefault="00CC2A4B" w:rsidP="00815D6E">
      <w:pPr>
        <w:pStyle w:val="TEXTISCFORMULASTUDENT"/>
      </w:pPr>
    </w:p>
    <w:p w14:paraId="1166BBBE" w14:textId="77777777" w:rsidR="00CC2A4B" w:rsidRPr="00E977D0" w:rsidRDefault="00CC2A4B" w:rsidP="00815D6E">
      <w:pPr>
        <w:pStyle w:val="TEXTISCFORMULASTUDENT"/>
        <w:rPr>
          <w:b/>
          <w:bCs/>
        </w:rPr>
      </w:pPr>
      <w:r w:rsidRPr="00E977D0">
        <w:rPr>
          <w:b/>
          <w:bCs/>
        </w:rPr>
        <w:t>Trabajo futuro sobre estos archivos:</w:t>
      </w:r>
    </w:p>
    <w:p w14:paraId="2D3D3234" w14:textId="77777777" w:rsidR="00CC2A4B" w:rsidRDefault="00CC2A4B" w:rsidP="00CC2A4B">
      <w:pPr>
        <w:pStyle w:val="TEXTISCFORMULASTUDENT"/>
        <w:numPr>
          <w:ilvl w:val="0"/>
          <w:numId w:val="31"/>
        </w:numPr>
      </w:pPr>
      <w:r>
        <w:t>Configurar main.sh y setup.sh para un mejor funcionamiento y automatización del proyecto</w:t>
      </w:r>
    </w:p>
    <w:p w14:paraId="1FBBC7FD" w14:textId="77777777" w:rsidR="00CC2A4B" w:rsidRPr="00CC2A4B" w:rsidRDefault="00CC2A4B" w:rsidP="00CC2A4B">
      <w:pPr>
        <w:pStyle w:val="TEXTISCFORMULASTUDENT"/>
        <w:numPr>
          <w:ilvl w:val="0"/>
          <w:numId w:val="31"/>
        </w:numPr>
      </w:pPr>
      <w:r>
        <w:t xml:space="preserve">Automatizar el envio de datos, de manera que no se deba ejecutar manualmente </w:t>
      </w:r>
      <w:r w:rsidR="00735271">
        <w:t>CollectFromDB.py y cleanDatabase.py</w:t>
      </w:r>
    </w:p>
    <w:p w14:paraId="01F3F940" w14:textId="77777777" w:rsidR="00815D6E" w:rsidRDefault="00735271" w:rsidP="00815D6E">
      <w:pPr>
        <w:pStyle w:val="TEXTISCFORMULASTUDENT"/>
        <w:rPr>
          <w:lang w:val="es-ES_tradnl"/>
        </w:rPr>
      </w:pPr>
      <w:r>
        <w:rPr>
          <w:lang w:val="es-ES_tradnl"/>
        </w:rPr>
        <w:t>Las tablas se crean con el archivo createTables.sql. La estructura de la base de datos y los datos que actualmente se almacenan por tablas son</w:t>
      </w:r>
      <w:r w:rsidR="00815D6E">
        <w:rPr>
          <w:lang w:val="es-ES_tradnl"/>
        </w:rPr>
        <w:t>:</w:t>
      </w:r>
    </w:p>
    <w:p w14:paraId="07ADB28B" w14:textId="77777777" w:rsidR="00E977D0" w:rsidRDefault="00E977D0" w:rsidP="00815D6E">
      <w:pPr>
        <w:pStyle w:val="TEXTISCFORMULASTUDENT"/>
        <w:rPr>
          <w:lang w:val="es-ES_tradnl"/>
        </w:rPr>
      </w:pPr>
    </w:p>
    <w:tbl>
      <w:tblPr>
        <w:tblStyle w:val="TableGrid"/>
        <w:tblW w:w="0" w:type="auto"/>
        <w:tblLook w:val="04A0" w:firstRow="1" w:lastRow="0" w:firstColumn="1" w:lastColumn="0" w:noHBand="0" w:noVBand="1"/>
      </w:tblPr>
      <w:tblGrid>
        <w:gridCol w:w="2263"/>
        <w:gridCol w:w="6231"/>
      </w:tblGrid>
      <w:tr w:rsidR="00735271" w14:paraId="0129B227" w14:textId="77777777" w:rsidTr="00735271">
        <w:trPr>
          <w:trHeight w:val="484"/>
        </w:trPr>
        <w:tc>
          <w:tcPr>
            <w:tcW w:w="8494" w:type="dxa"/>
            <w:gridSpan w:val="2"/>
            <w:tcBorders>
              <w:top w:val="nil"/>
              <w:left w:val="nil"/>
              <w:bottom w:val="single" w:sz="24" w:space="0" w:color="auto"/>
              <w:right w:val="nil"/>
            </w:tcBorders>
            <w:vAlign w:val="center"/>
          </w:tcPr>
          <w:p w14:paraId="2DA72B02" w14:textId="77777777" w:rsidR="00735271" w:rsidRPr="00CC2A4B" w:rsidRDefault="00735271" w:rsidP="00EA4B95">
            <w:pPr>
              <w:pStyle w:val="TEXTISCFORMULASTUDENT"/>
              <w:shd w:val="clear" w:color="auto" w:fill="auto"/>
              <w:jc w:val="center"/>
              <w:rPr>
                <w:b/>
                <w:bCs/>
                <w:lang w:val="es-ES_tradnl"/>
              </w:rPr>
            </w:pPr>
            <w:r>
              <w:rPr>
                <w:b/>
                <w:bCs/>
                <w:lang w:val="es-ES_tradnl"/>
              </w:rPr>
              <w:t>Tabla: general</w:t>
            </w:r>
          </w:p>
        </w:tc>
      </w:tr>
      <w:tr w:rsidR="00735271" w14:paraId="080489A2" w14:textId="77777777" w:rsidTr="00735271">
        <w:trPr>
          <w:trHeight w:val="484"/>
        </w:trPr>
        <w:tc>
          <w:tcPr>
            <w:tcW w:w="2263" w:type="dxa"/>
            <w:tcBorders>
              <w:top w:val="single" w:sz="24" w:space="0" w:color="auto"/>
              <w:left w:val="nil"/>
              <w:bottom w:val="single" w:sz="24" w:space="0" w:color="auto"/>
            </w:tcBorders>
            <w:vAlign w:val="center"/>
          </w:tcPr>
          <w:p w14:paraId="37A442DF" w14:textId="77777777" w:rsidR="00735271" w:rsidRPr="00CC2A4B" w:rsidRDefault="00735271" w:rsidP="00EA4B95">
            <w:pPr>
              <w:pStyle w:val="TEXTISCFORMULASTUDENT"/>
              <w:shd w:val="clear" w:color="auto" w:fill="auto"/>
              <w:jc w:val="center"/>
              <w:rPr>
                <w:b/>
                <w:bCs/>
                <w:lang w:val="es-ES_tradnl"/>
              </w:rPr>
            </w:pPr>
            <w:r>
              <w:rPr>
                <w:b/>
                <w:bCs/>
                <w:lang w:val="es-ES_tradnl"/>
              </w:rPr>
              <w:t>Dato</w:t>
            </w:r>
          </w:p>
        </w:tc>
        <w:tc>
          <w:tcPr>
            <w:tcW w:w="6231" w:type="dxa"/>
            <w:tcBorders>
              <w:top w:val="single" w:sz="24" w:space="0" w:color="auto"/>
              <w:bottom w:val="single" w:sz="24" w:space="0" w:color="auto"/>
              <w:right w:val="nil"/>
            </w:tcBorders>
            <w:vAlign w:val="center"/>
          </w:tcPr>
          <w:p w14:paraId="33A625CA" w14:textId="77777777" w:rsidR="00735271" w:rsidRPr="00CC2A4B" w:rsidRDefault="00735271" w:rsidP="00EA4B95">
            <w:pPr>
              <w:pStyle w:val="TEXTISCFORMULASTUDENT"/>
              <w:shd w:val="clear" w:color="auto" w:fill="auto"/>
              <w:jc w:val="center"/>
              <w:rPr>
                <w:b/>
                <w:bCs/>
                <w:lang w:val="es-ES_tradnl"/>
              </w:rPr>
            </w:pPr>
            <w:r>
              <w:rPr>
                <w:b/>
                <w:bCs/>
                <w:lang w:val="es-ES_tradnl"/>
              </w:rPr>
              <w:t>Información</w:t>
            </w:r>
          </w:p>
        </w:tc>
      </w:tr>
      <w:tr w:rsidR="00735271" w14:paraId="77B002DE" w14:textId="77777777" w:rsidTr="00E977D0">
        <w:trPr>
          <w:trHeight w:val="372"/>
        </w:trPr>
        <w:tc>
          <w:tcPr>
            <w:tcW w:w="2263" w:type="dxa"/>
            <w:tcBorders>
              <w:top w:val="single" w:sz="24" w:space="0" w:color="auto"/>
              <w:left w:val="nil"/>
              <w:right w:val="single" w:sz="4" w:space="0" w:color="auto"/>
            </w:tcBorders>
          </w:tcPr>
          <w:p w14:paraId="3120B7C3" w14:textId="77777777" w:rsidR="00735271" w:rsidRDefault="00735271" w:rsidP="00EA4B95">
            <w:pPr>
              <w:pStyle w:val="TEXTISCFORMULASTUDENT"/>
              <w:shd w:val="clear" w:color="auto" w:fill="auto"/>
              <w:rPr>
                <w:lang w:val="es-ES_tradnl"/>
              </w:rPr>
            </w:pPr>
            <w:r>
              <w:rPr>
                <w:lang w:val="es-ES_tradnl"/>
              </w:rPr>
              <w:t>allOK</w:t>
            </w:r>
          </w:p>
        </w:tc>
        <w:tc>
          <w:tcPr>
            <w:tcW w:w="6231" w:type="dxa"/>
            <w:tcBorders>
              <w:top w:val="single" w:sz="24" w:space="0" w:color="auto"/>
              <w:left w:val="single" w:sz="4" w:space="0" w:color="auto"/>
              <w:right w:val="nil"/>
            </w:tcBorders>
          </w:tcPr>
          <w:p w14:paraId="4F367840" w14:textId="77777777" w:rsidR="00735271" w:rsidRDefault="00735271" w:rsidP="00EA4B95">
            <w:pPr>
              <w:pStyle w:val="TEXTISCFORMULASTUDENT"/>
              <w:shd w:val="clear" w:color="auto" w:fill="auto"/>
              <w:rPr>
                <w:lang w:val="es-ES_tradnl"/>
              </w:rPr>
            </w:pPr>
            <w:r>
              <w:rPr>
                <w:lang w:val="es-ES_tradnl"/>
              </w:rPr>
              <w:t>Indica que todo está funcionando correctamente</w:t>
            </w:r>
          </w:p>
        </w:tc>
      </w:tr>
      <w:tr w:rsidR="00735271" w:rsidRPr="00CC2A4B" w14:paraId="33F14017" w14:textId="77777777" w:rsidTr="00E977D0">
        <w:trPr>
          <w:trHeight w:val="416"/>
        </w:trPr>
        <w:tc>
          <w:tcPr>
            <w:tcW w:w="2263" w:type="dxa"/>
            <w:tcBorders>
              <w:left w:val="nil"/>
              <w:right w:val="single" w:sz="4" w:space="0" w:color="auto"/>
            </w:tcBorders>
          </w:tcPr>
          <w:p w14:paraId="366AF3C3" w14:textId="77777777" w:rsidR="00735271" w:rsidRDefault="00735271" w:rsidP="00EA4B95">
            <w:pPr>
              <w:pStyle w:val="TEXTISCFORMULASTUDENT"/>
              <w:shd w:val="clear" w:color="auto" w:fill="auto"/>
              <w:rPr>
                <w:lang w:val="es-ES_tradnl"/>
              </w:rPr>
            </w:pPr>
            <w:r>
              <w:rPr>
                <w:lang w:val="es-ES_tradnl"/>
              </w:rPr>
              <w:t>stateOfCharge</w:t>
            </w:r>
          </w:p>
        </w:tc>
        <w:tc>
          <w:tcPr>
            <w:tcW w:w="6231" w:type="dxa"/>
            <w:tcBorders>
              <w:left w:val="single" w:sz="4" w:space="0" w:color="auto"/>
              <w:right w:val="nil"/>
            </w:tcBorders>
          </w:tcPr>
          <w:p w14:paraId="40165615" w14:textId="77777777" w:rsidR="00735271" w:rsidRPr="00CC2A4B" w:rsidRDefault="00735271" w:rsidP="00EA4B95">
            <w:pPr>
              <w:pStyle w:val="TEXTISCFORMULASTUDENT"/>
              <w:shd w:val="clear" w:color="auto" w:fill="auto"/>
            </w:pPr>
            <w:r>
              <w:t>Indica el estado de carga de la batería</w:t>
            </w:r>
            <w:r w:rsidRPr="00CC2A4B">
              <w:t xml:space="preserve"> </w:t>
            </w:r>
          </w:p>
        </w:tc>
      </w:tr>
      <w:tr w:rsidR="00735271" w:rsidRPr="00CC2A4B" w14:paraId="0F40260B" w14:textId="77777777" w:rsidTr="00E977D0">
        <w:trPr>
          <w:trHeight w:val="452"/>
        </w:trPr>
        <w:tc>
          <w:tcPr>
            <w:tcW w:w="2263" w:type="dxa"/>
            <w:tcBorders>
              <w:left w:val="nil"/>
              <w:right w:val="single" w:sz="4" w:space="0" w:color="auto"/>
            </w:tcBorders>
          </w:tcPr>
          <w:p w14:paraId="493491BD" w14:textId="77777777" w:rsidR="00735271" w:rsidRDefault="00735271" w:rsidP="00EA4B95">
            <w:pPr>
              <w:pStyle w:val="TEXTISCFORMULASTUDENT"/>
              <w:shd w:val="clear" w:color="auto" w:fill="auto"/>
              <w:rPr>
                <w:lang w:val="es-ES_tradnl"/>
              </w:rPr>
            </w:pPr>
            <w:r>
              <w:rPr>
                <w:lang w:val="es-ES_tradnl"/>
              </w:rPr>
              <w:t>sevconConnected</w:t>
            </w:r>
          </w:p>
        </w:tc>
        <w:tc>
          <w:tcPr>
            <w:tcW w:w="6231" w:type="dxa"/>
            <w:tcBorders>
              <w:left w:val="single" w:sz="4" w:space="0" w:color="auto"/>
              <w:right w:val="nil"/>
            </w:tcBorders>
          </w:tcPr>
          <w:p w14:paraId="00C7E245" w14:textId="77777777" w:rsidR="00735271" w:rsidRPr="00CC2A4B" w:rsidRDefault="00735271" w:rsidP="00EA4B95">
            <w:pPr>
              <w:pStyle w:val="TEXTISCFORMULASTUDENT"/>
              <w:shd w:val="clear" w:color="auto" w:fill="auto"/>
            </w:pPr>
            <w:r>
              <w:t>Flag para indicar si el controlador Sevcon esta conectado</w:t>
            </w:r>
          </w:p>
        </w:tc>
      </w:tr>
      <w:tr w:rsidR="00735271" w:rsidRPr="00CC2A4B" w14:paraId="253B0A85" w14:textId="77777777" w:rsidTr="00E977D0">
        <w:trPr>
          <w:trHeight w:val="504"/>
        </w:trPr>
        <w:tc>
          <w:tcPr>
            <w:tcW w:w="2263" w:type="dxa"/>
            <w:tcBorders>
              <w:left w:val="nil"/>
              <w:right w:val="single" w:sz="4" w:space="0" w:color="auto"/>
            </w:tcBorders>
          </w:tcPr>
          <w:p w14:paraId="2B003796" w14:textId="77777777" w:rsidR="00735271" w:rsidRPr="00CC2A4B" w:rsidRDefault="00735271" w:rsidP="00EA4B95">
            <w:pPr>
              <w:pStyle w:val="TEXTISCFORMULASTUDENT"/>
              <w:shd w:val="clear" w:color="auto" w:fill="auto"/>
              <w:rPr>
                <w:lang w:val="en-US"/>
              </w:rPr>
            </w:pPr>
            <w:r>
              <w:rPr>
                <w:lang w:val="en-US"/>
              </w:rPr>
              <w:t>chargerConnected</w:t>
            </w:r>
          </w:p>
        </w:tc>
        <w:tc>
          <w:tcPr>
            <w:tcW w:w="6231" w:type="dxa"/>
            <w:tcBorders>
              <w:left w:val="single" w:sz="4" w:space="0" w:color="auto"/>
              <w:right w:val="nil"/>
            </w:tcBorders>
          </w:tcPr>
          <w:p w14:paraId="42612E53" w14:textId="77777777" w:rsidR="00735271" w:rsidRPr="00CC2A4B" w:rsidRDefault="00E977D0" w:rsidP="00EA4B95">
            <w:pPr>
              <w:pStyle w:val="TEXTISCFORMULASTUDENT"/>
              <w:shd w:val="clear" w:color="auto" w:fill="auto"/>
            </w:pPr>
            <w:r>
              <w:t>Flag para indicar si el cargador está conectado</w:t>
            </w:r>
            <w:r w:rsidR="00735271" w:rsidRPr="00CC2A4B">
              <w:t xml:space="preserve"> </w:t>
            </w:r>
          </w:p>
        </w:tc>
      </w:tr>
      <w:tr w:rsidR="00735271" w:rsidRPr="00CC2A4B" w14:paraId="66EB7B1A" w14:textId="77777777" w:rsidTr="00E977D0">
        <w:trPr>
          <w:trHeight w:val="499"/>
        </w:trPr>
        <w:tc>
          <w:tcPr>
            <w:tcW w:w="2263" w:type="dxa"/>
            <w:tcBorders>
              <w:left w:val="nil"/>
              <w:right w:val="single" w:sz="4" w:space="0" w:color="auto"/>
            </w:tcBorders>
          </w:tcPr>
          <w:p w14:paraId="650F62BC" w14:textId="77777777" w:rsidR="00735271" w:rsidRPr="00CC2A4B" w:rsidRDefault="00735271" w:rsidP="00EA4B95">
            <w:pPr>
              <w:pStyle w:val="TEXTISCFORMULASTUDENT"/>
              <w:shd w:val="clear" w:color="auto" w:fill="auto"/>
            </w:pPr>
            <w:r>
              <w:t>Bms1Connected</w:t>
            </w:r>
          </w:p>
        </w:tc>
        <w:tc>
          <w:tcPr>
            <w:tcW w:w="6231" w:type="dxa"/>
            <w:tcBorders>
              <w:left w:val="single" w:sz="4" w:space="0" w:color="auto"/>
              <w:right w:val="nil"/>
            </w:tcBorders>
          </w:tcPr>
          <w:p w14:paraId="1A4BBF02" w14:textId="77777777" w:rsidR="00735271" w:rsidRPr="00CC2A4B" w:rsidRDefault="00E977D0" w:rsidP="00EA4B95">
            <w:pPr>
              <w:pStyle w:val="TEXTISCFORMULASTUDENT"/>
              <w:shd w:val="clear" w:color="auto" w:fill="auto"/>
            </w:pPr>
            <w:r>
              <w:t>Flag para indicar si el BMS1 está conectado</w:t>
            </w:r>
          </w:p>
        </w:tc>
      </w:tr>
      <w:tr w:rsidR="00735271" w:rsidRPr="00CC2A4B" w14:paraId="0E3ABC4D" w14:textId="77777777" w:rsidTr="00E977D0">
        <w:trPr>
          <w:trHeight w:val="496"/>
        </w:trPr>
        <w:tc>
          <w:tcPr>
            <w:tcW w:w="2263" w:type="dxa"/>
            <w:tcBorders>
              <w:left w:val="nil"/>
              <w:bottom w:val="single" w:sz="4" w:space="0" w:color="auto"/>
              <w:right w:val="single" w:sz="4" w:space="0" w:color="auto"/>
            </w:tcBorders>
          </w:tcPr>
          <w:p w14:paraId="72DE8A4E" w14:textId="77777777" w:rsidR="00735271" w:rsidRPr="00CC2A4B" w:rsidRDefault="00735271" w:rsidP="00EA4B95">
            <w:pPr>
              <w:pStyle w:val="TEXTISCFORMULASTUDENT"/>
              <w:shd w:val="clear" w:color="auto" w:fill="auto"/>
            </w:pPr>
            <w:r>
              <w:t>Bms2Connected</w:t>
            </w:r>
          </w:p>
        </w:tc>
        <w:tc>
          <w:tcPr>
            <w:tcW w:w="6231" w:type="dxa"/>
            <w:tcBorders>
              <w:left w:val="single" w:sz="4" w:space="0" w:color="auto"/>
              <w:bottom w:val="single" w:sz="4" w:space="0" w:color="auto"/>
              <w:right w:val="nil"/>
            </w:tcBorders>
          </w:tcPr>
          <w:p w14:paraId="5E6CC7D2" w14:textId="77777777" w:rsidR="00735271" w:rsidRPr="00CC2A4B" w:rsidRDefault="00E977D0" w:rsidP="00EA4B95">
            <w:pPr>
              <w:pStyle w:val="TEXTISCFORMULASTUDENT"/>
              <w:shd w:val="clear" w:color="auto" w:fill="auto"/>
            </w:pPr>
            <w:r>
              <w:t>Flag para indicar si el BMS2 está conectado</w:t>
            </w:r>
          </w:p>
        </w:tc>
      </w:tr>
      <w:tr w:rsidR="00735271" w:rsidRPr="00CC2A4B" w14:paraId="524969AB" w14:textId="77777777" w:rsidTr="00EA4B95">
        <w:tc>
          <w:tcPr>
            <w:tcW w:w="2263" w:type="dxa"/>
            <w:tcBorders>
              <w:left w:val="nil"/>
              <w:bottom w:val="nil"/>
              <w:right w:val="single" w:sz="4" w:space="0" w:color="auto"/>
            </w:tcBorders>
          </w:tcPr>
          <w:p w14:paraId="7E5696DB" w14:textId="77777777" w:rsidR="00735271" w:rsidRPr="00CC2A4B" w:rsidRDefault="00735271" w:rsidP="00EA4B95">
            <w:pPr>
              <w:pStyle w:val="TEXTISCFORMULASTUDENT"/>
              <w:shd w:val="clear" w:color="auto" w:fill="auto"/>
              <w:rPr>
                <w:lang w:val="en-US"/>
              </w:rPr>
            </w:pPr>
            <w:r>
              <w:rPr>
                <w:lang w:val="en-US"/>
              </w:rPr>
              <w:lastRenderedPageBreak/>
              <w:t>Bms3Connected</w:t>
            </w:r>
          </w:p>
        </w:tc>
        <w:tc>
          <w:tcPr>
            <w:tcW w:w="6231" w:type="dxa"/>
            <w:tcBorders>
              <w:left w:val="single" w:sz="4" w:space="0" w:color="auto"/>
              <w:bottom w:val="nil"/>
              <w:right w:val="nil"/>
            </w:tcBorders>
          </w:tcPr>
          <w:p w14:paraId="5AE65B4C" w14:textId="77777777" w:rsidR="00735271" w:rsidRPr="00CC2A4B" w:rsidRDefault="00E977D0" w:rsidP="00EA4B95">
            <w:pPr>
              <w:pStyle w:val="TEXTISCFORMULASTUDENT"/>
              <w:shd w:val="clear" w:color="auto" w:fill="auto"/>
            </w:pPr>
            <w:r>
              <w:t>Flag para indicar si el BMS3 está conectado</w:t>
            </w:r>
            <w:r w:rsidRPr="00CC2A4B">
              <w:t xml:space="preserve"> </w:t>
            </w:r>
          </w:p>
        </w:tc>
      </w:tr>
    </w:tbl>
    <w:p w14:paraId="6567B703" w14:textId="77777777" w:rsidR="00815D6E" w:rsidRDefault="00815D6E" w:rsidP="00815D6E">
      <w:pPr>
        <w:pStyle w:val="TEXTISCFORMULASTUDENT"/>
        <w:rPr>
          <w:lang w:val="es-ES_tradnl"/>
        </w:rPr>
      </w:pPr>
    </w:p>
    <w:tbl>
      <w:tblPr>
        <w:tblStyle w:val="TableGrid"/>
        <w:tblW w:w="0" w:type="auto"/>
        <w:tblLook w:val="04A0" w:firstRow="1" w:lastRow="0" w:firstColumn="1" w:lastColumn="0" w:noHBand="0" w:noVBand="1"/>
      </w:tblPr>
      <w:tblGrid>
        <w:gridCol w:w="2263"/>
        <w:gridCol w:w="6231"/>
      </w:tblGrid>
      <w:tr w:rsidR="00E977D0" w14:paraId="2260C0ED" w14:textId="77777777" w:rsidTr="00EA4B95">
        <w:trPr>
          <w:trHeight w:val="484"/>
        </w:trPr>
        <w:tc>
          <w:tcPr>
            <w:tcW w:w="8494" w:type="dxa"/>
            <w:gridSpan w:val="2"/>
            <w:tcBorders>
              <w:top w:val="nil"/>
              <w:left w:val="nil"/>
              <w:bottom w:val="single" w:sz="24" w:space="0" w:color="auto"/>
              <w:right w:val="nil"/>
            </w:tcBorders>
            <w:vAlign w:val="center"/>
          </w:tcPr>
          <w:p w14:paraId="56E4CB86" w14:textId="77777777" w:rsidR="00E977D0" w:rsidRPr="00CC2A4B" w:rsidRDefault="00E977D0" w:rsidP="00EA4B95">
            <w:pPr>
              <w:pStyle w:val="TEXTISCFORMULASTUDENT"/>
              <w:shd w:val="clear" w:color="auto" w:fill="auto"/>
              <w:jc w:val="center"/>
              <w:rPr>
                <w:b/>
                <w:bCs/>
                <w:lang w:val="es-ES_tradnl"/>
              </w:rPr>
            </w:pPr>
            <w:r>
              <w:rPr>
                <w:b/>
                <w:bCs/>
                <w:lang w:val="es-ES_tradnl"/>
              </w:rPr>
              <w:t>Tabla: charger</w:t>
            </w:r>
          </w:p>
        </w:tc>
      </w:tr>
      <w:tr w:rsidR="00E977D0" w14:paraId="2074ABB7" w14:textId="77777777" w:rsidTr="00EA4B95">
        <w:trPr>
          <w:trHeight w:val="484"/>
        </w:trPr>
        <w:tc>
          <w:tcPr>
            <w:tcW w:w="2263" w:type="dxa"/>
            <w:tcBorders>
              <w:top w:val="single" w:sz="24" w:space="0" w:color="auto"/>
              <w:left w:val="nil"/>
              <w:bottom w:val="single" w:sz="24" w:space="0" w:color="auto"/>
            </w:tcBorders>
            <w:vAlign w:val="center"/>
          </w:tcPr>
          <w:p w14:paraId="74D6177D" w14:textId="77777777" w:rsidR="00E977D0" w:rsidRPr="00CC2A4B" w:rsidRDefault="00E977D0" w:rsidP="00EA4B95">
            <w:pPr>
              <w:pStyle w:val="TEXTISCFORMULASTUDENT"/>
              <w:shd w:val="clear" w:color="auto" w:fill="auto"/>
              <w:jc w:val="center"/>
              <w:rPr>
                <w:b/>
                <w:bCs/>
                <w:lang w:val="es-ES_tradnl"/>
              </w:rPr>
            </w:pPr>
            <w:r>
              <w:rPr>
                <w:b/>
                <w:bCs/>
                <w:lang w:val="es-ES_tradnl"/>
              </w:rPr>
              <w:t>Dato</w:t>
            </w:r>
          </w:p>
        </w:tc>
        <w:tc>
          <w:tcPr>
            <w:tcW w:w="6231" w:type="dxa"/>
            <w:tcBorders>
              <w:top w:val="single" w:sz="24" w:space="0" w:color="auto"/>
              <w:bottom w:val="single" w:sz="24" w:space="0" w:color="auto"/>
              <w:right w:val="nil"/>
            </w:tcBorders>
            <w:vAlign w:val="center"/>
          </w:tcPr>
          <w:p w14:paraId="54501CFB" w14:textId="77777777" w:rsidR="00E977D0" w:rsidRPr="00CC2A4B" w:rsidRDefault="00E977D0" w:rsidP="00EA4B95">
            <w:pPr>
              <w:pStyle w:val="TEXTISCFORMULASTUDENT"/>
              <w:shd w:val="clear" w:color="auto" w:fill="auto"/>
              <w:jc w:val="center"/>
              <w:rPr>
                <w:b/>
                <w:bCs/>
                <w:lang w:val="es-ES_tradnl"/>
              </w:rPr>
            </w:pPr>
            <w:r>
              <w:rPr>
                <w:b/>
                <w:bCs/>
                <w:lang w:val="es-ES_tradnl"/>
              </w:rPr>
              <w:t>Información</w:t>
            </w:r>
          </w:p>
        </w:tc>
      </w:tr>
      <w:tr w:rsidR="00E977D0" w14:paraId="3C57723D" w14:textId="77777777" w:rsidTr="00EA4B95">
        <w:trPr>
          <w:trHeight w:val="372"/>
        </w:trPr>
        <w:tc>
          <w:tcPr>
            <w:tcW w:w="2263" w:type="dxa"/>
            <w:tcBorders>
              <w:top w:val="single" w:sz="24" w:space="0" w:color="auto"/>
              <w:left w:val="nil"/>
              <w:right w:val="single" w:sz="4" w:space="0" w:color="auto"/>
            </w:tcBorders>
          </w:tcPr>
          <w:p w14:paraId="36EC5FDA" w14:textId="77777777" w:rsidR="00E977D0" w:rsidRDefault="00E977D0" w:rsidP="00EA4B95">
            <w:pPr>
              <w:pStyle w:val="TEXTISCFORMULASTUDENT"/>
              <w:shd w:val="clear" w:color="auto" w:fill="auto"/>
              <w:rPr>
                <w:lang w:val="es-ES_tradnl"/>
              </w:rPr>
            </w:pPr>
            <w:r>
              <w:rPr>
                <w:lang w:val="es-ES_tradnl"/>
              </w:rPr>
              <w:t>Voltage</w:t>
            </w:r>
          </w:p>
        </w:tc>
        <w:tc>
          <w:tcPr>
            <w:tcW w:w="6231" w:type="dxa"/>
            <w:tcBorders>
              <w:top w:val="single" w:sz="24" w:space="0" w:color="auto"/>
              <w:left w:val="single" w:sz="4" w:space="0" w:color="auto"/>
              <w:right w:val="nil"/>
            </w:tcBorders>
          </w:tcPr>
          <w:p w14:paraId="2525F5E7" w14:textId="77777777" w:rsidR="00E977D0" w:rsidRDefault="00E977D0" w:rsidP="00EA4B95">
            <w:pPr>
              <w:pStyle w:val="TEXTISCFORMULASTUDENT"/>
              <w:shd w:val="clear" w:color="auto" w:fill="auto"/>
              <w:rPr>
                <w:lang w:val="es-ES_tradnl"/>
              </w:rPr>
            </w:pPr>
            <w:r>
              <w:rPr>
                <w:lang w:val="es-ES_tradnl"/>
              </w:rPr>
              <w:t>Tensión del cargador de la batería</w:t>
            </w:r>
          </w:p>
        </w:tc>
      </w:tr>
      <w:tr w:rsidR="00E977D0" w:rsidRPr="00CC2A4B" w14:paraId="5B30E5C0" w14:textId="77777777" w:rsidTr="00EA4B95">
        <w:trPr>
          <w:trHeight w:val="416"/>
        </w:trPr>
        <w:tc>
          <w:tcPr>
            <w:tcW w:w="2263" w:type="dxa"/>
            <w:tcBorders>
              <w:left w:val="nil"/>
              <w:right w:val="single" w:sz="4" w:space="0" w:color="auto"/>
            </w:tcBorders>
          </w:tcPr>
          <w:p w14:paraId="01C66767" w14:textId="77777777" w:rsidR="00E977D0" w:rsidRDefault="00E977D0" w:rsidP="00EA4B95">
            <w:pPr>
              <w:pStyle w:val="TEXTISCFORMULASTUDENT"/>
              <w:shd w:val="clear" w:color="auto" w:fill="auto"/>
              <w:rPr>
                <w:lang w:val="es-ES_tradnl"/>
              </w:rPr>
            </w:pPr>
            <w:r>
              <w:rPr>
                <w:lang w:val="es-ES_tradnl"/>
              </w:rPr>
              <w:t>Current</w:t>
            </w:r>
          </w:p>
        </w:tc>
        <w:tc>
          <w:tcPr>
            <w:tcW w:w="6231" w:type="dxa"/>
            <w:tcBorders>
              <w:left w:val="single" w:sz="4" w:space="0" w:color="auto"/>
              <w:right w:val="nil"/>
            </w:tcBorders>
          </w:tcPr>
          <w:p w14:paraId="33799AB5" w14:textId="77777777" w:rsidR="00E977D0" w:rsidRPr="00CC2A4B" w:rsidRDefault="00E977D0" w:rsidP="00EA4B95">
            <w:pPr>
              <w:pStyle w:val="TEXTISCFORMULASTUDENT"/>
              <w:shd w:val="clear" w:color="auto" w:fill="auto"/>
            </w:pPr>
            <w:r>
              <w:t>Intensidad del cargador de la batería</w:t>
            </w:r>
            <w:r w:rsidRPr="00CC2A4B">
              <w:t xml:space="preserve"> </w:t>
            </w:r>
          </w:p>
        </w:tc>
      </w:tr>
      <w:tr w:rsidR="00C0073C" w:rsidRPr="00CC2A4B" w14:paraId="61A92256" w14:textId="77777777" w:rsidTr="00C0073C">
        <w:trPr>
          <w:trHeight w:val="452"/>
        </w:trPr>
        <w:tc>
          <w:tcPr>
            <w:tcW w:w="2263" w:type="dxa"/>
            <w:tcBorders>
              <w:left w:val="nil"/>
              <w:right w:val="single" w:sz="4" w:space="0" w:color="auto"/>
            </w:tcBorders>
          </w:tcPr>
          <w:p w14:paraId="7DEAD8FA" w14:textId="77777777" w:rsidR="00C0073C" w:rsidRDefault="00C0073C" w:rsidP="00EA4B95">
            <w:pPr>
              <w:pStyle w:val="TEXTISCFORMULASTUDENT"/>
              <w:shd w:val="clear" w:color="auto" w:fill="auto"/>
              <w:rPr>
                <w:lang w:val="es-ES_tradnl"/>
              </w:rPr>
            </w:pPr>
            <w:r>
              <w:rPr>
                <w:lang w:val="es-ES_tradnl"/>
              </w:rPr>
              <w:t>Flag0</w:t>
            </w:r>
          </w:p>
        </w:tc>
        <w:tc>
          <w:tcPr>
            <w:tcW w:w="6231" w:type="dxa"/>
            <w:vMerge w:val="restart"/>
            <w:tcBorders>
              <w:left w:val="single" w:sz="4" w:space="0" w:color="auto"/>
              <w:right w:val="nil"/>
            </w:tcBorders>
            <w:vAlign w:val="center"/>
          </w:tcPr>
          <w:p w14:paraId="3592F40B" w14:textId="77777777" w:rsidR="00C0073C" w:rsidRPr="00CC2A4B" w:rsidRDefault="00C0073C" w:rsidP="00C0073C">
            <w:pPr>
              <w:pStyle w:val="TEXTISCFORMULASTUDENT"/>
              <w:jc w:val="center"/>
            </w:pPr>
            <w:r>
              <w:t>Flags para indicar estados del cargador durante el estado de carga de la batería</w:t>
            </w:r>
          </w:p>
        </w:tc>
      </w:tr>
      <w:tr w:rsidR="00C0073C" w:rsidRPr="00CC2A4B" w14:paraId="31E5DABA" w14:textId="77777777" w:rsidTr="00EA4B95">
        <w:trPr>
          <w:trHeight w:val="504"/>
        </w:trPr>
        <w:tc>
          <w:tcPr>
            <w:tcW w:w="2263" w:type="dxa"/>
            <w:tcBorders>
              <w:left w:val="nil"/>
              <w:right w:val="single" w:sz="4" w:space="0" w:color="auto"/>
            </w:tcBorders>
          </w:tcPr>
          <w:p w14:paraId="30971D00" w14:textId="77777777" w:rsidR="00C0073C" w:rsidRPr="00CC2A4B" w:rsidRDefault="00C0073C" w:rsidP="00EA4B95">
            <w:pPr>
              <w:pStyle w:val="TEXTISCFORMULASTUDENT"/>
              <w:shd w:val="clear" w:color="auto" w:fill="auto"/>
              <w:rPr>
                <w:lang w:val="en-US"/>
              </w:rPr>
            </w:pPr>
            <w:r>
              <w:rPr>
                <w:lang w:val="en-US"/>
              </w:rPr>
              <w:t>Flag1</w:t>
            </w:r>
          </w:p>
        </w:tc>
        <w:tc>
          <w:tcPr>
            <w:tcW w:w="6231" w:type="dxa"/>
            <w:vMerge/>
            <w:tcBorders>
              <w:left w:val="single" w:sz="4" w:space="0" w:color="auto"/>
              <w:right w:val="nil"/>
            </w:tcBorders>
          </w:tcPr>
          <w:p w14:paraId="30406816" w14:textId="77777777" w:rsidR="00C0073C" w:rsidRPr="00CC2A4B" w:rsidRDefault="00C0073C" w:rsidP="00EA4B95">
            <w:pPr>
              <w:pStyle w:val="TEXTISCFORMULASTUDENT"/>
            </w:pPr>
          </w:p>
        </w:tc>
      </w:tr>
      <w:tr w:rsidR="00C0073C" w:rsidRPr="00CC2A4B" w14:paraId="2B04650E" w14:textId="77777777" w:rsidTr="00EA4B95">
        <w:trPr>
          <w:trHeight w:val="499"/>
        </w:trPr>
        <w:tc>
          <w:tcPr>
            <w:tcW w:w="2263" w:type="dxa"/>
            <w:tcBorders>
              <w:left w:val="nil"/>
              <w:right w:val="single" w:sz="4" w:space="0" w:color="auto"/>
            </w:tcBorders>
          </w:tcPr>
          <w:p w14:paraId="5A04D707" w14:textId="77777777" w:rsidR="00C0073C" w:rsidRPr="00CC2A4B" w:rsidRDefault="00C0073C" w:rsidP="00EA4B95">
            <w:pPr>
              <w:pStyle w:val="TEXTISCFORMULASTUDENT"/>
              <w:shd w:val="clear" w:color="auto" w:fill="auto"/>
            </w:pPr>
            <w:r>
              <w:t>Flag2</w:t>
            </w:r>
          </w:p>
        </w:tc>
        <w:tc>
          <w:tcPr>
            <w:tcW w:w="6231" w:type="dxa"/>
            <w:vMerge/>
            <w:tcBorders>
              <w:left w:val="single" w:sz="4" w:space="0" w:color="auto"/>
              <w:right w:val="nil"/>
            </w:tcBorders>
          </w:tcPr>
          <w:p w14:paraId="06BA0FFF" w14:textId="77777777" w:rsidR="00C0073C" w:rsidRPr="00CC2A4B" w:rsidRDefault="00C0073C" w:rsidP="00EA4B95">
            <w:pPr>
              <w:pStyle w:val="TEXTISCFORMULASTUDENT"/>
            </w:pPr>
          </w:p>
        </w:tc>
      </w:tr>
      <w:tr w:rsidR="00C0073C" w:rsidRPr="00CC2A4B" w14:paraId="0E81EAAA" w14:textId="77777777" w:rsidTr="00EA4B95">
        <w:trPr>
          <w:trHeight w:val="496"/>
        </w:trPr>
        <w:tc>
          <w:tcPr>
            <w:tcW w:w="2263" w:type="dxa"/>
            <w:tcBorders>
              <w:left w:val="nil"/>
              <w:bottom w:val="single" w:sz="4" w:space="0" w:color="auto"/>
              <w:right w:val="single" w:sz="4" w:space="0" w:color="auto"/>
            </w:tcBorders>
          </w:tcPr>
          <w:p w14:paraId="62A5A57F" w14:textId="77777777" w:rsidR="00C0073C" w:rsidRPr="00CC2A4B" w:rsidRDefault="00C0073C" w:rsidP="00EA4B95">
            <w:pPr>
              <w:pStyle w:val="TEXTISCFORMULASTUDENT"/>
              <w:shd w:val="clear" w:color="auto" w:fill="auto"/>
            </w:pPr>
            <w:r>
              <w:t>Flag3</w:t>
            </w:r>
          </w:p>
        </w:tc>
        <w:tc>
          <w:tcPr>
            <w:tcW w:w="6231" w:type="dxa"/>
            <w:vMerge/>
            <w:tcBorders>
              <w:left w:val="single" w:sz="4" w:space="0" w:color="auto"/>
              <w:right w:val="nil"/>
            </w:tcBorders>
          </w:tcPr>
          <w:p w14:paraId="07CAEA0F" w14:textId="77777777" w:rsidR="00C0073C" w:rsidRPr="00CC2A4B" w:rsidRDefault="00C0073C" w:rsidP="00EA4B95">
            <w:pPr>
              <w:pStyle w:val="TEXTISCFORMULASTUDENT"/>
            </w:pPr>
          </w:p>
        </w:tc>
      </w:tr>
      <w:tr w:rsidR="00C0073C" w:rsidRPr="00CC2A4B" w14:paraId="5D904073" w14:textId="77777777" w:rsidTr="00EA4B95">
        <w:tc>
          <w:tcPr>
            <w:tcW w:w="2263" w:type="dxa"/>
            <w:tcBorders>
              <w:left w:val="nil"/>
              <w:bottom w:val="nil"/>
              <w:right w:val="single" w:sz="4" w:space="0" w:color="auto"/>
            </w:tcBorders>
          </w:tcPr>
          <w:p w14:paraId="29142B7D" w14:textId="77777777" w:rsidR="00C0073C" w:rsidRPr="00CC2A4B" w:rsidRDefault="00C0073C" w:rsidP="00EA4B95">
            <w:pPr>
              <w:pStyle w:val="TEXTISCFORMULASTUDENT"/>
              <w:shd w:val="clear" w:color="auto" w:fill="auto"/>
              <w:rPr>
                <w:lang w:val="en-US"/>
              </w:rPr>
            </w:pPr>
            <w:r>
              <w:rPr>
                <w:lang w:val="en-US"/>
              </w:rPr>
              <w:t>Flag4</w:t>
            </w:r>
          </w:p>
        </w:tc>
        <w:tc>
          <w:tcPr>
            <w:tcW w:w="6231" w:type="dxa"/>
            <w:vMerge/>
            <w:tcBorders>
              <w:left w:val="single" w:sz="4" w:space="0" w:color="auto"/>
              <w:bottom w:val="nil"/>
              <w:right w:val="nil"/>
            </w:tcBorders>
          </w:tcPr>
          <w:p w14:paraId="05D528F0" w14:textId="77777777" w:rsidR="00C0073C" w:rsidRPr="00CC2A4B" w:rsidRDefault="00C0073C" w:rsidP="00EA4B95">
            <w:pPr>
              <w:pStyle w:val="TEXTISCFORMULASTUDENT"/>
              <w:shd w:val="clear" w:color="auto" w:fill="auto"/>
            </w:pPr>
          </w:p>
        </w:tc>
      </w:tr>
    </w:tbl>
    <w:p w14:paraId="02055DA3" w14:textId="77777777" w:rsidR="00E977D0" w:rsidRDefault="00E977D0" w:rsidP="00815D6E">
      <w:pPr>
        <w:pStyle w:val="TEXTISCFORMULASTUDENT"/>
      </w:pPr>
    </w:p>
    <w:tbl>
      <w:tblPr>
        <w:tblStyle w:val="TableGrid"/>
        <w:tblW w:w="0" w:type="auto"/>
        <w:tblLook w:val="04A0" w:firstRow="1" w:lastRow="0" w:firstColumn="1" w:lastColumn="0" w:noHBand="0" w:noVBand="1"/>
      </w:tblPr>
      <w:tblGrid>
        <w:gridCol w:w="2638"/>
        <w:gridCol w:w="5866"/>
      </w:tblGrid>
      <w:tr w:rsidR="00C0073C" w14:paraId="6A8AAE3B" w14:textId="77777777" w:rsidTr="00C0073C">
        <w:trPr>
          <w:trHeight w:val="484"/>
        </w:trPr>
        <w:tc>
          <w:tcPr>
            <w:tcW w:w="8504" w:type="dxa"/>
            <w:gridSpan w:val="2"/>
            <w:tcBorders>
              <w:top w:val="nil"/>
              <w:left w:val="nil"/>
              <w:bottom w:val="single" w:sz="24" w:space="0" w:color="auto"/>
              <w:right w:val="nil"/>
            </w:tcBorders>
            <w:vAlign w:val="center"/>
          </w:tcPr>
          <w:p w14:paraId="22E5F23C" w14:textId="77777777" w:rsidR="00C0073C" w:rsidRPr="00CC2A4B" w:rsidRDefault="00C0073C" w:rsidP="00EA4B95">
            <w:pPr>
              <w:pStyle w:val="TEXTISCFORMULASTUDENT"/>
              <w:shd w:val="clear" w:color="auto" w:fill="auto"/>
              <w:jc w:val="center"/>
              <w:rPr>
                <w:b/>
                <w:bCs/>
                <w:lang w:val="es-ES_tradnl"/>
              </w:rPr>
            </w:pPr>
            <w:r>
              <w:rPr>
                <w:b/>
                <w:bCs/>
                <w:lang w:val="es-ES_tradnl"/>
              </w:rPr>
              <w:t>Tabla: sevcon</w:t>
            </w:r>
          </w:p>
        </w:tc>
      </w:tr>
      <w:tr w:rsidR="00C0073C" w14:paraId="77BF33B3" w14:textId="77777777" w:rsidTr="00C0073C">
        <w:trPr>
          <w:trHeight w:val="484"/>
        </w:trPr>
        <w:tc>
          <w:tcPr>
            <w:tcW w:w="2638" w:type="dxa"/>
            <w:tcBorders>
              <w:top w:val="single" w:sz="24" w:space="0" w:color="auto"/>
              <w:left w:val="nil"/>
              <w:bottom w:val="single" w:sz="24" w:space="0" w:color="auto"/>
            </w:tcBorders>
            <w:vAlign w:val="center"/>
          </w:tcPr>
          <w:p w14:paraId="654AF462" w14:textId="77777777" w:rsidR="00C0073C" w:rsidRPr="00CC2A4B" w:rsidRDefault="00C0073C" w:rsidP="00EA4B95">
            <w:pPr>
              <w:pStyle w:val="TEXTISCFORMULASTUDENT"/>
              <w:shd w:val="clear" w:color="auto" w:fill="auto"/>
              <w:jc w:val="center"/>
              <w:rPr>
                <w:b/>
                <w:bCs/>
                <w:lang w:val="es-ES_tradnl"/>
              </w:rPr>
            </w:pPr>
            <w:r>
              <w:rPr>
                <w:b/>
                <w:bCs/>
                <w:lang w:val="es-ES_tradnl"/>
              </w:rPr>
              <w:t>Dato</w:t>
            </w:r>
          </w:p>
        </w:tc>
        <w:tc>
          <w:tcPr>
            <w:tcW w:w="5866" w:type="dxa"/>
            <w:tcBorders>
              <w:top w:val="single" w:sz="24" w:space="0" w:color="auto"/>
              <w:bottom w:val="single" w:sz="24" w:space="0" w:color="auto"/>
              <w:right w:val="nil"/>
            </w:tcBorders>
            <w:vAlign w:val="center"/>
          </w:tcPr>
          <w:p w14:paraId="078E4379" w14:textId="77777777" w:rsidR="00C0073C" w:rsidRPr="00CC2A4B" w:rsidRDefault="00C0073C" w:rsidP="00EA4B95">
            <w:pPr>
              <w:pStyle w:val="TEXTISCFORMULASTUDENT"/>
              <w:shd w:val="clear" w:color="auto" w:fill="auto"/>
              <w:jc w:val="center"/>
              <w:rPr>
                <w:b/>
                <w:bCs/>
                <w:lang w:val="es-ES_tradnl"/>
              </w:rPr>
            </w:pPr>
            <w:r>
              <w:rPr>
                <w:b/>
                <w:bCs/>
                <w:lang w:val="es-ES_tradnl"/>
              </w:rPr>
              <w:t>Información</w:t>
            </w:r>
          </w:p>
        </w:tc>
      </w:tr>
      <w:tr w:rsidR="00C0073C" w14:paraId="1B0A1562" w14:textId="77777777" w:rsidTr="00C0073C">
        <w:trPr>
          <w:trHeight w:val="372"/>
        </w:trPr>
        <w:tc>
          <w:tcPr>
            <w:tcW w:w="2638" w:type="dxa"/>
            <w:tcBorders>
              <w:top w:val="single" w:sz="24" w:space="0" w:color="auto"/>
              <w:left w:val="nil"/>
              <w:right w:val="single" w:sz="4" w:space="0" w:color="auto"/>
            </w:tcBorders>
          </w:tcPr>
          <w:p w14:paraId="7D2F4373" w14:textId="77777777" w:rsidR="00C0073C" w:rsidRDefault="00C0073C" w:rsidP="00EA4B95">
            <w:pPr>
              <w:pStyle w:val="TEXTISCFORMULASTUDENT"/>
              <w:shd w:val="clear" w:color="auto" w:fill="auto"/>
              <w:rPr>
                <w:lang w:val="es-ES_tradnl"/>
              </w:rPr>
            </w:pPr>
            <w:r>
              <w:rPr>
                <w:lang w:val="es-ES_tradnl"/>
              </w:rPr>
              <w:t>Target_id</w:t>
            </w:r>
          </w:p>
        </w:tc>
        <w:tc>
          <w:tcPr>
            <w:tcW w:w="5866" w:type="dxa"/>
            <w:tcBorders>
              <w:top w:val="single" w:sz="24" w:space="0" w:color="auto"/>
              <w:left w:val="single" w:sz="4" w:space="0" w:color="auto"/>
              <w:right w:val="nil"/>
            </w:tcBorders>
          </w:tcPr>
          <w:p w14:paraId="193B8280" w14:textId="77777777" w:rsidR="00C0073C" w:rsidRDefault="00C0073C" w:rsidP="00EA4B95">
            <w:pPr>
              <w:pStyle w:val="TEXTISCFORMULASTUDENT"/>
              <w:shd w:val="clear" w:color="auto" w:fill="auto"/>
              <w:rPr>
                <w:lang w:val="es-ES_tradnl"/>
              </w:rPr>
            </w:pPr>
            <w:r>
              <w:rPr>
                <w:lang w:val="es-ES_tradnl"/>
              </w:rPr>
              <w:t>Valor de la corriente id objetivo para la batería</w:t>
            </w:r>
          </w:p>
        </w:tc>
      </w:tr>
      <w:tr w:rsidR="00C0073C" w:rsidRPr="00CC2A4B" w14:paraId="680D85B6" w14:textId="77777777" w:rsidTr="00C0073C">
        <w:trPr>
          <w:trHeight w:val="416"/>
        </w:trPr>
        <w:tc>
          <w:tcPr>
            <w:tcW w:w="2638" w:type="dxa"/>
            <w:tcBorders>
              <w:left w:val="nil"/>
              <w:right w:val="single" w:sz="4" w:space="0" w:color="auto"/>
            </w:tcBorders>
          </w:tcPr>
          <w:p w14:paraId="6CE322DF" w14:textId="77777777" w:rsidR="00C0073C" w:rsidRDefault="00C0073C" w:rsidP="00EA4B95">
            <w:pPr>
              <w:pStyle w:val="TEXTISCFORMULASTUDENT"/>
              <w:shd w:val="clear" w:color="auto" w:fill="auto"/>
              <w:rPr>
                <w:lang w:val="es-ES_tradnl"/>
              </w:rPr>
            </w:pPr>
            <w:r>
              <w:rPr>
                <w:lang w:val="es-ES_tradnl"/>
              </w:rPr>
              <w:t>Id</w:t>
            </w:r>
          </w:p>
        </w:tc>
        <w:tc>
          <w:tcPr>
            <w:tcW w:w="5866" w:type="dxa"/>
            <w:tcBorders>
              <w:left w:val="single" w:sz="4" w:space="0" w:color="auto"/>
              <w:right w:val="nil"/>
            </w:tcBorders>
          </w:tcPr>
          <w:p w14:paraId="60BDAFC8" w14:textId="77777777" w:rsidR="00C0073C" w:rsidRPr="00CC2A4B" w:rsidRDefault="00C0073C" w:rsidP="00EA4B95">
            <w:pPr>
              <w:pStyle w:val="TEXTISCFORMULASTUDENT"/>
              <w:shd w:val="clear" w:color="auto" w:fill="auto"/>
            </w:pPr>
            <w:r>
              <w:t xml:space="preserve">Corriente id </w:t>
            </w:r>
          </w:p>
        </w:tc>
      </w:tr>
      <w:tr w:rsidR="00C0073C" w:rsidRPr="00CC2A4B" w14:paraId="7B972644" w14:textId="77777777" w:rsidTr="00C0073C">
        <w:trPr>
          <w:trHeight w:val="452"/>
        </w:trPr>
        <w:tc>
          <w:tcPr>
            <w:tcW w:w="2638" w:type="dxa"/>
            <w:tcBorders>
              <w:left w:val="nil"/>
              <w:right w:val="single" w:sz="4" w:space="0" w:color="auto"/>
            </w:tcBorders>
          </w:tcPr>
          <w:p w14:paraId="69CF9332" w14:textId="77777777" w:rsidR="00C0073C" w:rsidRDefault="00C0073C" w:rsidP="00C0073C">
            <w:pPr>
              <w:pStyle w:val="TEXTISCFORMULASTUDENT"/>
              <w:shd w:val="clear" w:color="auto" w:fill="auto"/>
              <w:rPr>
                <w:lang w:val="es-ES_tradnl"/>
              </w:rPr>
            </w:pPr>
            <w:r>
              <w:rPr>
                <w:lang w:val="es-ES_tradnl"/>
              </w:rPr>
              <w:t>Target_iq</w:t>
            </w:r>
          </w:p>
        </w:tc>
        <w:tc>
          <w:tcPr>
            <w:tcW w:w="5866" w:type="dxa"/>
            <w:tcBorders>
              <w:left w:val="single" w:sz="4" w:space="0" w:color="auto"/>
              <w:right w:val="nil"/>
            </w:tcBorders>
          </w:tcPr>
          <w:p w14:paraId="5B4EDD93" w14:textId="77777777" w:rsidR="00C0073C" w:rsidRPr="00CC2A4B" w:rsidRDefault="00C0073C" w:rsidP="00C0073C">
            <w:pPr>
              <w:pStyle w:val="TEXTISCFORMULASTUDENT"/>
              <w:shd w:val="clear" w:color="auto" w:fill="auto"/>
            </w:pPr>
            <w:r>
              <w:rPr>
                <w:lang w:val="es-ES_tradnl"/>
              </w:rPr>
              <w:t>Valor de la corriente iq objetivo para la batería</w:t>
            </w:r>
          </w:p>
        </w:tc>
      </w:tr>
      <w:tr w:rsidR="00C0073C" w:rsidRPr="00CC2A4B" w14:paraId="6371C402" w14:textId="77777777" w:rsidTr="00C0073C">
        <w:trPr>
          <w:trHeight w:val="504"/>
        </w:trPr>
        <w:tc>
          <w:tcPr>
            <w:tcW w:w="2638" w:type="dxa"/>
            <w:tcBorders>
              <w:left w:val="nil"/>
              <w:right w:val="single" w:sz="4" w:space="0" w:color="auto"/>
            </w:tcBorders>
          </w:tcPr>
          <w:p w14:paraId="70A4050C" w14:textId="77777777" w:rsidR="00C0073C" w:rsidRPr="00CC2A4B" w:rsidRDefault="00C0073C" w:rsidP="00C0073C">
            <w:pPr>
              <w:pStyle w:val="TEXTISCFORMULASTUDENT"/>
              <w:shd w:val="clear" w:color="auto" w:fill="auto"/>
              <w:rPr>
                <w:lang w:val="en-US"/>
              </w:rPr>
            </w:pPr>
            <w:r>
              <w:rPr>
                <w:lang w:val="es-ES_tradnl"/>
              </w:rPr>
              <w:t>Iq</w:t>
            </w:r>
          </w:p>
        </w:tc>
        <w:tc>
          <w:tcPr>
            <w:tcW w:w="5866" w:type="dxa"/>
            <w:tcBorders>
              <w:left w:val="single" w:sz="4" w:space="0" w:color="auto"/>
              <w:right w:val="nil"/>
            </w:tcBorders>
          </w:tcPr>
          <w:p w14:paraId="5F62916C" w14:textId="77777777" w:rsidR="00C0073C" w:rsidRPr="00CC2A4B" w:rsidRDefault="00C0073C" w:rsidP="00C0073C">
            <w:pPr>
              <w:pStyle w:val="TEXTISCFORMULASTUDENT"/>
              <w:shd w:val="clear" w:color="auto" w:fill="auto"/>
            </w:pPr>
            <w:r>
              <w:t>Corriente iq</w:t>
            </w:r>
          </w:p>
        </w:tc>
      </w:tr>
      <w:tr w:rsidR="00C0073C" w:rsidRPr="00CC2A4B" w14:paraId="78BFE7AF" w14:textId="77777777" w:rsidTr="00C0073C">
        <w:trPr>
          <w:trHeight w:val="499"/>
        </w:trPr>
        <w:tc>
          <w:tcPr>
            <w:tcW w:w="2638" w:type="dxa"/>
            <w:tcBorders>
              <w:left w:val="nil"/>
              <w:right w:val="single" w:sz="4" w:space="0" w:color="auto"/>
            </w:tcBorders>
          </w:tcPr>
          <w:p w14:paraId="1E797086" w14:textId="77777777" w:rsidR="00C0073C" w:rsidRPr="00CC2A4B" w:rsidRDefault="00C0073C" w:rsidP="00EA4B95">
            <w:pPr>
              <w:pStyle w:val="TEXTISCFORMULASTUDENT"/>
              <w:shd w:val="clear" w:color="auto" w:fill="auto"/>
            </w:pPr>
            <w:r>
              <w:t>Battery_voltage</w:t>
            </w:r>
          </w:p>
        </w:tc>
        <w:tc>
          <w:tcPr>
            <w:tcW w:w="5866" w:type="dxa"/>
            <w:tcBorders>
              <w:left w:val="single" w:sz="4" w:space="0" w:color="auto"/>
              <w:right w:val="nil"/>
            </w:tcBorders>
          </w:tcPr>
          <w:p w14:paraId="33DE7875" w14:textId="77777777" w:rsidR="00C0073C" w:rsidRPr="00CC2A4B" w:rsidRDefault="00C0073C" w:rsidP="00EA4B95">
            <w:pPr>
              <w:pStyle w:val="TEXTISCFORMULASTUDENT"/>
              <w:shd w:val="clear" w:color="auto" w:fill="auto"/>
            </w:pPr>
            <w:r>
              <w:t>Tensión de la batería</w:t>
            </w:r>
          </w:p>
        </w:tc>
      </w:tr>
      <w:tr w:rsidR="00C0073C" w:rsidRPr="00CC2A4B" w14:paraId="6ED2BCC6" w14:textId="77777777" w:rsidTr="00C0073C">
        <w:trPr>
          <w:trHeight w:val="496"/>
        </w:trPr>
        <w:tc>
          <w:tcPr>
            <w:tcW w:w="2638" w:type="dxa"/>
            <w:tcBorders>
              <w:left w:val="nil"/>
              <w:bottom w:val="single" w:sz="4" w:space="0" w:color="auto"/>
              <w:right w:val="single" w:sz="4" w:space="0" w:color="auto"/>
            </w:tcBorders>
          </w:tcPr>
          <w:p w14:paraId="752813D7" w14:textId="77777777" w:rsidR="00C0073C" w:rsidRPr="00CC2A4B" w:rsidRDefault="00C0073C" w:rsidP="00EA4B95">
            <w:pPr>
              <w:pStyle w:val="TEXTISCFORMULASTUDENT"/>
              <w:shd w:val="clear" w:color="auto" w:fill="auto"/>
            </w:pPr>
            <w:r>
              <w:t>Battery_current</w:t>
            </w:r>
          </w:p>
        </w:tc>
        <w:tc>
          <w:tcPr>
            <w:tcW w:w="5866" w:type="dxa"/>
            <w:tcBorders>
              <w:left w:val="single" w:sz="4" w:space="0" w:color="auto"/>
              <w:bottom w:val="single" w:sz="4" w:space="0" w:color="auto"/>
              <w:right w:val="nil"/>
            </w:tcBorders>
          </w:tcPr>
          <w:p w14:paraId="1D8E1545" w14:textId="77777777" w:rsidR="00C0073C" w:rsidRPr="00CC2A4B" w:rsidRDefault="00C0073C" w:rsidP="00EA4B95">
            <w:pPr>
              <w:pStyle w:val="TEXTISCFORMULASTUDENT"/>
              <w:shd w:val="clear" w:color="auto" w:fill="auto"/>
            </w:pPr>
            <w:r>
              <w:t>Intensidad de la batería</w:t>
            </w:r>
          </w:p>
        </w:tc>
      </w:tr>
      <w:tr w:rsidR="00C0073C" w:rsidRPr="00CC2A4B" w14:paraId="74703BF3" w14:textId="77777777" w:rsidTr="00C0073C">
        <w:trPr>
          <w:trHeight w:val="410"/>
        </w:trPr>
        <w:tc>
          <w:tcPr>
            <w:tcW w:w="2638" w:type="dxa"/>
            <w:tcBorders>
              <w:left w:val="nil"/>
              <w:right w:val="single" w:sz="4" w:space="0" w:color="auto"/>
            </w:tcBorders>
          </w:tcPr>
          <w:p w14:paraId="25A0E76D" w14:textId="77777777" w:rsidR="00C0073C" w:rsidRPr="00CC2A4B" w:rsidRDefault="00C0073C" w:rsidP="00EA4B95">
            <w:pPr>
              <w:pStyle w:val="TEXTISCFORMULASTUDENT"/>
              <w:shd w:val="clear" w:color="auto" w:fill="auto"/>
              <w:rPr>
                <w:lang w:val="en-US"/>
              </w:rPr>
            </w:pPr>
            <w:r>
              <w:rPr>
                <w:lang w:val="en-US"/>
              </w:rPr>
              <w:t>Line_contactor</w:t>
            </w:r>
          </w:p>
        </w:tc>
        <w:tc>
          <w:tcPr>
            <w:tcW w:w="5866" w:type="dxa"/>
            <w:tcBorders>
              <w:left w:val="single" w:sz="4" w:space="0" w:color="auto"/>
              <w:right w:val="nil"/>
            </w:tcBorders>
          </w:tcPr>
          <w:p w14:paraId="28DAFEDD" w14:textId="77777777" w:rsidR="00C0073C" w:rsidRPr="00CC2A4B" w:rsidRDefault="00C0073C" w:rsidP="00EA4B95">
            <w:pPr>
              <w:pStyle w:val="TEXTISCFORMULASTUDENT"/>
              <w:shd w:val="clear" w:color="auto" w:fill="auto"/>
            </w:pPr>
          </w:p>
        </w:tc>
      </w:tr>
      <w:tr w:rsidR="00C0073C" w:rsidRPr="00CC2A4B" w14:paraId="21A53C38" w14:textId="77777777" w:rsidTr="00C0073C">
        <w:trPr>
          <w:trHeight w:val="415"/>
        </w:trPr>
        <w:tc>
          <w:tcPr>
            <w:tcW w:w="2638" w:type="dxa"/>
            <w:tcBorders>
              <w:left w:val="nil"/>
              <w:right w:val="single" w:sz="4" w:space="0" w:color="auto"/>
            </w:tcBorders>
          </w:tcPr>
          <w:p w14:paraId="10B8C70D" w14:textId="77777777" w:rsidR="00C0073C" w:rsidRDefault="00C0073C" w:rsidP="00EA4B95">
            <w:pPr>
              <w:pStyle w:val="TEXTISCFORMULASTUDENT"/>
              <w:shd w:val="clear" w:color="auto" w:fill="auto"/>
              <w:rPr>
                <w:lang w:val="en-US"/>
              </w:rPr>
            </w:pPr>
            <w:r>
              <w:rPr>
                <w:lang w:val="en-US"/>
              </w:rPr>
              <w:t>Capacitor_voltage</w:t>
            </w:r>
          </w:p>
        </w:tc>
        <w:tc>
          <w:tcPr>
            <w:tcW w:w="5866" w:type="dxa"/>
            <w:tcBorders>
              <w:left w:val="single" w:sz="4" w:space="0" w:color="auto"/>
              <w:right w:val="nil"/>
            </w:tcBorders>
          </w:tcPr>
          <w:p w14:paraId="1BB8F53F" w14:textId="77777777" w:rsidR="00C0073C" w:rsidRPr="00CC2A4B" w:rsidRDefault="00C0073C" w:rsidP="00EA4B95">
            <w:pPr>
              <w:pStyle w:val="TEXTISCFORMULASTUDENT"/>
              <w:shd w:val="clear" w:color="auto" w:fill="auto"/>
            </w:pPr>
          </w:p>
        </w:tc>
      </w:tr>
      <w:tr w:rsidR="00C0073C" w:rsidRPr="00CC2A4B" w14:paraId="192A2C43" w14:textId="77777777" w:rsidTr="00C0073C">
        <w:trPr>
          <w:trHeight w:val="408"/>
        </w:trPr>
        <w:tc>
          <w:tcPr>
            <w:tcW w:w="2638" w:type="dxa"/>
            <w:tcBorders>
              <w:left w:val="nil"/>
              <w:right w:val="single" w:sz="4" w:space="0" w:color="auto"/>
            </w:tcBorders>
          </w:tcPr>
          <w:p w14:paraId="5B03EB03" w14:textId="77777777" w:rsidR="00C0073C" w:rsidRDefault="00C0073C" w:rsidP="00EA4B95">
            <w:pPr>
              <w:pStyle w:val="TEXTISCFORMULASTUDENT"/>
              <w:shd w:val="clear" w:color="auto" w:fill="auto"/>
              <w:rPr>
                <w:lang w:val="en-US"/>
              </w:rPr>
            </w:pPr>
            <w:r>
              <w:rPr>
                <w:lang w:val="en-US"/>
              </w:rPr>
              <w:t>Throttle_value</w:t>
            </w:r>
          </w:p>
        </w:tc>
        <w:tc>
          <w:tcPr>
            <w:tcW w:w="5866" w:type="dxa"/>
            <w:tcBorders>
              <w:left w:val="single" w:sz="4" w:space="0" w:color="auto"/>
              <w:right w:val="nil"/>
            </w:tcBorders>
          </w:tcPr>
          <w:p w14:paraId="405BB48C" w14:textId="77777777" w:rsidR="00C0073C" w:rsidRPr="00CC2A4B" w:rsidRDefault="00C0073C" w:rsidP="00EA4B95">
            <w:pPr>
              <w:pStyle w:val="TEXTISCFORMULASTUDENT"/>
              <w:shd w:val="clear" w:color="auto" w:fill="auto"/>
            </w:pPr>
            <w:r>
              <w:t>Valor de la acelaración</w:t>
            </w:r>
          </w:p>
        </w:tc>
      </w:tr>
      <w:tr w:rsidR="00C0073C" w:rsidRPr="00CC2A4B" w14:paraId="4C592D70" w14:textId="77777777" w:rsidTr="00C0073C">
        <w:trPr>
          <w:trHeight w:val="428"/>
        </w:trPr>
        <w:tc>
          <w:tcPr>
            <w:tcW w:w="2638" w:type="dxa"/>
            <w:tcBorders>
              <w:left w:val="nil"/>
              <w:right w:val="single" w:sz="4" w:space="0" w:color="auto"/>
            </w:tcBorders>
          </w:tcPr>
          <w:p w14:paraId="01F0D22C" w14:textId="77777777" w:rsidR="00C0073C" w:rsidRDefault="00C0073C" w:rsidP="00EA4B95">
            <w:pPr>
              <w:pStyle w:val="TEXTISCFORMULASTUDENT"/>
              <w:shd w:val="clear" w:color="auto" w:fill="auto"/>
              <w:rPr>
                <w:lang w:val="en-US"/>
              </w:rPr>
            </w:pPr>
            <w:r>
              <w:rPr>
                <w:lang w:val="en-US"/>
              </w:rPr>
              <w:t>Target_torque</w:t>
            </w:r>
          </w:p>
        </w:tc>
        <w:tc>
          <w:tcPr>
            <w:tcW w:w="5866" w:type="dxa"/>
            <w:tcBorders>
              <w:left w:val="single" w:sz="4" w:space="0" w:color="auto"/>
              <w:right w:val="nil"/>
            </w:tcBorders>
          </w:tcPr>
          <w:p w14:paraId="0EBB8E92" w14:textId="77777777" w:rsidR="00C0073C" w:rsidRPr="00CC2A4B" w:rsidRDefault="00C0073C" w:rsidP="00EA4B95">
            <w:pPr>
              <w:pStyle w:val="TEXTISCFORMULASTUDENT"/>
              <w:shd w:val="clear" w:color="auto" w:fill="auto"/>
            </w:pPr>
            <w:r>
              <w:t>Par objetivo del motor</w:t>
            </w:r>
          </w:p>
        </w:tc>
      </w:tr>
      <w:tr w:rsidR="00C0073C" w:rsidRPr="00CC2A4B" w14:paraId="76FF6484" w14:textId="77777777" w:rsidTr="00C0073C">
        <w:trPr>
          <w:trHeight w:val="419"/>
        </w:trPr>
        <w:tc>
          <w:tcPr>
            <w:tcW w:w="2638" w:type="dxa"/>
            <w:tcBorders>
              <w:left w:val="nil"/>
              <w:right w:val="single" w:sz="4" w:space="0" w:color="auto"/>
            </w:tcBorders>
          </w:tcPr>
          <w:p w14:paraId="14310D96" w14:textId="77777777" w:rsidR="00C0073C" w:rsidRDefault="00C0073C" w:rsidP="00EA4B95">
            <w:pPr>
              <w:pStyle w:val="TEXTISCFORMULASTUDENT"/>
              <w:shd w:val="clear" w:color="auto" w:fill="auto"/>
              <w:rPr>
                <w:lang w:val="en-US"/>
              </w:rPr>
            </w:pPr>
            <w:r>
              <w:rPr>
                <w:lang w:val="en-US"/>
              </w:rPr>
              <w:t>Heatsink_temp</w:t>
            </w:r>
          </w:p>
        </w:tc>
        <w:tc>
          <w:tcPr>
            <w:tcW w:w="5866" w:type="dxa"/>
            <w:tcBorders>
              <w:left w:val="single" w:sz="4" w:space="0" w:color="auto"/>
              <w:right w:val="nil"/>
            </w:tcBorders>
          </w:tcPr>
          <w:p w14:paraId="38E2FC8C" w14:textId="77777777" w:rsidR="00C0073C" w:rsidRDefault="00C0073C" w:rsidP="00EA4B95">
            <w:pPr>
              <w:pStyle w:val="TEXTISCFORMULASTUDENT"/>
              <w:shd w:val="clear" w:color="auto" w:fill="auto"/>
            </w:pPr>
          </w:p>
        </w:tc>
      </w:tr>
      <w:tr w:rsidR="00C0073C" w:rsidRPr="00CC2A4B" w14:paraId="6C75D14E" w14:textId="77777777" w:rsidTr="00C0073C">
        <w:trPr>
          <w:trHeight w:val="396"/>
        </w:trPr>
        <w:tc>
          <w:tcPr>
            <w:tcW w:w="2638" w:type="dxa"/>
            <w:tcBorders>
              <w:left w:val="nil"/>
              <w:bottom w:val="single" w:sz="4" w:space="0" w:color="auto"/>
              <w:right w:val="single" w:sz="4" w:space="0" w:color="auto"/>
            </w:tcBorders>
          </w:tcPr>
          <w:p w14:paraId="3EC01E1B" w14:textId="77777777" w:rsidR="00C0073C" w:rsidRDefault="00C0073C" w:rsidP="00EA4B95">
            <w:pPr>
              <w:pStyle w:val="TEXTISCFORMULASTUDENT"/>
              <w:shd w:val="clear" w:color="auto" w:fill="auto"/>
              <w:rPr>
                <w:lang w:val="en-US"/>
              </w:rPr>
            </w:pPr>
            <w:r>
              <w:rPr>
                <w:lang w:val="en-US"/>
              </w:rPr>
              <w:t>Maximum_motor_speed</w:t>
            </w:r>
          </w:p>
        </w:tc>
        <w:tc>
          <w:tcPr>
            <w:tcW w:w="5866" w:type="dxa"/>
            <w:tcBorders>
              <w:left w:val="single" w:sz="4" w:space="0" w:color="auto"/>
              <w:bottom w:val="single" w:sz="4" w:space="0" w:color="auto"/>
              <w:right w:val="nil"/>
            </w:tcBorders>
          </w:tcPr>
          <w:p w14:paraId="6B4FB8EA" w14:textId="77777777" w:rsidR="00C0073C" w:rsidRDefault="00C0073C" w:rsidP="00EA4B95">
            <w:pPr>
              <w:pStyle w:val="TEXTISCFORMULASTUDENT"/>
              <w:shd w:val="clear" w:color="auto" w:fill="auto"/>
            </w:pPr>
          </w:p>
        </w:tc>
      </w:tr>
      <w:tr w:rsidR="00C0073C" w:rsidRPr="00CC2A4B" w14:paraId="3619E8EB" w14:textId="77777777" w:rsidTr="00C0073C">
        <w:tc>
          <w:tcPr>
            <w:tcW w:w="2638" w:type="dxa"/>
            <w:tcBorders>
              <w:left w:val="nil"/>
              <w:bottom w:val="nil"/>
              <w:right w:val="single" w:sz="4" w:space="0" w:color="auto"/>
            </w:tcBorders>
          </w:tcPr>
          <w:p w14:paraId="7EEB978A" w14:textId="77777777" w:rsidR="00C0073C" w:rsidRDefault="00C0073C" w:rsidP="00EA4B95">
            <w:pPr>
              <w:pStyle w:val="TEXTISCFORMULASTUDENT"/>
              <w:shd w:val="clear" w:color="auto" w:fill="auto"/>
              <w:rPr>
                <w:lang w:val="en-US"/>
              </w:rPr>
            </w:pPr>
            <w:r>
              <w:rPr>
                <w:lang w:val="en-US"/>
              </w:rPr>
              <w:t>Velocity</w:t>
            </w:r>
          </w:p>
        </w:tc>
        <w:tc>
          <w:tcPr>
            <w:tcW w:w="5866" w:type="dxa"/>
            <w:tcBorders>
              <w:left w:val="single" w:sz="4" w:space="0" w:color="auto"/>
              <w:bottom w:val="nil"/>
              <w:right w:val="nil"/>
            </w:tcBorders>
          </w:tcPr>
          <w:p w14:paraId="2F21933A" w14:textId="77777777" w:rsidR="00C0073C" w:rsidRDefault="00C0073C" w:rsidP="00EA4B95">
            <w:pPr>
              <w:pStyle w:val="TEXTISCFORMULASTUDENT"/>
              <w:shd w:val="clear" w:color="auto" w:fill="auto"/>
            </w:pPr>
            <w:r>
              <w:t>Velocidad del motor</w:t>
            </w:r>
          </w:p>
        </w:tc>
      </w:tr>
    </w:tbl>
    <w:p w14:paraId="1B0958D7" w14:textId="77777777" w:rsidR="00C0073C" w:rsidRDefault="00C0073C" w:rsidP="00815D6E">
      <w:pPr>
        <w:pStyle w:val="TEXTISCFORMULASTUDENT"/>
      </w:pPr>
    </w:p>
    <w:p w14:paraId="50A1DEEF" w14:textId="77777777" w:rsidR="00A70F47" w:rsidRDefault="00A70F47" w:rsidP="00815D6E">
      <w:pPr>
        <w:pStyle w:val="TEXTISCFORMULASTUDENT"/>
      </w:pPr>
    </w:p>
    <w:p w14:paraId="6CF264D1" w14:textId="77777777" w:rsidR="00A70F47" w:rsidRDefault="00A70F47" w:rsidP="00815D6E">
      <w:pPr>
        <w:pStyle w:val="TEXTISCFORMULASTUDENT"/>
      </w:pPr>
    </w:p>
    <w:tbl>
      <w:tblPr>
        <w:tblStyle w:val="TableGrid"/>
        <w:tblW w:w="0" w:type="auto"/>
        <w:tblLook w:val="04A0" w:firstRow="1" w:lastRow="0" w:firstColumn="1" w:lastColumn="0" w:noHBand="0" w:noVBand="1"/>
      </w:tblPr>
      <w:tblGrid>
        <w:gridCol w:w="2638"/>
        <w:gridCol w:w="5866"/>
      </w:tblGrid>
      <w:tr w:rsidR="00E51107" w14:paraId="2676A904" w14:textId="77777777" w:rsidTr="00EA4B95">
        <w:trPr>
          <w:trHeight w:val="484"/>
        </w:trPr>
        <w:tc>
          <w:tcPr>
            <w:tcW w:w="8504" w:type="dxa"/>
            <w:gridSpan w:val="2"/>
            <w:tcBorders>
              <w:top w:val="nil"/>
              <w:left w:val="nil"/>
              <w:bottom w:val="single" w:sz="24" w:space="0" w:color="auto"/>
              <w:right w:val="nil"/>
            </w:tcBorders>
            <w:vAlign w:val="center"/>
          </w:tcPr>
          <w:p w14:paraId="2A1298A5" w14:textId="77777777" w:rsidR="00E51107" w:rsidRPr="00CC2A4B" w:rsidRDefault="00E51107" w:rsidP="00EA4B95">
            <w:pPr>
              <w:pStyle w:val="TEXTISCFORMULASTUDENT"/>
              <w:shd w:val="clear" w:color="auto" w:fill="auto"/>
              <w:jc w:val="center"/>
              <w:rPr>
                <w:b/>
                <w:bCs/>
                <w:lang w:val="es-ES_tradnl"/>
              </w:rPr>
            </w:pPr>
            <w:r>
              <w:rPr>
                <w:b/>
                <w:bCs/>
                <w:lang w:val="es-ES_tradnl"/>
              </w:rPr>
              <w:lastRenderedPageBreak/>
              <w:t>Tablas: Bms1/Bms2/Bms3</w:t>
            </w:r>
          </w:p>
        </w:tc>
      </w:tr>
      <w:tr w:rsidR="00E51107" w14:paraId="413A186C" w14:textId="77777777" w:rsidTr="00EA4B95">
        <w:trPr>
          <w:trHeight w:val="484"/>
        </w:trPr>
        <w:tc>
          <w:tcPr>
            <w:tcW w:w="2638" w:type="dxa"/>
            <w:tcBorders>
              <w:top w:val="single" w:sz="24" w:space="0" w:color="auto"/>
              <w:left w:val="nil"/>
              <w:bottom w:val="single" w:sz="24" w:space="0" w:color="auto"/>
            </w:tcBorders>
            <w:vAlign w:val="center"/>
          </w:tcPr>
          <w:p w14:paraId="313EC556" w14:textId="77777777" w:rsidR="00E51107" w:rsidRPr="00CC2A4B" w:rsidRDefault="00E51107" w:rsidP="00EA4B95">
            <w:pPr>
              <w:pStyle w:val="TEXTISCFORMULASTUDENT"/>
              <w:shd w:val="clear" w:color="auto" w:fill="auto"/>
              <w:jc w:val="center"/>
              <w:rPr>
                <w:b/>
                <w:bCs/>
                <w:lang w:val="es-ES_tradnl"/>
              </w:rPr>
            </w:pPr>
            <w:r>
              <w:rPr>
                <w:b/>
                <w:bCs/>
                <w:lang w:val="es-ES_tradnl"/>
              </w:rPr>
              <w:t>Dato</w:t>
            </w:r>
          </w:p>
        </w:tc>
        <w:tc>
          <w:tcPr>
            <w:tcW w:w="5866" w:type="dxa"/>
            <w:tcBorders>
              <w:top w:val="single" w:sz="24" w:space="0" w:color="auto"/>
              <w:bottom w:val="single" w:sz="24" w:space="0" w:color="auto"/>
              <w:right w:val="nil"/>
            </w:tcBorders>
            <w:vAlign w:val="center"/>
          </w:tcPr>
          <w:p w14:paraId="502547A3" w14:textId="77777777" w:rsidR="00E51107" w:rsidRPr="00CC2A4B" w:rsidRDefault="00E51107" w:rsidP="00EA4B95">
            <w:pPr>
              <w:pStyle w:val="TEXTISCFORMULASTUDENT"/>
              <w:shd w:val="clear" w:color="auto" w:fill="auto"/>
              <w:jc w:val="center"/>
              <w:rPr>
                <w:b/>
                <w:bCs/>
                <w:lang w:val="es-ES_tradnl"/>
              </w:rPr>
            </w:pPr>
            <w:r>
              <w:rPr>
                <w:b/>
                <w:bCs/>
                <w:lang w:val="es-ES_tradnl"/>
              </w:rPr>
              <w:t>Información</w:t>
            </w:r>
          </w:p>
        </w:tc>
      </w:tr>
      <w:tr w:rsidR="00E51107" w14:paraId="1C4B2743" w14:textId="77777777" w:rsidTr="00E51107">
        <w:trPr>
          <w:trHeight w:val="372"/>
        </w:trPr>
        <w:tc>
          <w:tcPr>
            <w:tcW w:w="2638" w:type="dxa"/>
            <w:tcBorders>
              <w:top w:val="single" w:sz="24" w:space="0" w:color="auto"/>
              <w:left w:val="nil"/>
              <w:right w:val="single" w:sz="4" w:space="0" w:color="auto"/>
            </w:tcBorders>
          </w:tcPr>
          <w:p w14:paraId="6CC7C9C3" w14:textId="77777777" w:rsidR="00E51107" w:rsidRDefault="00E51107" w:rsidP="00EA4B95">
            <w:pPr>
              <w:pStyle w:val="TEXTISCFORMULASTUDENT"/>
              <w:shd w:val="clear" w:color="auto" w:fill="auto"/>
              <w:rPr>
                <w:lang w:val="es-ES_tradnl"/>
              </w:rPr>
            </w:pPr>
            <w:r>
              <w:rPr>
                <w:lang w:val="es-ES_tradnl"/>
              </w:rPr>
              <w:t>Voltage1</w:t>
            </w:r>
          </w:p>
        </w:tc>
        <w:tc>
          <w:tcPr>
            <w:tcW w:w="5866" w:type="dxa"/>
            <w:vMerge w:val="restart"/>
            <w:tcBorders>
              <w:top w:val="single" w:sz="24" w:space="0" w:color="auto"/>
              <w:left w:val="single" w:sz="4" w:space="0" w:color="auto"/>
              <w:right w:val="nil"/>
            </w:tcBorders>
            <w:vAlign w:val="center"/>
          </w:tcPr>
          <w:p w14:paraId="47943892" w14:textId="77777777" w:rsidR="00E51107" w:rsidRDefault="00E51107" w:rsidP="00E51107">
            <w:pPr>
              <w:pStyle w:val="TEXTISCFORMULASTUDENT"/>
              <w:jc w:val="center"/>
              <w:rPr>
                <w:lang w:val="es-ES_tradnl"/>
              </w:rPr>
            </w:pPr>
            <w:r>
              <w:rPr>
                <w:lang w:val="es-ES_tradnl"/>
              </w:rPr>
              <w:t>Tensiones medidas por las diferentes entradas de los dispositivos BMS</w:t>
            </w:r>
          </w:p>
        </w:tc>
      </w:tr>
      <w:tr w:rsidR="00E51107" w:rsidRPr="00CC2A4B" w14:paraId="26EC9926" w14:textId="77777777" w:rsidTr="00EA4B95">
        <w:trPr>
          <w:trHeight w:val="416"/>
        </w:trPr>
        <w:tc>
          <w:tcPr>
            <w:tcW w:w="2638" w:type="dxa"/>
            <w:tcBorders>
              <w:left w:val="nil"/>
              <w:right w:val="single" w:sz="4" w:space="0" w:color="auto"/>
            </w:tcBorders>
          </w:tcPr>
          <w:p w14:paraId="0A2DF03D" w14:textId="77777777" w:rsidR="00E51107" w:rsidRDefault="00E51107" w:rsidP="00EA4B95">
            <w:pPr>
              <w:pStyle w:val="TEXTISCFORMULASTUDENT"/>
              <w:shd w:val="clear" w:color="auto" w:fill="auto"/>
              <w:rPr>
                <w:lang w:val="es-ES_tradnl"/>
              </w:rPr>
            </w:pPr>
            <w:r>
              <w:rPr>
                <w:lang w:val="es-ES_tradnl"/>
              </w:rPr>
              <w:t>Voltage2</w:t>
            </w:r>
          </w:p>
        </w:tc>
        <w:tc>
          <w:tcPr>
            <w:tcW w:w="5866" w:type="dxa"/>
            <w:vMerge/>
            <w:tcBorders>
              <w:left w:val="single" w:sz="4" w:space="0" w:color="auto"/>
              <w:right w:val="nil"/>
            </w:tcBorders>
          </w:tcPr>
          <w:p w14:paraId="1F65FECC" w14:textId="77777777" w:rsidR="00E51107" w:rsidRPr="00CC2A4B" w:rsidRDefault="00E51107" w:rsidP="00E51107">
            <w:pPr>
              <w:pStyle w:val="TEXTISCFORMULASTUDENT"/>
            </w:pPr>
          </w:p>
        </w:tc>
      </w:tr>
      <w:tr w:rsidR="00E51107" w:rsidRPr="00CC2A4B" w14:paraId="4F6FDA3B" w14:textId="77777777" w:rsidTr="00EA4B95">
        <w:trPr>
          <w:trHeight w:val="452"/>
        </w:trPr>
        <w:tc>
          <w:tcPr>
            <w:tcW w:w="2638" w:type="dxa"/>
            <w:tcBorders>
              <w:left w:val="nil"/>
              <w:right w:val="single" w:sz="4" w:space="0" w:color="auto"/>
            </w:tcBorders>
          </w:tcPr>
          <w:p w14:paraId="5DBC13C1" w14:textId="77777777" w:rsidR="00E51107" w:rsidRDefault="00E51107" w:rsidP="00EA4B95">
            <w:pPr>
              <w:pStyle w:val="TEXTISCFORMULASTUDENT"/>
              <w:shd w:val="clear" w:color="auto" w:fill="auto"/>
              <w:rPr>
                <w:lang w:val="es-ES_tradnl"/>
              </w:rPr>
            </w:pPr>
            <w:r>
              <w:rPr>
                <w:lang w:val="es-ES_tradnl"/>
              </w:rPr>
              <w:t>Voltage3</w:t>
            </w:r>
          </w:p>
        </w:tc>
        <w:tc>
          <w:tcPr>
            <w:tcW w:w="5866" w:type="dxa"/>
            <w:vMerge/>
            <w:tcBorders>
              <w:left w:val="single" w:sz="4" w:space="0" w:color="auto"/>
              <w:right w:val="nil"/>
            </w:tcBorders>
          </w:tcPr>
          <w:p w14:paraId="134EC1DC" w14:textId="77777777" w:rsidR="00E51107" w:rsidRPr="00CC2A4B" w:rsidRDefault="00E51107" w:rsidP="00E51107">
            <w:pPr>
              <w:pStyle w:val="TEXTISCFORMULASTUDENT"/>
            </w:pPr>
          </w:p>
        </w:tc>
      </w:tr>
      <w:tr w:rsidR="00E51107" w:rsidRPr="00CC2A4B" w14:paraId="3CF065DA" w14:textId="77777777" w:rsidTr="00EA4B95">
        <w:trPr>
          <w:trHeight w:val="504"/>
        </w:trPr>
        <w:tc>
          <w:tcPr>
            <w:tcW w:w="2638" w:type="dxa"/>
            <w:tcBorders>
              <w:left w:val="nil"/>
              <w:right w:val="single" w:sz="4" w:space="0" w:color="auto"/>
            </w:tcBorders>
          </w:tcPr>
          <w:p w14:paraId="1113E3F3" w14:textId="77777777" w:rsidR="00E51107" w:rsidRPr="00CC2A4B" w:rsidRDefault="00E51107" w:rsidP="00E51107">
            <w:pPr>
              <w:pStyle w:val="TEXTISCFORMULASTUDENT"/>
              <w:shd w:val="clear" w:color="auto" w:fill="auto"/>
              <w:rPr>
                <w:lang w:val="en-US"/>
              </w:rPr>
            </w:pPr>
            <w:r>
              <w:rPr>
                <w:lang w:val="es-ES_tradnl"/>
              </w:rPr>
              <w:t>Voltage4</w:t>
            </w:r>
          </w:p>
        </w:tc>
        <w:tc>
          <w:tcPr>
            <w:tcW w:w="5866" w:type="dxa"/>
            <w:vMerge/>
            <w:tcBorders>
              <w:left w:val="single" w:sz="4" w:space="0" w:color="auto"/>
              <w:right w:val="nil"/>
            </w:tcBorders>
          </w:tcPr>
          <w:p w14:paraId="431CA4F0" w14:textId="77777777" w:rsidR="00E51107" w:rsidRPr="00CC2A4B" w:rsidRDefault="00E51107" w:rsidP="00E51107">
            <w:pPr>
              <w:pStyle w:val="TEXTISCFORMULASTUDENT"/>
            </w:pPr>
          </w:p>
        </w:tc>
      </w:tr>
      <w:tr w:rsidR="00E51107" w:rsidRPr="00CC2A4B" w14:paraId="12D91EF8" w14:textId="77777777" w:rsidTr="00EA4B95">
        <w:trPr>
          <w:trHeight w:val="499"/>
        </w:trPr>
        <w:tc>
          <w:tcPr>
            <w:tcW w:w="2638" w:type="dxa"/>
            <w:tcBorders>
              <w:left w:val="nil"/>
              <w:right w:val="single" w:sz="4" w:space="0" w:color="auto"/>
            </w:tcBorders>
          </w:tcPr>
          <w:p w14:paraId="6D802DCA" w14:textId="77777777" w:rsidR="00E51107" w:rsidRPr="00CC2A4B" w:rsidRDefault="00E51107" w:rsidP="00E51107">
            <w:pPr>
              <w:pStyle w:val="TEXTISCFORMULASTUDENT"/>
              <w:shd w:val="clear" w:color="auto" w:fill="auto"/>
            </w:pPr>
            <w:r>
              <w:rPr>
                <w:lang w:val="es-ES_tradnl"/>
              </w:rPr>
              <w:t>Voltage5</w:t>
            </w:r>
          </w:p>
        </w:tc>
        <w:tc>
          <w:tcPr>
            <w:tcW w:w="5866" w:type="dxa"/>
            <w:vMerge/>
            <w:tcBorders>
              <w:left w:val="single" w:sz="4" w:space="0" w:color="auto"/>
              <w:right w:val="nil"/>
            </w:tcBorders>
          </w:tcPr>
          <w:p w14:paraId="6969972A" w14:textId="77777777" w:rsidR="00E51107" w:rsidRPr="00CC2A4B" w:rsidRDefault="00E51107" w:rsidP="00E51107">
            <w:pPr>
              <w:pStyle w:val="TEXTISCFORMULASTUDENT"/>
            </w:pPr>
          </w:p>
        </w:tc>
      </w:tr>
      <w:tr w:rsidR="00E51107" w:rsidRPr="00CC2A4B" w14:paraId="4BE9D7A1" w14:textId="77777777" w:rsidTr="00EA4B95">
        <w:trPr>
          <w:trHeight w:val="496"/>
        </w:trPr>
        <w:tc>
          <w:tcPr>
            <w:tcW w:w="2638" w:type="dxa"/>
            <w:tcBorders>
              <w:left w:val="nil"/>
              <w:bottom w:val="single" w:sz="4" w:space="0" w:color="auto"/>
              <w:right w:val="single" w:sz="4" w:space="0" w:color="auto"/>
            </w:tcBorders>
          </w:tcPr>
          <w:p w14:paraId="2E85DB79" w14:textId="77777777" w:rsidR="00E51107" w:rsidRPr="00CC2A4B" w:rsidRDefault="00E51107" w:rsidP="00E51107">
            <w:pPr>
              <w:pStyle w:val="TEXTISCFORMULASTUDENT"/>
              <w:shd w:val="clear" w:color="auto" w:fill="auto"/>
            </w:pPr>
            <w:r>
              <w:rPr>
                <w:lang w:val="es-ES_tradnl"/>
              </w:rPr>
              <w:t>Voltage6</w:t>
            </w:r>
          </w:p>
        </w:tc>
        <w:tc>
          <w:tcPr>
            <w:tcW w:w="5866" w:type="dxa"/>
            <w:vMerge/>
            <w:tcBorders>
              <w:left w:val="single" w:sz="4" w:space="0" w:color="auto"/>
              <w:right w:val="nil"/>
            </w:tcBorders>
          </w:tcPr>
          <w:p w14:paraId="60418074" w14:textId="77777777" w:rsidR="00E51107" w:rsidRPr="00CC2A4B" w:rsidRDefault="00E51107" w:rsidP="00E51107">
            <w:pPr>
              <w:pStyle w:val="TEXTISCFORMULASTUDENT"/>
            </w:pPr>
          </w:p>
        </w:tc>
      </w:tr>
      <w:tr w:rsidR="00E51107" w:rsidRPr="00CC2A4B" w14:paraId="617A9A52" w14:textId="77777777" w:rsidTr="00EA4B95">
        <w:trPr>
          <w:trHeight w:val="410"/>
        </w:trPr>
        <w:tc>
          <w:tcPr>
            <w:tcW w:w="2638" w:type="dxa"/>
            <w:tcBorders>
              <w:left w:val="nil"/>
              <w:right w:val="single" w:sz="4" w:space="0" w:color="auto"/>
            </w:tcBorders>
          </w:tcPr>
          <w:p w14:paraId="65020E22" w14:textId="77777777" w:rsidR="00E51107" w:rsidRPr="00CC2A4B" w:rsidRDefault="00E51107" w:rsidP="00E51107">
            <w:pPr>
              <w:pStyle w:val="TEXTISCFORMULASTUDENT"/>
              <w:shd w:val="clear" w:color="auto" w:fill="auto"/>
              <w:rPr>
                <w:lang w:val="en-US"/>
              </w:rPr>
            </w:pPr>
            <w:r>
              <w:rPr>
                <w:lang w:val="es-ES_tradnl"/>
              </w:rPr>
              <w:t>Voltage7</w:t>
            </w:r>
          </w:p>
        </w:tc>
        <w:tc>
          <w:tcPr>
            <w:tcW w:w="5866" w:type="dxa"/>
            <w:vMerge/>
            <w:tcBorders>
              <w:left w:val="single" w:sz="4" w:space="0" w:color="auto"/>
              <w:right w:val="nil"/>
            </w:tcBorders>
          </w:tcPr>
          <w:p w14:paraId="1AE5159B" w14:textId="77777777" w:rsidR="00E51107" w:rsidRPr="00CC2A4B" w:rsidRDefault="00E51107" w:rsidP="00E51107">
            <w:pPr>
              <w:pStyle w:val="TEXTISCFORMULASTUDENT"/>
            </w:pPr>
          </w:p>
        </w:tc>
      </w:tr>
      <w:tr w:rsidR="00E51107" w:rsidRPr="00CC2A4B" w14:paraId="14B24CC1" w14:textId="77777777" w:rsidTr="00EA4B95">
        <w:trPr>
          <w:trHeight w:val="415"/>
        </w:trPr>
        <w:tc>
          <w:tcPr>
            <w:tcW w:w="2638" w:type="dxa"/>
            <w:tcBorders>
              <w:left w:val="nil"/>
              <w:right w:val="single" w:sz="4" w:space="0" w:color="auto"/>
            </w:tcBorders>
          </w:tcPr>
          <w:p w14:paraId="377F32C7" w14:textId="77777777" w:rsidR="00E51107" w:rsidRDefault="00E51107" w:rsidP="00E51107">
            <w:pPr>
              <w:pStyle w:val="TEXTISCFORMULASTUDENT"/>
              <w:shd w:val="clear" w:color="auto" w:fill="auto"/>
              <w:rPr>
                <w:lang w:val="en-US"/>
              </w:rPr>
            </w:pPr>
            <w:r>
              <w:rPr>
                <w:lang w:val="es-ES_tradnl"/>
              </w:rPr>
              <w:t>Voltage8</w:t>
            </w:r>
          </w:p>
        </w:tc>
        <w:tc>
          <w:tcPr>
            <w:tcW w:w="5866" w:type="dxa"/>
            <w:vMerge/>
            <w:tcBorders>
              <w:left w:val="single" w:sz="4" w:space="0" w:color="auto"/>
              <w:right w:val="nil"/>
            </w:tcBorders>
          </w:tcPr>
          <w:p w14:paraId="25CBC0DB" w14:textId="77777777" w:rsidR="00E51107" w:rsidRPr="00CC2A4B" w:rsidRDefault="00E51107" w:rsidP="00E51107">
            <w:pPr>
              <w:pStyle w:val="TEXTISCFORMULASTUDENT"/>
            </w:pPr>
          </w:p>
        </w:tc>
      </w:tr>
      <w:tr w:rsidR="00E51107" w:rsidRPr="00CC2A4B" w14:paraId="29B6E1AA" w14:textId="77777777" w:rsidTr="00EA4B95">
        <w:trPr>
          <w:trHeight w:val="408"/>
        </w:trPr>
        <w:tc>
          <w:tcPr>
            <w:tcW w:w="2638" w:type="dxa"/>
            <w:tcBorders>
              <w:left w:val="nil"/>
              <w:right w:val="single" w:sz="4" w:space="0" w:color="auto"/>
            </w:tcBorders>
          </w:tcPr>
          <w:p w14:paraId="17374EA0" w14:textId="77777777" w:rsidR="00E51107" w:rsidRDefault="00E51107" w:rsidP="00E51107">
            <w:pPr>
              <w:pStyle w:val="TEXTISCFORMULASTUDENT"/>
              <w:shd w:val="clear" w:color="auto" w:fill="auto"/>
              <w:rPr>
                <w:lang w:val="en-US"/>
              </w:rPr>
            </w:pPr>
            <w:r>
              <w:rPr>
                <w:lang w:val="es-ES_tradnl"/>
              </w:rPr>
              <w:t>Voltage9</w:t>
            </w:r>
          </w:p>
        </w:tc>
        <w:tc>
          <w:tcPr>
            <w:tcW w:w="5866" w:type="dxa"/>
            <w:vMerge/>
            <w:tcBorders>
              <w:left w:val="single" w:sz="4" w:space="0" w:color="auto"/>
              <w:right w:val="nil"/>
            </w:tcBorders>
          </w:tcPr>
          <w:p w14:paraId="3FD000AE" w14:textId="77777777" w:rsidR="00E51107" w:rsidRPr="00CC2A4B" w:rsidRDefault="00E51107" w:rsidP="00E51107">
            <w:pPr>
              <w:pStyle w:val="TEXTISCFORMULASTUDENT"/>
            </w:pPr>
          </w:p>
        </w:tc>
      </w:tr>
      <w:tr w:rsidR="00E51107" w:rsidRPr="00CC2A4B" w14:paraId="18596609" w14:textId="77777777" w:rsidTr="00EA4B95">
        <w:trPr>
          <w:trHeight w:val="428"/>
        </w:trPr>
        <w:tc>
          <w:tcPr>
            <w:tcW w:w="2638" w:type="dxa"/>
            <w:tcBorders>
              <w:left w:val="nil"/>
              <w:right w:val="single" w:sz="4" w:space="0" w:color="auto"/>
            </w:tcBorders>
          </w:tcPr>
          <w:p w14:paraId="67FBF10D" w14:textId="77777777" w:rsidR="00E51107" w:rsidRDefault="00E51107" w:rsidP="00E51107">
            <w:pPr>
              <w:pStyle w:val="TEXTISCFORMULASTUDENT"/>
              <w:shd w:val="clear" w:color="auto" w:fill="auto"/>
              <w:rPr>
                <w:lang w:val="en-US"/>
              </w:rPr>
            </w:pPr>
            <w:r>
              <w:rPr>
                <w:lang w:val="es-ES_tradnl"/>
              </w:rPr>
              <w:t>Voltage1</w:t>
            </w:r>
          </w:p>
        </w:tc>
        <w:tc>
          <w:tcPr>
            <w:tcW w:w="5866" w:type="dxa"/>
            <w:vMerge/>
            <w:tcBorders>
              <w:left w:val="single" w:sz="4" w:space="0" w:color="auto"/>
              <w:right w:val="nil"/>
            </w:tcBorders>
          </w:tcPr>
          <w:p w14:paraId="475B65B3" w14:textId="77777777" w:rsidR="00E51107" w:rsidRPr="00CC2A4B" w:rsidRDefault="00E51107" w:rsidP="00E51107">
            <w:pPr>
              <w:pStyle w:val="TEXTISCFORMULASTUDENT"/>
              <w:shd w:val="clear" w:color="auto" w:fill="auto"/>
            </w:pPr>
          </w:p>
        </w:tc>
      </w:tr>
      <w:tr w:rsidR="00E51107" w:rsidRPr="00CC2A4B" w14:paraId="4EB9A709" w14:textId="77777777" w:rsidTr="00EA4B95">
        <w:trPr>
          <w:trHeight w:val="419"/>
        </w:trPr>
        <w:tc>
          <w:tcPr>
            <w:tcW w:w="2638" w:type="dxa"/>
            <w:tcBorders>
              <w:left w:val="nil"/>
              <w:right w:val="single" w:sz="4" w:space="0" w:color="auto"/>
            </w:tcBorders>
          </w:tcPr>
          <w:p w14:paraId="38AC3139" w14:textId="77777777" w:rsidR="00E51107" w:rsidRDefault="00E51107" w:rsidP="00E51107">
            <w:pPr>
              <w:pStyle w:val="TEXTISCFORMULASTUDENT"/>
              <w:shd w:val="clear" w:color="auto" w:fill="auto"/>
              <w:rPr>
                <w:lang w:val="en-US"/>
              </w:rPr>
            </w:pPr>
            <w:r>
              <w:rPr>
                <w:lang w:val="es-ES_tradnl"/>
              </w:rPr>
              <w:t>Voltage2</w:t>
            </w:r>
          </w:p>
        </w:tc>
        <w:tc>
          <w:tcPr>
            <w:tcW w:w="5866" w:type="dxa"/>
            <w:vMerge/>
            <w:tcBorders>
              <w:left w:val="single" w:sz="4" w:space="0" w:color="auto"/>
              <w:right w:val="nil"/>
            </w:tcBorders>
          </w:tcPr>
          <w:p w14:paraId="40E93C43" w14:textId="77777777" w:rsidR="00E51107" w:rsidRDefault="00E51107" w:rsidP="00E51107">
            <w:pPr>
              <w:pStyle w:val="TEXTISCFORMULASTUDENT"/>
              <w:shd w:val="clear" w:color="auto" w:fill="auto"/>
            </w:pPr>
          </w:p>
        </w:tc>
      </w:tr>
      <w:tr w:rsidR="00E51107" w:rsidRPr="00CC2A4B" w14:paraId="3CFD63C3" w14:textId="77777777" w:rsidTr="00EA4B95">
        <w:trPr>
          <w:trHeight w:val="396"/>
        </w:trPr>
        <w:tc>
          <w:tcPr>
            <w:tcW w:w="2638" w:type="dxa"/>
            <w:tcBorders>
              <w:left w:val="nil"/>
              <w:bottom w:val="single" w:sz="4" w:space="0" w:color="auto"/>
              <w:right w:val="single" w:sz="4" w:space="0" w:color="auto"/>
            </w:tcBorders>
          </w:tcPr>
          <w:p w14:paraId="4349F629" w14:textId="77777777" w:rsidR="00E51107" w:rsidRDefault="00E51107" w:rsidP="00E51107">
            <w:pPr>
              <w:pStyle w:val="TEXTISCFORMULASTUDENT"/>
              <w:shd w:val="clear" w:color="auto" w:fill="auto"/>
              <w:rPr>
                <w:lang w:val="en-US"/>
              </w:rPr>
            </w:pPr>
            <w:r>
              <w:rPr>
                <w:lang w:val="es-ES_tradnl"/>
              </w:rPr>
              <w:t>Voltage3</w:t>
            </w:r>
          </w:p>
        </w:tc>
        <w:tc>
          <w:tcPr>
            <w:tcW w:w="5866" w:type="dxa"/>
            <w:vMerge/>
            <w:tcBorders>
              <w:left w:val="single" w:sz="4" w:space="0" w:color="auto"/>
              <w:bottom w:val="single" w:sz="4" w:space="0" w:color="auto"/>
              <w:right w:val="nil"/>
            </w:tcBorders>
          </w:tcPr>
          <w:p w14:paraId="07756055" w14:textId="77777777" w:rsidR="00E51107" w:rsidRDefault="00E51107" w:rsidP="00E51107">
            <w:pPr>
              <w:pStyle w:val="TEXTISCFORMULASTUDENT"/>
              <w:shd w:val="clear" w:color="auto" w:fill="auto"/>
            </w:pPr>
          </w:p>
        </w:tc>
      </w:tr>
      <w:tr w:rsidR="00E51107" w:rsidRPr="00CC2A4B" w14:paraId="431D09E5" w14:textId="77777777" w:rsidTr="00E51107">
        <w:trPr>
          <w:trHeight w:val="408"/>
        </w:trPr>
        <w:tc>
          <w:tcPr>
            <w:tcW w:w="2638" w:type="dxa"/>
            <w:tcBorders>
              <w:left w:val="nil"/>
              <w:right w:val="single" w:sz="4" w:space="0" w:color="auto"/>
            </w:tcBorders>
          </w:tcPr>
          <w:p w14:paraId="5FE9033C" w14:textId="77777777" w:rsidR="00E51107" w:rsidRDefault="00E51107" w:rsidP="00EA4B95">
            <w:pPr>
              <w:pStyle w:val="TEXTISCFORMULASTUDENT"/>
              <w:shd w:val="clear" w:color="auto" w:fill="auto"/>
              <w:rPr>
                <w:lang w:val="en-US"/>
              </w:rPr>
            </w:pPr>
            <w:r>
              <w:rPr>
                <w:lang w:val="en-US"/>
              </w:rPr>
              <w:t>Temperature1</w:t>
            </w:r>
          </w:p>
        </w:tc>
        <w:tc>
          <w:tcPr>
            <w:tcW w:w="5866" w:type="dxa"/>
            <w:vMerge w:val="restart"/>
            <w:tcBorders>
              <w:left w:val="single" w:sz="4" w:space="0" w:color="auto"/>
              <w:right w:val="nil"/>
            </w:tcBorders>
            <w:vAlign w:val="center"/>
          </w:tcPr>
          <w:p w14:paraId="092DF502" w14:textId="77777777" w:rsidR="00E51107" w:rsidRDefault="00E51107" w:rsidP="00E51107">
            <w:pPr>
              <w:pStyle w:val="TEXTISCFORMULASTUDENT"/>
              <w:shd w:val="clear" w:color="auto" w:fill="auto"/>
              <w:jc w:val="center"/>
            </w:pPr>
            <w:r>
              <w:t>Temperaturas medidas por los dispositivos BMS</w:t>
            </w:r>
          </w:p>
        </w:tc>
      </w:tr>
      <w:tr w:rsidR="00E51107" w:rsidRPr="00CC2A4B" w14:paraId="3B1F3923" w14:textId="77777777" w:rsidTr="00EA4B95">
        <w:tc>
          <w:tcPr>
            <w:tcW w:w="2638" w:type="dxa"/>
            <w:tcBorders>
              <w:left w:val="nil"/>
              <w:bottom w:val="nil"/>
              <w:right w:val="single" w:sz="4" w:space="0" w:color="auto"/>
            </w:tcBorders>
          </w:tcPr>
          <w:p w14:paraId="4C116A8F" w14:textId="77777777" w:rsidR="00E51107" w:rsidRDefault="00E51107" w:rsidP="00EA4B95">
            <w:pPr>
              <w:pStyle w:val="TEXTISCFORMULASTUDENT"/>
              <w:shd w:val="clear" w:color="auto" w:fill="auto"/>
              <w:rPr>
                <w:lang w:val="en-US"/>
              </w:rPr>
            </w:pPr>
            <w:r>
              <w:rPr>
                <w:lang w:val="en-US"/>
              </w:rPr>
              <w:t>Temperature2</w:t>
            </w:r>
          </w:p>
        </w:tc>
        <w:tc>
          <w:tcPr>
            <w:tcW w:w="5866" w:type="dxa"/>
            <w:vMerge/>
            <w:tcBorders>
              <w:left w:val="single" w:sz="4" w:space="0" w:color="auto"/>
              <w:bottom w:val="nil"/>
              <w:right w:val="nil"/>
            </w:tcBorders>
          </w:tcPr>
          <w:p w14:paraId="5331DE05" w14:textId="77777777" w:rsidR="00E51107" w:rsidRDefault="00E51107" w:rsidP="00EA4B95">
            <w:pPr>
              <w:pStyle w:val="TEXTISCFORMULASTUDENT"/>
              <w:shd w:val="clear" w:color="auto" w:fill="auto"/>
            </w:pPr>
          </w:p>
        </w:tc>
      </w:tr>
    </w:tbl>
    <w:p w14:paraId="37DFCCF5" w14:textId="77777777" w:rsidR="00E51107" w:rsidRDefault="00E51107" w:rsidP="00815D6E">
      <w:pPr>
        <w:pStyle w:val="TEXTISCFORMULASTUDENT"/>
      </w:pPr>
    </w:p>
    <w:p w14:paraId="1FC6934B" w14:textId="77777777" w:rsidR="004B606C" w:rsidRDefault="004B606C" w:rsidP="00815D6E">
      <w:pPr>
        <w:pStyle w:val="TEXTISCFORMULASTUDENT"/>
      </w:pPr>
      <w:r w:rsidRPr="004B606C">
        <w:rPr>
          <w:b/>
          <w:bCs/>
        </w:rPr>
        <w:t xml:space="preserve">Trabajo futuro: </w:t>
      </w:r>
      <w:r>
        <w:t xml:space="preserve">tratar de automatizar la escalabilidad de la inclusión de otros sensores. </w:t>
      </w:r>
      <w:r w:rsidR="00A70F47">
        <w:t>La metodología que seguir</w:t>
      </w:r>
      <w:r>
        <w:t xml:space="preserve"> para incluir nuevos sensores sería la siguiente:</w:t>
      </w:r>
    </w:p>
    <w:p w14:paraId="200D783E" w14:textId="77777777" w:rsidR="004B606C" w:rsidRDefault="004B606C" w:rsidP="004B606C">
      <w:pPr>
        <w:pStyle w:val="TEXTISCFORMULASTUDENT"/>
        <w:numPr>
          <w:ilvl w:val="0"/>
          <w:numId w:val="32"/>
        </w:numPr>
      </w:pPr>
      <w:r>
        <w:t>Modificación del archivo main.py para que la raspberry recoja y almacene los datos del nuevo sensor en su base de datos (acelerómetro, galgas, IMU...)</w:t>
      </w:r>
    </w:p>
    <w:p w14:paraId="3FCAADC0" w14:textId="77777777" w:rsidR="004B606C" w:rsidRDefault="004B606C" w:rsidP="004B606C">
      <w:pPr>
        <w:pStyle w:val="TEXTISCFORMULASTUDENT"/>
        <w:numPr>
          <w:ilvl w:val="0"/>
          <w:numId w:val="32"/>
        </w:numPr>
      </w:pPr>
      <w:r>
        <w:t>Inclusión de una nueva tabla en el archivo createTables.sql para poder almacenar los datos de los nuevos sensores.</w:t>
      </w:r>
    </w:p>
    <w:p w14:paraId="5D7886AD" w14:textId="77777777" w:rsidR="004B606C" w:rsidRDefault="004B606C" w:rsidP="004B606C">
      <w:pPr>
        <w:pStyle w:val="TEXTISCFORMULASTUDENT"/>
        <w:numPr>
          <w:ilvl w:val="0"/>
          <w:numId w:val="32"/>
        </w:numPr>
      </w:pPr>
      <w:r>
        <w:t>Modificación del archivo collectFromDB.py para que tenga en cuenta la nueva tabla a la hora de recoger y enviar los datos.</w:t>
      </w:r>
    </w:p>
    <w:p w14:paraId="73D37236" w14:textId="77777777" w:rsidR="004B606C" w:rsidRDefault="004B606C" w:rsidP="004B606C">
      <w:pPr>
        <w:pStyle w:val="TEXTISCFORMULASTUDENT"/>
        <w:numPr>
          <w:ilvl w:val="0"/>
          <w:numId w:val="32"/>
        </w:numPr>
      </w:pPr>
      <w:r>
        <w:t>Modificación del archivo cleanDatabase.py para que borre los datos de la nueva tabla cuando sea necesario.</w:t>
      </w:r>
    </w:p>
    <w:p w14:paraId="11D179E1" w14:textId="77777777" w:rsidR="00EA4B95" w:rsidRDefault="004B606C" w:rsidP="004B606C">
      <w:pPr>
        <w:pStyle w:val="TEXTISCFORMULASTUDENT"/>
        <w:numPr>
          <w:ilvl w:val="0"/>
          <w:numId w:val="32"/>
        </w:numPr>
      </w:pPr>
      <w:r>
        <w:t>También sería necesario realizar las modificaciones convenientes en la aplicación Node-red y la base de datos de la nube para que tengan en cuenta la nueva tabla.</w:t>
      </w:r>
    </w:p>
    <w:p w14:paraId="2C3D74BF" w14:textId="77777777" w:rsidR="004B606C" w:rsidRPr="00EA4B95" w:rsidRDefault="00EA4B95" w:rsidP="00EA4B95">
      <w:pPr>
        <w:rPr>
          <w:rFonts w:cstheme="minorHAnsi"/>
          <w:color w:val="222222"/>
          <w:sz w:val="24"/>
          <w:szCs w:val="24"/>
        </w:rPr>
      </w:pPr>
      <w:r>
        <w:br w:type="page"/>
      </w:r>
    </w:p>
    <w:p w14:paraId="4CB48C37" w14:textId="77777777" w:rsidR="004B606C" w:rsidRDefault="004B606C" w:rsidP="001C1F23">
      <w:pPr>
        <w:pStyle w:val="TITLE3ISCFORMULASTUDENT"/>
      </w:pPr>
      <w:bookmarkStart w:id="6" w:name="_Toc88394097"/>
      <w:r>
        <w:lastRenderedPageBreak/>
        <w:t>Envio y alamcenamiento de los datos en la nube</w:t>
      </w:r>
      <w:bookmarkEnd w:id="6"/>
    </w:p>
    <w:p w14:paraId="45740919" w14:textId="77777777" w:rsidR="004B606C" w:rsidRDefault="004B606C" w:rsidP="004B606C">
      <w:pPr>
        <w:pStyle w:val="TEXTISCFORMULASTUDENT"/>
      </w:pPr>
      <w:r>
        <w:t>El envio de los datos almacenos en la raspberry pi a la nube se hace ejecutando el código collectFromDB.py, el cual coge todos los datos de la base de datos SQLite interna de la raspberry pi y los envía mediante Http a la aplicación node red de la nube.</w:t>
      </w:r>
    </w:p>
    <w:p w14:paraId="0F8DEC3C" w14:textId="77777777" w:rsidR="004B606C" w:rsidRDefault="004B606C" w:rsidP="004B606C">
      <w:pPr>
        <w:pStyle w:val="TEXTISCFORMULASTUDENT"/>
      </w:pPr>
      <w:r>
        <w:t xml:space="preserve">La URL de la aplicación a la que se envían los datos se especifica en la </w:t>
      </w:r>
      <w:r w:rsidR="00A70F47">
        <w:t>línea 256 del archivo collectFromDB.py</w:t>
      </w:r>
    </w:p>
    <w:p w14:paraId="52AC7FB4" w14:textId="77777777" w:rsidR="00A70F47" w:rsidRDefault="00A70F47" w:rsidP="004B606C">
      <w:pPr>
        <w:pStyle w:val="TEXTISCFORMULASTUDENT"/>
      </w:pPr>
    </w:p>
    <w:p w14:paraId="3EAC084A" w14:textId="77777777" w:rsidR="00A70F47" w:rsidRDefault="00A70F47" w:rsidP="004B606C">
      <w:pPr>
        <w:pStyle w:val="TEXTISCFORMULASTUDENT"/>
      </w:pPr>
      <w:r>
        <w:rPr>
          <w:noProof/>
          <w:lang w:val="es-ES_tradnl"/>
        </w:rPr>
        <w:drawing>
          <wp:inline distT="0" distB="0" distL="0" distR="0" wp14:anchorId="4468A8B9" wp14:editId="7E1D8AEF">
            <wp:extent cx="5400040" cy="37401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74015"/>
                    </a:xfrm>
                    <a:prstGeom prst="rect">
                      <a:avLst/>
                    </a:prstGeom>
                  </pic:spPr>
                </pic:pic>
              </a:graphicData>
            </a:graphic>
          </wp:inline>
        </w:drawing>
      </w:r>
    </w:p>
    <w:p w14:paraId="68C6C7F0" w14:textId="77777777" w:rsidR="00A70F47" w:rsidRDefault="00A70F47" w:rsidP="004B606C">
      <w:pPr>
        <w:pStyle w:val="TEXTISCFORMULASTUDENT"/>
      </w:pPr>
    </w:p>
    <w:p w14:paraId="2CF11FD9" w14:textId="77777777" w:rsidR="00A70F47" w:rsidRDefault="00A70F47" w:rsidP="004B606C">
      <w:pPr>
        <w:pStyle w:val="TEXTISCFORMULASTUDENT"/>
      </w:pPr>
      <w:r>
        <w:t>Ese endpoint se corresponde con un nodo de la aplicación de node red, el cual recibe los datos en formato json y permite trabajar con ellos dentro de la aplicación para guardarlos en la base de datos DB2 de la nube. La aplicación de la nube se encuentra en la siguiente URL:</w:t>
      </w:r>
    </w:p>
    <w:p w14:paraId="395FA39F" w14:textId="77777777" w:rsidR="00A70F47" w:rsidRDefault="00000000" w:rsidP="004B606C">
      <w:pPr>
        <w:pStyle w:val="TEXTISCFORMULASTUDENT"/>
      </w:pPr>
      <w:hyperlink r:id="rId17" w:history="1">
        <w:r w:rsidR="00A70F47" w:rsidRPr="0003609A">
          <w:rPr>
            <w:rStyle w:val="Hyperlink"/>
          </w:rPr>
          <w:t>https://motostudent2021nodered.eu-gb.mybluemix.net/red/</w:t>
        </w:r>
      </w:hyperlink>
    </w:p>
    <w:p w14:paraId="2514D1CC" w14:textId="77777777" w:rsidR="00A70F47" w:rsidRDefault="00A70F47" w:rsidP="004B606C">
      <w:pPr>
        <w:pStyle w:val="TEXTISCFORMULASTUDENT"/>
      </w:pPr>
      <w:r>
        <w:t>En la ventana de “Connect to Rasp”</w:t>
      </w:r>
    </w:p>
    <w:p w14:paraId="2AC13A14" w14:textId="77777777" w:rsidR="00A70F47" w:rsidRDefault="00A70F47" w:rsidP="004B606C">
      <w:pPr>
        <w:pStyle w:val="TEXTISCFORMULASTUDENT"/>
      </w:pPr>
      <w:r>
        <w:t xml:space="preserve">Las credenciales para poder acceder y editar </w:t>
      </w:r>
      <w:r w:rsidR="00EA4B95">
        <w:t xml:space="preserve">el flow de los nodos </w:t>
      </w:r>
      <w:r>
        <w:t>son:</w:t>
      </w:r>
    </w:p>
    <w:p w14:paraId="51DDE93B" w14:textId="77777777" w:rsidR="00A70F47" w:rsidRDefault="00A70F47" w:rsidP="00A70F47">
      <w:pPr>
        <w:pStyle w:val="TEXTISCFORMULASTUDENT"/>
        <w:numPr>
          <w:ilvl w:val="0"/>
          <w:numId w:val="33"/>
        </w:numPr>
      </w:pPr>
      <w:r>
        <w:t>Usuario: Motero1234</w:t>
      </w:r>
    </w:p>
    <w:p w14:paraId="49495FB7" w14:textId="77777777" w:rsidR="00A70F47" w:rsidRDefault="00A70F47" w:rsidP="00A70F47">
      <w:pPr>
        <w:pStyle w:val="TEXTISCFORMULASTUDENT"/>
        <w:numPr>
          <w:ilvl w:val="0"/>
          <w:numId w:val="33"/>
        </w:numPr>
      </w:pPr>
      <w:r>
        <w:t xml:space="preserve">Contraseña: </w:t>
      </w:r>
      <w:r w:rsidR="00EA4B95">
        <w:t>MotoStudent2021</w:t>
      </w:r>
    </w:p>
    <w:p w14:paraId="1EE9BCCF" w14:textId="77777777" w:rsidR="00A70F47" w:rsidRDefault="00EA4B95" w:rsidP="004B606C">
      <w:pPr>
        <w:pStyle w:val="TEXTISCFORMULASTUDENT"/>
      </w:pPr>
      <w:r>
        <w:t xml:space="preserve">El flujo de nodos de la </w:t>
      </w:r>
      <w:r>
        <w:fldChar w:fldCharType="begin"/>
      </w:r>
      <w:r>
        <w:instrText xml:space="preserve"> REF _Ref66823842 \h </w:instrText>
      </w:r>
      <w:r>
        <w:fldChar w:fldCharType="separate"/>
      </w:r>
      <w:r w:rsidR="00F53666">
        <w:t xml:space="preserve">Figura </w:t>
      </w:r>
      <w:r w:rsidR="00F53666">
        <w:rPr>
          <w:noProof/>
        </w:rPr>
        <w:t>3</w:t>
      </w:r>
      <w:r>
        <w:fldChar w:fldCharType="end"/>
      </w:r>
      <w:r>
        <w:t xml:space="preserve">, esta formado por los nodos para recibir la información mandada a la URL de la pestaña, que es la misma de la </w:t>
      </w:r>
      <w:r>
        <w:fldChar w:fldCharType="begin"/>
      </w:r>
      <w:r>
        <w:instrText xml:space="preserve"> REF _Ref66823876 \h </w:instrText>
      </w:r>
      <w:r>
        <w:fldChar w:fldCharType="separate"/>
      </w:r>
      <w:r w:rsidR="00F53666">
        <w:t xml:space="preserve">Figura </w:t>
      </w:r>
      <w:r w:rsidR="00F53666">
        <w:rPr>
          <w:noProof/>
        </w:rPr>
        <w:t>2</w:t>
      </w:r>
      <w:r>
        <w:fldChar w:fldCharType="end"/>
      </w:r>
      <w:r>
        <w:t>. Un nodo para dividir la información recibida en función de las tablas y luego nodos DB2 para escribir la información en las tablas de la base de datos relacional de la nube. Esta base de datos tiene la misma estructura de tablas que la base de datos de la raspberry pi de la moto, con la pequeña diferencia de que cada tabla tiene un campo extra (nombre) en el que se permite indicar a que tipo de evento corresponden esos datos (carrera, prueba, entrenamiento), con el objetivo de favorecer el posterior análisis de los datos. También se eliminan los campos de fecha y hora para ahorrar espacio y simplemente se usa el timestamp.</w:t>
      </w:r>
    </w:p>
    <w:p w14:paraId="07FD1610" w14:textId="77777777" w:rsidR="00EA4B95" w:rsidRDefault="00EA4B95" w:rsidP="004B606C">
      <w:pPr>
        <w:pStyle w:val="TEXTISCFORMULASTUDENT"/>
      </w:pPr>
      <w:r>
        <w:t>El script para crear las tablas de datos de la base de datos de la nube se encuentra en la consola del servicio bajo el nombre Create_tables y tiene una estructura muy similar al archivo createTables.sql de la raspberry pi.</w:t>
      </w:r>
    </w:p>
    <w:p w14:paraId="13441485" w14:textId="77777777" w:rsidR="00A70F47" w:rsidRDefault="00A70F47" w:rsidP="00A70F47">
      <w:pPr>
        <w:pStyle w:val="TEXTISCFORMULASTUDENT"/>
        <w:keepNext/>
        <w:jc w:val="center"/>
      </w:pPr>
      <w:r>
        <w:rPr>
          <w:noProof/>
          <w:lang w:val="es-ES_tradnl"/>
        </w:rPr>
        <w:lastRenderedPageBreak/>
        <w:drawing>
          <wp:inline distT="0" distB="0" distL="0" distR="0" wp14:anchorId="4E67E8D6" wp14:editId="035C36E2">
            <wp:extent cx="4469451" cy="3358921"/>
            <wp:effectExtent l="0" t="0" r="1270" b="0"/>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4940" cy="3363046"/>
                    </a:xfrm>
                    <a:prstGeom prst="rect">
                      <a:avLst/>
                    </a:prstGeom>
                  </pic:spPr>
                </pic:pic>
              </a:graphicData>
            </a:graphic>
          </wp:inline>
        </w:drawing>
      </w:r>
    </w:p>
    <w:p w14:paraId="35D3E857" w14:textId="77777777" w:rsidR="00A70F47" w:rsidRDefault="00A70F47" w:rsidP="00A70F47">
      <w:pPr>
        <w:pStyle w:val="Caption"/>
        <w:jc w:val="center"/>
      </w:pPr>
      <w:bookmarkStart w:id="7" w:name="_Ref66823842"/>
      <w:r>
        <w:t xml:space="preserve">Figura </w:t>
      </w:r>
      <w:fldSimple w:instr=" SEQ Figura \* ARABIC ">
        <w:r w:rsidR="00F53666">
          <w:rPr>
            <w:noProof/>
          </w:rPr>
          <w:t>3</w:t>
        </w:r>
      </w:fldSimple>
      <w:bookmarkEnd w:id="7"/>
      <w:r>
        <w:t>: Flujo de nodos de la parte de la app encargada de guardar los datos de la raspberry pi en la base de datos DB2 de la nube</w:t>
      </w:r>
    </w:p>
    <w:p w14:paraId="1D852A06" w14:textId="77777777" w:rsidR="00EA4B95" w:rsidRDefault="00EA4B95" w:rsidP="00EA4B95"/>
    <w:p w14:paraId="18A9E88C" w14:textId="77777777" w:rsidR="00EA4B95" w:rsidRDefault="00EA4B95" w:rsidP="00EA4B95">
      <w:r>
        <w:t>Las credenciales para poder enviar información y rellenar tablas en la base de datos son se encuentran dentro del propio servicio.</w:t>
      </w:r>
    </w:p>
    <w:p w14:paraId="494AF775" w14:textId="77777777" w:rsidR="00EA4B95" w:rsidRDefault="00EA4B95" w:rsidP="00EA4B95">
      <w:r w:rsidRPr="00EA4B95">
        <w:rPr>
          <w:b/>
          <w:bCs/>
        </w:rPr>
        <w:t>Trabajo futuro:</w:t>
      </w:r>
      <w:r>
        <w:rPr>
          <w:b/>
          <w:bCs/>
        </w:rPr>
        <w:t xml:space="preserve"> </w:t>
      </w:r>
      <w:r>
        <w:t>En caso de querer introducirse nuevos sensores como se mencionaba en el apartado anterior se deberá:</w:t>
      </w:r>
    </w:p>
    <w:p w14:paraId="5C0430F9" w14:textId="77777777" w:rsidR="00EA4B95" w:rsidRDefault="00EA4B95" w:rsidP="00EA4B95">
      <w:pPr>
        <w:pStyle w:val="ListParagraph"/>
        <w:numPr>
          <w:ilvl w:val="0"/>
          <w:numId w:val="34"/>
        </w:numPr>
      </w:pPr>
      <w:r>
        <w:t>Modificar el archivo Create_tables de la nube para incluir las tablas de los nuevos sensores en la base de datos DB2</w:t>
      </w:r>
      <w:r w:rsidR="00B21238">
        <w:t>.</w:t>
      </w:r>
    </w:p>
    <w:p w14:paraId="27D7A8C2" w14:textId="77777777" w:rsidR="00B21238" w:rsidRDefault="00B21238" w:rsidP="00EA4B95">
      <w:pPr>
        <w:pStyle w:val="ListParagraph"/>
        <w:numPr>
          <w:ilvl w:val="0"/>
          <w:numId w:val="34"/>
        </w:numPr>
      </w:pPr>
      <w:r>
        <w:t>Modificar el flujo de nodos de la aplicación Node-red para enviar los datos a la nueva tabla</w:t>
      </w:r>
    </w:p>
    <w:p w14:paraId="1771EE53" w14:textId="77777777" w:rsidR="00B21238" w:rsidRDefault="00B21238" w:rsidP="00B21238">
      <w:r>
        <w:rPr>
          <w:noProof/>
        </w:rPr>
        <mc:AlternateContent>
          <mc:Choice Requires="wps">
            <w:drawing>
              <wp:anchor distT="0" distB="0" distL="114300" distR="114300" simplePos="0" relativeHeight="251933696" behindDoc="0" locked="0" layoutInCell="1" allowOverlap="1" wp14:anchorId="03B2271D" wp14:editId="6493410D">
                <wp:simplePos x="0" y="0"/>
                <wp:positionH relativeFrom="column">
                  <wp:posOffset>629024</wp:posOffset>
                </wp:positionH>
                <wp:positionV relativeFrom="paragraph">
                  <wp:posOffset>296894</wp:posOffset>
                </wp:positionV>
                <wp:extent cx="1572426" cy="1230595"/>
                <wp:effectExtent l="0" t="0" r="15240" b="14605"/>
                <wp:wrapNone/>
                <wp:docPr id="36" name="Marco 36"/>
                <wp:cNvGraphicFramePr/>
                <a:graphic xmlns:a="http://schemas.openxmlformats.org/drawingml/2006/main">
                  <a:graphicData uri="http://schemas.microsoft.com/office/word/2010/wordprocessingShape">
                    <wps:wsp>
                      <wps:cNvSpPr/>
                      <wps:spPr>
                        <a:xfrm>
                          <a:off x="0" y="0"/>
                          <a:ext cx="1572426" cy="1230595"/>
                        </a:xfrm>
                        <a:prstGeom prst="frame">
                          <a:avLst>
                            <a:gd name="adj1" fmla="val 222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C5FFC" id="Marco 36" o:spid="_x0000_s1026" style="position:absolute;margin-left:49.55pt;margin-top:23.4pt;width:123.8pt;height:96.9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72426,12305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" path="m,l1572426,r,1230595l,1230595,,xm27319,27319r,1175957l1545107,1203276r,-1175957l27319,27319xe" fillcolor="red" strokecolor="red" strokeweight="1pt">
                <v:stroke joinstyle="miter"/>
                <v:path arrowok="t" o:connecttype="custom" o:connectlocs="0,0;1572426,0;1572426,1230595;0,1230595;0,0;27319,27319;27319,1203276;1545107,1203276;1545107,27319;27319,27319" o:connectangles="0,0,0,0,0,0,0,0,0,0"/>
              </v:shape>
            </w:pict>
          </mc:Fallback>
        </mc:AlternateContent>
      </w:r>
    </w:p>
    <w:p w14:paraId="08D0A373" w14:textId="77777777" w:rsidR="00B21238" w:rsidRPr="00EA4B95" w:rsidRDefault="00B21238" w:rsidP="00B21238">
      <w:pPr>
        <w:jc w:val="center"/>
      </w:pPr>
      <w:r w:rsidRPr="00903AB4">
        <w:rPr>
          <w:noProof/>
        </w:rPr>
        <w:drawing>
          <wp:inline distT="0" distB="0" distL="0" distR="0" wp14:anchorId="00336E70" wp14:editId="50206294">
            <wp:extent cx="3922520" cy="2287047"/>
            <wp:effectExtent l="0" t="0" r="1905"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rotWithShape="1">
                    <a:blip r:embed="rId13"/>
                    <a:srcRect l="7122" t="3389"/>
                    <a:stretch/>
                  </pic:blipFill>
                  <pic:spPr bwMode="auto">
                    <a:xfrm>
                      <a:off x="0" y="0"/>
                      <a:ext cx="3931584" cy="2292332"/>
                    </a:xfrm>
                    <a:prstGeom prst="rect">
                      <a:avLst/>
                    </a:prstGeom>
                    <a:ln>
                      <a:noFill/>
                    </a:ln>
                    <a:extLst>
                      <a:ext uri="{53640926-AAD7-44D8-BBD7-CCE9431645EC}">
                        <a14:shadowObscured xmlns:a14="http://schemas.microsoft.com/office/drawing/2010/main"/>
                      </a:ext>
                    </a:extLst>
                  </pic:spPr>
                </pic:pic>
              </a:graphicData>
            </a:graphic>
          </wp:inline>
        </w:drawing>
      </w:r>
    </w:p>
    <w:p w14:paraId="471B1638" w14:textId="77777777" w:rsidR="00EA4B95" w:rsidRDefault="00EA4B95" w:rsidP="00EA4B95"/>
    <w:p w14:paraId="753038F5" w14:textId="77777777" w:rsidR="00413AB3" w:rsidRDefault="00B21238" w:rsidP="001C1F23">
      <w:pPr>
        <w:pStyle w:val="TITLE2ISCFORMULASTUDENT"/>
        <w:rPr>
          <w:lang w:val="es-ES_tradnl"/>
        </w:rPr>
      </w:pPr>
      <w:bookmarkStart w:id="8" w:name="_Toc88394098"/>
      <w:r>
        <w:rPr>
          <w:lang w:val="es-ES_tradnl"/>
        </w:rPr>
        <w:lastRenderedPageBreak/>
        <w:t>Visualización de datos por parte de los miembros del equipo</w:t>
      </w:r>
      <w:bookmarkEnd w:id="8"/>
    </w:p>
    <w:p w14:paraId="56060E4E" w14:textId="77777777" w:rsidR="00FA4320" w:rsidRDefault="00FA4320" w:rsidP="00FA4320">
      <w:pPr>
        <w:pStyle w:val="TEXTISCFORMULASTUDENT"/>
        <w:rPr>
          <w:lang w:val="es-ES_tradnl"/>
        </w:rPr>
      </w:pPr>
      <w:r>
        <w:rPr>
          <w:lang w:val="es-ES_tradnl"/>
        </w:rPr>
        <w:t>Mediante la aplicación Node-red y la herramienta Cognos Dashboards se creo una solución para que cada miembro del equipo pueda acceder a los datos de la base de datos y llevar a cabo sus propios análisis y estudios.</w:t>
      </w:r>
    </w:p>
    <w:p w14:paraId="415FB78E" w14:textId="77777777" w:rsidR="00E80588" w:rsidRPr="00E80588" w:rsidRDefault="00E80588" w:rsidP="00E80588">
      <w:pPr>
        <w:pStyle w:val="TEXTISCFORMULASTUDENT"/>
        <w:rPr>
          <w:rStyle w:val="Hyperlink"/>
          <w:color w:val="222222"/>
          <w:u w:val="none"/>
          <w:lang w:val="es-ES_tradnl"/>
        </w:rPr>
      </w:pPr>
      <w:r>
        <w:rPr>
          <w:lang w:val="es-ES_tradnl"/>
        </w:rPr>
        <w:t>La URL para acceder a la herramienta de análisis de datos es la siguiente:</w:t>
      </w:r>
      <w:r>
        <w:fldChar w:fldCharType="begin"/>
      </w:r>
      <w:r>
        <w:instrText xml:space="preserve"> HYPERLINK "https://motostudent2021nodered.eu-gb.mybluemix.net/?_ga=2.233144217.687183801.1615838525-1723286740.1611851564" \t "_blank" </w:instrText>
      </w:r>
      <w:r>
        <w:fldChar w:fldCharType="separate"/>
      </w:r>
    </w:p>
    <w:p w14:paraId="101187AC" w14:textId="77777777" w:rsidR="00E80588" w:rsidRDefault="00E80588" w:rsidP="00E80588">
      <w:r>
        <w:fldChar w:fldCharType="end"/>
      </w:r>
      <w:hyperlink r:id="rId19" w:history="1">
        <w:r w:rsidRPr="0003609A">
          <w:rPr>
            <w:rStyle w:val="Hyperlink"/>
          </w:rPr>
          <w:t>https://motostudent2021nodered.eu-gb.mybluemix.net/</w:t>
        </w:r>
      </w:hyperlink>
    </w:p>
    <w:p w14:paraId="0B8E9719" w14:textId="77777777" w:rsidR="00E80588" w:rsidRDefault="00E80588" w:rsidP="00E80588"/>
    <w:p w14:paraId="784743BD" w14:textId="77777777" w:rsidR="00D65E41" w:rsidRDefault="00D65E41" w:rsidP="00D65E41">
      <w:pPr>
        <w:jc w:val="center"/>
      </w:pPr>
      <w:r>
        <w:rPr>
          <w:noProof/>
        </w:rPr>
        <mc:AlternateContent>
          <mc:Choice Requires="wps">
            <w:drawing>
              <wp:anchor distT="0" distB="0" distL="114300" distR="114300" simplePos="0" relativeHeight="251937792" behindDoc="0" locked="0" layoutInCell="1" allowOverlap="1" wp14:anchorId="0572A1D6" wp14:editId="19B736FB">
                <wp:simplePos x="0" y="0"/>
                <wp:positionH relativeFrom="column">
                  <wp:posOffset>1577608</wp:posOffset>
                </wp:positionH>
                <wp:positionV relativeFrom="paragraph">
                  <wp:posOffset>707592</wp:posOffset>
                </wp:positionV>
                <wp:extent cx="1760084" cy="1580212"/>
                <wp:effectExtent l="0" t="0" r="18415" b="7620"/>
                <wp:wrapNone/>
                <wp:docPr id="46" name="Marco 46"/>
                <wp:cNvGraphicFramePr/>
                <a:graphic xmlns:a="http://schemas.openxmlformats.org/drawingml/2006/main">
                  <a:graphicData uri="http://schemas.microsoft.com/office/word/2010/wordprocessingShape">
                    <wps:wsp>
                      <wps:cNvSpPr/>
                      <wps:spPr>
                        <a:xfrm>
                          <a:off x="0" y="0"/>
                          <a:ext cx="1760084" cy="1580212"/>
                        </a:xfrm>
                        <a:prstGeom prst="frame">
                          <a:avLst>
                            <a:gd name="adj1" fmla="val 222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3BF95" id="Marco 46" o:spid="_x0000_s1026" style="position:absolute;margin-left:124.2pt;margin-top:55.7pt;width:138.6pt;height:124.4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60084,15802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" path="m,l1760084,r,1580212l,1580212,,xm35081,35081r,1510050l1725003,1545131r,-1510050l35081,35081xe" fillcolor="red" strokecolor="red" strokeweight="1pt">
                <v:stroke joinstyle="miter"/>
                <v:path arrowok="t" o:connecttype="custom" o:connectlocs="0,0;1760084,0;1760084,1580212;0,1580212;0,0;35081,35081;35081,1545131;1725003,1545131;1725003,35081;35081,35081" o:connectangles="0,0,0,0,0,0,0,0,0,0"/>
              </v:shape>
            </w:pict>
          </mc:Fallback>
        </mc:AlternateContent>
      </w:r>
      <w:r w:rsidRPr="00903AB4">
        <w:rPr>
          <w:noProof/>
        </w:rPr>
        <w:drawing>
          <wp:inline distT="0" distB="0" distL="0" distR="0" wp14:anchorId="24C5036B" wp14:editId="3520D73E">
            <wp:extent cx="3922520" cy="2287047"/>
            <wp:effectExtent l="0" t="0" r="1905" b="0"/>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rotWithShape="1">
                    <a:blip r:embed="rId13"/>
                    <a:srcRect l="7122" t="3389"/>
                    <a:stretch/>
                  </pic:blipFill>
                  <pic:spPr bwMode="auto">
                    <a:xfrm>
                      <a:off x="0" y="0"/>
                      <a:ext cx="3931584" cy="2292332"/>
                    </a:xfrm>
                    <a:prstGeom prst="rect">
                      <a:avLst/>
                    </a:prstGeom>
                    <a:ln>
                      <a:noFill/>
                    </a:ln>
                    <a:extLst>
                      <a:ext uri="{53640926-AAD7-44D8-BBD7-CCE9431645EC}">
                        <a14:shadowObscured xmlns:a14="http://schemas.microsoft.com/office/drawing/2010/main"/>
                      </a:ext>
                    </a:extLst>
                  </pic:spPr>
                </pic:pic>
              </a:graphicData>
            </a:graphic>
          </wp:inline>
        </w:drawing>
      </w:r>
    </w:p>
    <w:p w14:paraId="60FEA990" w14:textId="77777777" w:rsidR="00D65E41" w:rsidRDefault="00D65E41" w:rsidP="00D65E41">
      <w:pPr>
        <w:jc w:val="center"/>
      </w:pPr>
    </w:p>
    <w:p w14:paraId="24BBD58D" w14:textId="77777777" w:rsidR="00E80588" w:rsidRDefault="00E80588" w:rsidP="00E80588">
      <w:r>
        <w:t>Una vez dentro se debe crear una sesión de cognos usando las siguientes credenciales:</w:t>
      </w:r>
    </w:p>
    <w:p w14:paraId="54FC4CB3" w14:textId="77777777" w:rsidR="00E80588" w:rsidRPr="00E80588" w:rsidRDefault="00E80588" w:rsidP="00E80588">
      <w:pPr>
        <w:pStyle w:val="TEXTISCFORMULASTUDENT"/>
        <w:numPr>
          <w:ilvl w:val="0"/>
          <w:numId w:val="33"/>
        </w:numPr>
        <w:rPr>
          <w:lang w:val="en-US"/>
        </w:rPr>
      </w:pPr>
      <w:r w:rsidRPr="00E80588">
        <w:rPr>
          <w:lang w:val="en-US"/>
        </w:rPr>
        <w:t>"client_id": c2f59b6c-d0dc-4983-98eb-2c72aba70cf9</w:t>
      </w:r>
    </w:p>
    <w:p w14:paraId="6E175DFE" w14:textId="77777777" w:rsidR="00E80588" w:rsidRPr="00E80588" w:rsidRDefault="00E80588" w:rsidP="00E80588">
      <w:pPr>
        <w:pStyle w:val="TEXTISCFORMULASTUDENT"/>
        <w:numPr>
          <w:ilvl w:val="0"/>
          <w:numId w:val="33"/>
        </w:numPr>
        <w:rPr>
          <w:color w:val="auto"/>
        </w:rPr>
      </w:pPr>
      <w:r w:rsidRPr="00E80588">
        <w:t>"client_secret": dd082ea81e91fcde1bd4732f37f65f4c5115ca1e</w:t>
      </w:r>
    </w:p>
    <w:p w14:paraId="117DD9DB" w14:textId="77777777" w:rsidR="00E80588" w:rsidRDefault="00E80588" w:rsidP="00E80588">
      <w:pPr>
        <w:pStyle w:val="TEXTISCFORMULASTUDENT"/>
      </w:pPr>
      <w:r>
        <w:t>Estas credenciales son las de la herramienta cognos dashboards y se pueden encontrar dentro del propio servicio en Bluemix.</w:t>
      </w:r>
    </w:p>
    <w:p w14:paraId="241B4E59" w14:textId="77777777" w:rsidR="00E80588" w:rsidRDefault="00E80588" w:rsidP="00E80588">
      <w:pPr>
        <w:pStyle w:val="TEXTISCFORMULASTUDENT"/>
      </w:pPr>
      <w:r>
        <w:t>Una vez creada la sesión se debe inicializar el framework y crear un nuevo Dashboard o cargar un Dashboard guardado anteriormente.</w:t>
      </w:r>
    </w:p>
    <w:p w14:paraId="4699711E" w14:textId="77777777" w:rsidR="0030636A" w:rsidRDefault="00E80588" w:rsidP="0030636A">
      <w:pPr>
        <w:pStyle w:val="TEXTISCFORMULASTUDENT"/>
        <w:keepNext/>
      </w:pPr>
      <w:r>
        <w:rPr>
          <w:noProof/>
          <w:color w:val="auto"/>
        </w:rPr>
        <w:lastRenderedPageBreak/>
        <w:drawing>
          <wp:inline distT="0" distB="0" distL="0" distR="0" wp14:anchorId="47EE4847" wp14:editId="1B57B512">
            <wp:extent cx="5400040" cy="3011805"/>
            <wp:effectExtent l="0" t="0" r="0" b="0"/>
            <wp:docPr id="38" name="Imagen 3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 Word&#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11805"/>
                    </a:xfrm>
                    <a:prstGeom prst="rect">
                      <a:avLst/>
                    </a:prstGeom>
                  </pic:spPr>
                </pic:pic>
              </a:graphicData>
            </a:graphic>
          </wp:inline>
        </w:drawing>
      </w:r>
    </w:p>
    <w:p w14:paraId="07955C00" w14:textId="77777777" w:rsidR="0030636A" w:rsidRDefault="0030636A" w:rsidP="0030636A">
      <w:pPr>
        <w:pStyle w:val="Caption"/>
        <w:jc w:val="center"/>
        <w:rPr>
          <w:color w:val="auto"/>
        </w:rPr>
      </w:pPr>
      <w:r>
        <w:t xml:space="preserve">Figura </w:t>
      </w:r>
      <w:fldSimple w:instr=" SEQ Figura \* ARABIC ">
        <w:r w:rsidR="00F53666">
          <w:rPr>
            <w:noProof/>
          </w:rPr>
          <w:t>4</w:t>
        </w:r>
      </w:fldSimple>
      <w:r>
        <w:t>: Pantlla incial de la aplicación para usar los Dashboards</w:t>
      </w:r>
    </w:p>
    <w:p w14:paraId="07F72626" w14:textId="77777777" w:rsidR="0030636A" w:rsidRDefault="0030636A" w:rsidP="0030636A">
      <w:pPr>
        <w:pStyle w:val="TEXTISCFORMULASTUDENT"/>
        <w:rPr>
          <w:lang w:val="es-ES_tradnl"/>
        </w:rPr>
      </w:pPr>
    </w:p>
    <w:p w14:paraId="2F7F317C" w14:textId="77777777" w:rsidR="0030636A" w:rsidRDefault="0030636A" w:rsidP="0030636A">
      <w:pPr>
        <w:pStyle w:val="TEXTISCFORMULASTUDENT"/>
        <w:rPr>
          <w:lang w:val="es-ES_tradnl"/>
        </w:rPr>
      </w:pPr>
      <w:r>
        <w:rPr>
          <w:lang w:val="es-ES_tradnl"/>
        </w:rPr>
        <w:t>Una vez hemos conseguido iniciar la sesión e inicializado el Framework pasaríamos a crear nuestro propio Dashboard y ya podríamos trabajar sobre él y hacer nuestros análisis.</w:t>
      </w:r>
    </w:p>
    <w:p w14:paraId="3D9A25EF" w14:textId="77777777" w:rsidR="0030636A" w:rsidRDefault="0030636A" w:rsidP="0030636A">
      <w:pPr>
        <w:pStyle w:val="TEXTISCFORMULASTUDENT"/>
        <w:rPr>
          <w:lang w:val="es-ES_tradnl"/>
        </w:rPr>
      </w:pPr>
      <w:r>
        <w:rPr>
          <w:lang w:val="es-ES_tradnl"/>
        </w:rPr>
        <w:t>En este caso para las imágenes se ha empleado un dataset de pruebas, ya que falta por crear el upload de los datos de nuestra base de datos de manera automática a la aplicación para poder ser usados por los miembros del equipo.</w:t>
      </w:r>
    </w:p>
    <w:p w14:paraId="5DAE0B07" w14:textId="77777777" w:rsidR="00353349" w:rsidRDefault="00353349" w:rsidP="00353349">
      <w:pPr>
        <w:pStyle w:val="TEXTISCFORMULASTUDENT"/>
        <w:keepNext/>
      </w:pPr>
      <w:r>
        <w:rPr>
          <w:noProof/>
          <w:lang w:val="es-ES_tradnl"/>
        </w:rPr>
        <w:drawing>
          <wp:inline distT="0" distB="0" distL="0" distR="0" wp14:anchorId="0ECA2EE3" wp14:editId="7D75688B">
            <wp:extent cx="5400040" cy="3007360"/>
            <wp:effectExtent l="0" t="0" r="0" b="2540"/>
            <wp:docPr id="40" name="Imagen 4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10;&#10;Descripción generada automáticamente con confianza media"/>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07360"/>
                    </a:xfrm>
                    <a:prstGeom prst="rect">
                      <a:avLst/>
                    </a:prstGeom>
                  </pic:spPr>
                </pic:pic>
              </a:graphicData>
            </a:graphic>
          </wp:inline>
        </w:drawing>
      </w:r>
    </w:p>
    <w:p w14:paraId="78E9F723" w14:textId="77777777" w:rsidR="00353349" w:rsidRDefault="00353349" w:rsidP="00353349">
      <w:pPr>
        <w:pStyle w:val="Caption"/>
        <w:jc w:val="center"/>
      </w:pPr>
      <w:r>
        <w:t xml:space="preserve">Figura </w:t>
      </w:r>
      <w:fldSimple w:instr=" SEQ Figura \* ARABIC ">
        <w:r w:rsidR="00F53666">
          <w:rPr>
            <w:noProof/>
          </w:rPr>
          <w:t>5</w:t>
        </w:r>
      </w:fldSimple>
      <w:r>
        <w:t>: Seleccionamos el tipo de Dashboard que queremos crear</w:t>
      </w:r>
    </w:p>
    <w:p w14:paraId="42BAF3A0" w14:textId="77777777" w:rsidR="00353349" w:rsidRPr="00353349" w:rsidRDefault="00353349" w:rsidP="00353349"/>
    <w:p w14:paraId="192108FC" w14:textId="77777777" w:rsidR="00353349" w:rsidRDefault="0030636A" w:rsidP="00353349">
      <w:pPr>
        <w:pStyle w:val="TEXTISCFORMULASTUDENT"/>
        <w:keepNext/>
      </w:pPr>
      <w:r>
        <w:rPr>
          <w:noProof/>
          <w:lang w:val="es-ES_tradnl"/>
        </w:rPr>
        <w:drawing>
          <wp:inline distT="0" distB="0" distL="0" distR="0" wp14:anchorId="1C389189" wp14:editId="4134041E">
            <wp:extent cx="5400040" cy="3007360"/>
            <wp:effectExtent l="0" t="0" r="0" b="254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07360"/>
                    </a:xfrm>
                    <a:prstGeom prst="rect">
                      <a:avLst/>
                    </a:prstGeom>
                  </pic:spPr>
                </pic:pic>
              </a:graphicData>
            </a:graphic>
          </wp:inline>
        </w:drawing>
      </w:r>
    </w:p>
    <w:p w14:paraId="23626671" w14:textId="77777777" w:rsidR="0030636A" w:rsidRDefault="00353349" w:rsidP="00353349">
      <w:pPr>
        <w:pStyle w:val="Caption"/>
        <w:jc w:val="center"/>
        <w:rPr>
          <w:lang w:val="es-ES_tradnl"/>
        </w:rPr>
      </w:pPr>
      <w:r>
        <w:t xml:space="preserve">Figura </w:t>
      </w:r>
      <w:fldSimple w:instr=" SEQ Figura \* ARABIC ">
        <w:r w:rsidR="00F53666">
          <w:rPr>
            <w:noProof/>
          </w:rPr>
          <w:t>6</w:t>
        </w:r>
      </w:fldSimple>
      <w:r>
        <w:t>: Una vez creado el Dashboard se cargan los datos (Datosdemo en este caso)</w:t>
      </w:r>
    </w:p>
    <w:p w14:paraId="1100CE0D" w14:textId="77777777" w:rsidR="00353349" w:rsidRDefault="00353349" w:rsidP="0030636A">
      <w:pPr>
        <w:pStyle w:val="TEXTISCFORMULASTUDENT"/>
        <w:rPr>
          <w:lang w:val="es-ES_tradnl"/>
        </w:rPr>
      </w:pPr>
    </w:p>
    <w:p w14:paraId="66ED89C2" w14:textId="77777777" w:rsidR="00353349" w:rsidRDefault="00353349" w:rsidP="00353349">
      <w:pPr>
        <w:pStyle w:val="TEXTISCFORMULASTUDENT"/>
        <w:keepNext/>
      </w:pPr>
      <w:r>
        <w:rPr>
          <w:noProof/>
          <w:lang w:val="es-ES_tradnl"/>
        </w:rPr>
        <w:drawing>
          <wp:inline distT="0" distB="0" distL="0" distR="0" wp14:anchorId="038EDA74" wp14:editId="1A5F48AB">
            <wp:extent cx="5400040" cy="3007360"/>
            <wp:effectExtent l="0" t="0" r="0" b="2540"/>
            <wp:docPr id="41" name="Imagen 4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 Tabl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07360"/>
                    </a:xfrm>
                    <a:prstGeom prst="rect">
                      <a:avLst/>
                    </a:prstGeom>
                  </pic:spPr>
                </pic:pic>
              </a:graphicData>
            </a:graphic>
          </wp:inline>
        </w:drawing>
      </w:r>
    </w:p>
    <w:p w14:paraId="41CACACB" w14:textId="77777777" w:rsidR="00353349" w:rsidRDefault="00353349" w:rsidP="00353349">
      <w:pPr>
        <w:pStyle w:val="Caption"/>
        <w:jc w:val="center"/>
      </w:pPr>
      <w:r>
        <w:t xml:space="preserve">Figura </w:t>
      </w:r>
      <w:fldSimple w:instr=" SEQ Figura \* ARABIC ">
        <w:r w:rsidR="00F53666">
          <w:rPr>
            <w:noProof/>
          </w:rPr>
          <w:t>7</w:t>
        </w:r>
      </w:fldSimple>
      <w:r>
        <w:t>: Empezamos a crear de forma fácil y dinámica los gráficos que queramos</w:t>
      </w:r>
    </w:p>
    <w:p w14:paraId="1BD29621" w14:textId="77777777" w:rsidR="00353349" w:rsidRDefault="00353349" w:rsidP="00353349"/>
    <w:p w14:paraId="78D6354B" w14:textId="77777777" w:rsidR="00353349" w:rsidRDefault="00353349" w:rsidP="00353349">
      <w:r>
        <w:t>Una vez tenemos nuestro Dashboard se puede guardar fácilmente para reutilizarlo en futuras ocasiones.</w:t>
      </w:r>
    </w:p>
    <w:p w14:paraId="4CC77F1F" w14:textId="77777777" w:rsidR="00353349" w:rsidRDefault="00353349" w:rsidP="00353349">
      <w:r>
        <w:t xml:space="preserve">Hay que recalcar, que se optó por esta alternativa, ya que al tratarse de un equipo tan multidisciplinar las necesidades de visualización, incluso de datos similares, varía muchísimo de un </w:t>
      </w:r>
      <w:r>
        <w:lastRenderedPageBreak/>
        <w:t>departamento a otro. De esta forma, cualquier miembro del equipo puede crear los gráficos que mejor se adapten a sus necesidades.</w:t>
      </w:r>
    </w:p>
    <w:p w14:paraId="1C64B24A" w14:textId="77777777" w:rsidR="00353349" w:rsidRDefault="00353349" w:rsidP="00353349">
      <w:r>
        <w:rPr>
          <w:b/>
          <w:bCs/>
        </w:rPr>
        <w:t xml:space="preserve">Trabajo futuro: </w:t>
      </w:r>
      <w:r>
        <w:t>Lo único que faltaría respecto a esta solución es el sincronizar la base de datos de la nube con la aplicación. Esto se puede hacer de manera sencilla en la aplicación Node-red, usando los nodos DB2 para leer todas las tablas y los nodos CSV para generar los archivos para el análisis de datos.</w:t>
      </w:r>
    </w:p>
    <w:p w14:paraId="5E18752E" w14:textId="77777777" w:rsidR="001C1F23" w:rsidRPr="001C1F23" w:rsidRDefault="001C1F23" w:rsidP="00353349">
      <w:pPr>
        <w:rPr>
          <w:color w:val="FF0000"/>
        </w:rPr>
      </w:pPr>
      <w:r w:rsidRPr="001C1F23">
        <w:rPr>
          <w:color w:val="FF0000"/>
        </w:rPr>
        <w:t>CREAR VIDEO EXPLICANDO COMO USARLO PARA LOS JEFES DE DEPARTAMENTO E INGENIEROS DEL ISC</w:t>
      </w:r>
    </w:p>
    <w:p w14:paraId="6B545DAB" w14:textId="77777777" w:rsidR="00D65E41" w:rsidRDefault="00D65E41" w:rsidP="001C1F23">
      <w:pPr>
        <w:pStyle w:val="TITLE2ISCFORMULASTUDENT"/>
      </w:pPr>
      <w:bookmarkStart w:id="9" w:name="_Toc88394099"/>
      <w:r>
        <w:t>Machine learning</w:t>
      </w:r>
      <w:bookmarkEnd w:id="9"/>
    </w:p>
    <w:p w14:paraId="1E9A61E8" w14:textId="77777777" w:rsidR="00D65E41" w:rsidRDefault="00D65E41" w:rsidP="00D65E41">
      <w:pPr>
        <w:pStyle w:val="TEXTISCFORMULASTUDENT"/>
      </w:pPr>
      <w:r>
        <w:t>Esta parte está todavía en fase previa, ya que se tiene el servicio (Watson Machine Learning), pero se carece de los datos necesarios para comenzar a generar valor. Esta pensado para ponerse en funcionamiento una vez se tengan datos de la moto construida y poder generar predicciones y sacar valor a los mismos.</w:t>
      </w:r>
    </w:p>
    <w:p w14:paraId="23AAD3A1" w14:textId="77777777" w:rsidR="00D65E41" w:rsidRDefault="00D65E41" w:rsidP="00D65E41">
      <w:pPr>
        <w:pStyle w:val="TEXTISCFORMULASTUDENT"/>
      </w:pPr>
      <w:r>
        <w:rPr>
          <w:noProof/>
        </w:rPr>
        <mc:AlternateContent>
          <mc:Choice Requires="wps">
            <w:drawing>
              <wp:anchor distT="0" distB="0" distL="114300" distR="114300" simplePos="0" relativeHeight="251939840" behindDoc="0" locked="0" layoutInCell="1" allowOverlap="1" wp14:anchorId="54738842" wp14:editId="6F3F3865">
                <wp:simplePos x="0" y="0"/>
                <wp:positionH relativeFrom="column">
                  <wp:posOffset>1714203</wp:posOffset>
                </wp:positionH>
                <wp:positionV relativeFrom="paragraph">
                  <wp:posOffset>201070</wp:posOffset>
                </wp:positionV>
                <wp:extent cx="1222049" cy="1007312"/>
                <wp:effectExtent l="0" t="0" r="10160" b="8890"/>
                <wp:wrapNone/>
                <wp:docPr id="47" name="Marco 47"/>
                <wp:cNvGraphicFramePr/>
                <a:graphic xmlns:a="http://schemas.openxmlformats.org/drawingml/2006/main">
                  <a:graphicData uri="http://schemas.microsoft.com/office/word/2010/wordprocessingShape">
                    <wps:wsp>
                      <wps:cNvSpPr/>
                      <wps:spPr>
                        <a:xfrm>
                          <a:off x="0" y="0"/>
                          <a:ext cx="1222049" cy="1007312"/>
                        </a:xfrm>
                        <a:prstGeom prst="frame">
                          <a:avLst>
                            <a:gd name="adj1" fmla="val 222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60867" id="Marco 47" o:spid="_x0000_s1026" style="position:absolute;margin-left:135pt;margin-top:15.85pt;width:96.2pt;height:79.3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22049,10073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" path="m,l1222049,r,1007312l,1007312,,xm22362,22362r,962588l1199687,984950r,-962588l22362,22362xe" fillcolor="red" strokecolor="red" strokeweight="1pt">
                <v:stroke joinstyle="miter"/>
                <v:path arrowok="t" o:connecttype="custom" o:connectlocs="0,0;1222049,0;1222049,1007312;0,1007312;0,0;22362,22362;22362,984950;1199687,984950;1199687,22362;22362,22362" o:connectangles="0,0,0,0,0,0,0,0,0,0"/>
              </v:shape>
            </w:pict>
          </mc:Fallback>
        </mc:AlternateContent>
      </w:r>
    </w:p>
    <w:p w14:paraId="6B8592DD" w14:textId="77777777" w:rsidR="00D65E41" w:rsidRDefault="00D65E41" w:rsidP="00D65E41">
      <w:pPr>
        <w:jc w:val="center"/>
      </w:pPr>
      <w:r w:rsidRPr="00903AB4">
        <w:rPr>
          <w:noProof/>
        </w:rPr>
        <w:drawing>
          <wp:inline distT="0" distB="0" distL="0" distR="0" wp14:anchorId="67637486" wp14:editId="6D7A2001">
            <wp:extent cx="3922520" cy="2287047"/>
            <wp:effectExtent l="0" t="0" r="1905" b="0"/>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rotWithShape="1">
                    <a:blip r:embed="rId13"/>
                    <a:srcRect l="7122" t="3389"/>
                    <a:stretch/>
                  </pic:blipFill>
                  <pic:spPr bwMode="auto">
                    <a:xfrm>
                      <a:off x="0" y="0"/>
                      <a:ext cx="3931584" cy="2292332"/>
                    </a:xfrm>
                    <a:prstGeom prst="rect">
                      <a:avLst/>
                    </a:prstGeom>
                    <a:ln>
                      <a:noFill/>
                    </a:ln>
                    <a:extLst>
                      <a:ext uri="{53640926-AAD7-44D8-BBD7-CCE9431645EC}">
                        <a14:shadowObscured xmlns:a14="http://schemas.microsoft.com/office/drawing/2010/main"/>
                      </a:ext>
                    </a:extLst>
                  </pic:spPr>
                </pic:pic>
              </a:graphicData>
            </a:graphic>
          </wp:inline>
        </w:drawing>
      </w:r>
    </w:p>
    <w:p w14:paraId="7E601E25" w14:textId="77777777" w:rsidR="00D65E41" w:rsidRDefault="00D65E41" w:rsidP="006E5254">
      <w:r>
        <w:br w:type="page"/>
      </w:r>
    </w:p>
    <w:p w14:paraId="48716701" w14:textId="77777777" w:rsidR="00D65E41" w:rsidRDefault="00D65E41" w:rsidP="00D65E41">
      <w:pPr>
        <w:pStyle w:val="TITLE1ISCFORMULASTUDENT"/>
      </w:pPr>
      <w:bookmarkStart w:id="10" w:name="_Toc88394100"/>
      <w:r>
        <w:lastRenderedPageBreak/>
        <w:t>CHATBOT</w:t>
      </w:r>
      <w:bookmarkEnd w:id="10"/>
    </w:p>
    <w:p w14:paraId="41896B0D" w14:textId="77777777" w:rsidR="006E5254" w:rsidRDefault="006E5254" w:rsidP="006E5254">
      <w:pPr>
        <w:pStyle w:val="TEXTISCFORMULASTUDENT"/>
      </w:pPr>
      <w:r>
        <w:t xml:space="preserve">En este apartado del proyecto de </w:t>
      </w:r>
      <w:r w:rsidR="00863253">
        <w:t>innovación se construyó un chatbot conversacional que permite a la moto comunicarse con el mundo exterior y poder responder a las preguntas de los ingenieros, patrocinadores o curiosos en general.</w:t>
      </w:r>
    </w:p>
    <w:p w14:paraId="4FDCBBD2" w14:textId="77777777" w:rsidR="00863253" w:rsidRDefault="00863253" w:rsidP="00863253">
      <w:pPr>
        <w:pStyle w:val="TEXTISCFORMULASTUDENT"/>
      </w:pPr>
      <w:r>
        <w:t>La estructura del proyecto se dividió en 2 partes principales:</w:t>
      </w:r>
    </w:p>
    <w:p w14:paraId="621E48EB" w14:textId="77777777" w:rsidR="00863253" w:rsidRDefault="00863253" w:rsidP="00863253">
      <w:pPr>
        <w:pStyle w:val="TEXTISCFORMULASTUDENT"/>
        <w:numPr>
          <w:ilvl w:val="0"/>
          <w:numId w:val="35"/>
        </w:numPr>
      </w:pPr>
      <w:r>
        <w:t>Moto: todo aquello relacionado con la raspberry pi que se encarga de controlar el chatbot</w:t>
      </w:r>
    </w:p>
    <w:p w14:paraId="3EE05336" w14:textId="77777777" w:rsidR="00863253" w:rsidRDefault="00863253" w:rsidP="00863253">
      <w:pPr>
        <w:pStyle w:val="TEXTISCFORMULASTUDENT"/>
        <w:numPr>
          <w:ilvl w:val="0"/>
          <w:numId w:val="35"/>
        </w:numPr>
      </w:pPr>
      <w:r>
        <w:t>Cloud: los distintos servicios de la nube que se han empleado.</w:t>
      </w:r>
    </w:p>
    <w:p w14:paraId="3EE5116A" w14:textId="77777777" w:rsidR="00863253" w:rsidRDefault="00863253" w:rsidP="00863253">
      <w:pPr>
        <w:pStyle w:val="TEXTISCFORMULASTUDENT"/>
      </w:pPr>
    </w:p>
    <w:p w14:paraId="74D9DE54" w14:textId="77777777" w:rsidR="00863253" w:rsidRDefault="00863253" w:rsidP="00863253">
      <w:pPr>
        <w:pStyle w:val="TEXTISCFORMULASTUDENT"/>
      </w:pPr>
      <w:r>
        <w:t>Para la instalación y puesta en funcionamiento del chatbot en cualquier raspberry pi que tenga el Hardware adecuado conectado basta con correr este comando desde su directorio home:</w:t>
      </w:r>
    </w:p>
    <w:p w14:paraId="65334003" w14:textId="77777777" w:rsidR="00863253" w:rsidRDefault="00863253" w:rsidP="00863253">
      <w:pPr>
        <w:pStyle w:val="TEXTISCFORMULASTUDENT"/>
        <w:pBdr>
          <w:top w:val="single" w:sz="24" w:space="1" w:color="auto"/>
          <w:left w:val="single" w:sz="24" w:space="4" w:color="auto"/>
          <w:bottom w:val="single" w:sz="24" w:space="1" w:color="auto"/>
          <w:right w:val="single" w:sz="24" w:space="4" w:color="auto"/>
        </w:pBdr>
        <w:jc w:val="left"/>
        <w:rPr>
          <w:rFonts w:ascii="AppleSystemUIFont" w:hAnsi="AppleSystemUIFont" w:cs="AppleSystemUIFont"/>
          <w:sz w:val="26"/>
          <w:szCs w:val="26"/>
          <w:lang w:val="es-ES_tradnl"/>
        </w:rPr>
      </w:pPr>
      <w:r>
        <w:rPr>
          <w:rFonts w:ascii="AppleSystemUIFont" w:hAnsi="AppleSystemUIFont" w:cs="AppleSystemUIFont"/>
          <w:sz w:val="26"/>
          <w:szCs w:val="26"/>
          <w:lang w:val="es-ES_tradnl"/>
        </w:rPr>
        <w:t>curl -sL https://raw.githubusercontent.com/MrMelendik/conversation-bot-isc/main/bootstrap/bootstrap.sh | sudo sh -</w:t>
      </w:r>
      <w:r>
        <w:t xml:space="preserve"> </w:t>
      </w:r>
    </w:p>
    <w:p w14:paraId="7A2BAAE6" w14:textId="77777777" w:rsidR="00863253" w:rsidRDefault="00863253" w:rsidP="00863253">
      <w:pPr>
        <w:pStyle w:val="TEXTISCFORMULASTUDENT"/>
      </w:pPr>
    </w:p>
    <w:p w14:paraId="78482466" w14:textId="77777777" w:rsidR="00863253" w:rsidRDefault="00863253" w:rsidP="00863253">
      <w:pPr>
        <w:pStyle w:val="TEXTISCFORMULASTUDENT"/>
      </w:pPr>
      <w:r>
        <w:t>Este comando descarga todo el software necesario y pone a funcionar el chatbot en la moto. Para pararlo basta con hacer ctrl + c en el terminal, lo cual hace que se detenga el chatbot, pero deja todo instalado.</w:t>
      </w:r>
      <w:r w:rsidR="00355263">
        <w:t xml:space="preserve"> </w:t>
      </w:r>
    </w:p>
    <w:p w14:paraId="02A95E29" w14:textId="77777777" w:rsidR="00355263" w:rsidRDefault="00355263" w:rsidP="00863253">
      <w:pPr>
        <w:pStyle w:val="TEXTISCFORMULASTUDENT"/>
      </w:pPr>
      <w:r>
        <w:t xml:space="preserve">En caso de querer volver </w:t>
      </w:r>
      <w:r w:rsidR="00A51149">
        <w:t xml:space="preserve">a </w:t>
      </w:r>
      <w:r>
        <w:t xml:space="preserve">poner en funcionamiento el Chatbot una vez está todo instalado, se deberá entrar en el directorio </w:t>
      </w:r>
      <w:r w:rsidRPr="00355263">
        <w:rPr>
          <w:color w:val="FF0000"/>
        </w:rPr>
        <w:t>tjbot/NOMEACUERDO</w:t>
      </w:r>
      <w:r>
        <w:t>/conversation y correr el comando:</w:t>
      </w:r>
    </w:p>
    <w:p w14:paraId="368DFD2C" w14:textId="77777777" w:rsidR="00355263" w:rsidRDefault="00355263" w:rsidP="00355263">
      <w:pPr>
        <w:pStyle w:val="TEXTISCFORMULASTUDENT"/>
        <w:pBdr>
          <w:top w:val="single" w:sz="24" w:space="1" w:color="auto"/>
          <w:left w:val="single" w:sz="24" w:space="4" w:color="auto"/>
          <w:bottom w:val="single" w:sz="24" w:space="1" w:color="auto"/>
          <w:right w:val="single" w:sz="24" w:space="4" w:color="auto"/>
        </w:pBdr>
        <w:jc w:val="left"/>
        <w:rPr>
          <w:rFonts w:ascii="AppleSystemUIFont" w:hAnsi="AppleSystemUIFont" w:cs="AppleSystemUIFont"/>
          <w:sz w:val="26"/>
          <w:szCs w:val="26"/>
          <w:lang w:val="es-ES_tradnl"/>
        </w:rPr>
      </w:pPr>
      <w:r>
        <w:rPr>
          <w:rFonts w:ascii="AppleSystemUIFont" w:hAnsi="AppleSystemUIFont" w:cs="AppleSystemUIFont"/>
          <w:sz w:val="26"/>
          <w:szCs w:val="26"/>
          <w:lang w:val="es-ES_tradnl"/>
        </w:rPr>
        <w:t>Sudo node conversation.js</w:t>
      </w:r>
    </w:p>
    <w:p w14:paraId="00365642" w14:textId="77777777" w:rsidR="00355263" w:rsidRDefault="00355263" w:rsidP="00863253">
      <w:pPr>
        <w:pStyle w:val="TEXTISCFORMULASTUDENT"/>
      </w:pPr>
    </w:p>
    <w:p w14:paraId="3F97E137" w14:textId="77777777" w:rsidR="001C1F23" w:rsidRDefault="001C1F23" w:rsidP="001C1F23">
      <w:pPr>
        <w:pStyle w:val="TITLE2ISCFORMULASTUDENT"/>
        <w:numPr>
          <w:ilvl w:val="0"/>
          <w:numId w:val="36"/>
        </w:numPr>
      </w:pPr>
      <w:bookmarkStart w:id="11" w:name="_Toc88394101"/>
      <w:r>
        <w:t>Moto</w:t>
      </w:r>
      <w:bookmarkEnd w:id="11"/>
    </w:p>
    <w:p w14:paraId="40A7E083" w14:textId="77777777" w:rsidR="001C1F23" w:rsidRDefault="001C1F23" w:rsidP="001C1F23">
      <w:pPr>
        <w:pStyle w:val="TEXTISCFORMULASTUDENT"/>
      </w:pPr>
      <w:r>
        <w:t>En la moto se instaló una raspberry pi con el hardware necesario para que la moto pueda recibir la información de audio de las personas que quieran comunicarse con ella (micrófono bluetooth) y para que pueda responder con la respuesta correspondiente a los usuarios</w:t>
      </w:r>
      <w:r w:rsidR="00E45675">
        <w:t xml:space="preserve"> (un pequeño altavoz)</w:t>
      </w:r>
      <w:r>
        <w:t>. A continuación</w:t>
      </w:r>
      <w:r w:rsidR="00E45675">
        <w:t>,</w:t>
      </w:r>
      <w:r>
        <w:t xml:space="preserve"> se muestra una imagen de como conectar el Hardware en </w:t>
      </w:r>
      <w:r w:rsidR="00E45675">
        <w:t xml:space="preserve">la raspberry para que funcione según está establecido en el </w:t>
      </w:r>
      <w:r w:rsidR="00E45675">
        <w:lastRenderedPageBreak/>
        <w:t xml:space="preserve">código. En caso de utilizar otro tipo de Hardware, las nuevas salidas y entradas de audio se deben especificar </w:t>
      </w:r>
      <w:r w:rsidR="00355263">
        <w:t>en el archivo de configuración dentro de la carpeta Tjbot</w:t>
      </w:r>
    </w:p>
    <w:p w14:paraId="035CC82D" w14:textId="77777777" w:rsidR="00A51149" w:rsidRDefault="00A51149" w:rsidP="00A51149">
      <w:pPr>
        <w:pStyle w:val="TEXTISCFORMULASTUDENT"/>
        <w:keepNext/>
        <w:jc w:val="center"/>
      </w:pPr>
      <w:r>
        <w:rPr>
          <w:noProof/>
        </w:rPr>
        <w:drawing>
          <wp:inline distT="0" distB="0" distL="0" distR="0" wp14:anchorId="012AB2B7" wp14:editId="5E16BCC4">
            <wp:extent cx="4871103" cy="2715079"/>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8483" cy="2719193"/>
                    </a:xfrm>
                    <a:prstGeom prst="rect">
                      <a:avLst/>
                    </a:prstGeom>
                  </pic:spPr>
                </pic:pic>
              </a:graphicData>
            </a:graphic>
          </wp:inline>
        </w:drawing>
      </w:r>
    </w:p>
    <w:p w14:paraId="19781DDF" w14:textId="77777777" w:rsidR="00A51149" w:rsidRDefault="00A51149" w:rsidP="00A51149">
      <w:pPr>
        <w:pStyle w:val="Caption"/>
        <w:jc w:val="center"/>
      </w:pPr>
      <w:r>
        <w:t xml:space="preserve">Figura </w:t>
      </w:r>
      <w:fldSimple w:instr=" SEQ Figura \* ARABIC ">
        <w:r w:rsidR="00F53666">
          <w:rPr>
            <w:noProof/>
          </w:rPr>
          <w:t>8</w:t>
        </w:r>
      </w:fldSimple>
      <w:r>
        <w:t>: Esquema de hardware y subida de información a la nube</w:t>
      </w:r>
    </w:p>
    <w:p w14:paraId="301EBE58" w14:textId="77777777" w:rsidR="00A51149" w:rsidRDefault="00A51149" w:rsidP="001C1F23">
      <w:pPr>
        <w:pStyle w:val="TEXTISCFORMULASTUDENT"/>
      </w:pPr>
    </w:p>
    <w:p w14:paraId="2678F0A4" w14:textId="77777777" w:rsidR="001C1F23" w:rsidRDefault="001C1F23" w:rsidP="00863253">
      <w:pPr>
        <w:pStyle w:val="TEXTISCFORMULASTUDENT"/>
        <w:rPr>
          <w:color w:val="FF0000"/>
        </w:rPr>
      </w:pPr>
      <w:r w:rsidRPr="00355263">
        <w:rPr>
          <w:color w:val="FF0000"/>
        </w:rPr>
        <w:t>ADJUNTAR IMAGEN DE COMO SE CONECTA EL HARDWARE</w:t>
      </w:r>
    </w:p>
    <w:p w14:paraId="08B47FAD" w14:textId="77777777" w:rsidR="00A1608D" w:rsidRDefault="00A1608D" w:rsidP="00863253">
      <w:pPr>
        <w:pStyle w:val="TEXTISCFORMULASTUDENT"/>
        <w:rPr>
          <w:color w:val="FF0000"/>
        </w:rPr>
      </w:pPr>
    </w:p>
    <w:p w14:paraId="0F92B6E3" w14:textId="77777777" w:rsidR="00A1608D" w:rsidRDefault="00A1608D" w:rsidP="00863253">
      <w:pPr>
        <w:pStyle w:val="TEXTISCFORMULASTUDENT"/>
        <w:rPr>
          <w:color w:val="auto"/>
        </w:rPr>
      </w:pPr>
      <w:r>
        <w:rPr>
          <w:color w:val="auto"/>
        </w:rPr>
        <w:t xml:space="preserve">Dentro de los archivos instalados en la raspberry desde el repositorio está el archivo que permite modificar las credenciales de las herramientas de la nube utilizadas para este proyecto. </w:t>
      </w:r>
      <w:r w:rsidR="00206350">
        <w:rPr>
          <w:color w:val="auto"/>
        </w:rPr>
        <w:t>Estas credenciales se cambian en el archivo XXXXX en el directorio XXXXX y tienen el siguiente formato:</w:t>
      </w:r>
    </w:p>
    <w:p w14:paraId="0A7EEE4C" w14:textId="77777777" w:rsidR="00206350" w:rsidRDefault="00206350" w:rsidP="00863253">
      <w:pPr>
        <w:pStyle w:val="TEXTISCFORMULASTUDENT"/>
        <w:rPr>
          <w:color w:val="FF0000"/>
        </w:rPr>
      </w:pPr>
      <w:r w:rsidRPr="00206350">
        <w:rPr>
          <w:color w:val="FF0000"/>
        </w:rPr>
        <w:t>ADJUNTAR IMAGEN DEL ARCHIVO DE LAS CREDENCIALES</w:t>
      </w:r>
    </w:p>
    <w:p w14:paraId="42888631" w14:textId="77777777" w:rsidR="00206350" w:rsidRDefault="00206350" w:rsidP="00863253">
      <w:pPr>
        <w:pStyle w:val="TEXTISCFORMULASTUDENT"/>
        <w:rPr>
          <w:color w:val="auto"/>
        </w:rPr>
      </w:pPr>
      <w:r>
        <w:rPr>
          <w:color w:val="auto"/>
        </w:rPr>
        <w:t xml:space="preserve">Los servicios utilizados de la nube se especificarán en más detalle en el punto 2 de este proyecto. </w:t>
      </w:r>
    </w:p>
    <w:p w14:paraId="0A90E291" w14:textId="77777777" w:rsidR="00206350" w:rsidRDefault="00206350" w:rsidP="00863253">
      <w:pPr>
        <w:pStyle w:val="TEXTISCFORMULASTUDENT"/>
        <w:rPr>
          <w:color w:val="auto"/>
        </w:rPr>
      </w:pPr>
      <w:r>
        <w:rPr>
          <w:color w:val="auto"/>
        </w:rPr>
        <w:t>Existe la posibilidad de cambiar otras facultades de la moto, como el nombre de activación (Watson por defecto) o el idioma y voz del c</w:t>
      </w:r>
      <w:r w:rsidR="006E08DF">
        <w:rPr>
          <w:color w:val="auto"/>
        </w:rPr>
        <w:t>ha</w:t>
      </w:r>
      <w:r>
        <w:rPr>
          <w:color w:val="auto"/>
        </w:rPr>
        <w:t>tbot. Se recomienda no cambiarlos, ya que hay que meterse en el archivo principal del programa y hacer ciertas modificaciones. En caso de querer modificar estos datos contactar con Alberto Menéndez (actual director de innovación del ISC).</w:t>
      </w:r>
    </w:p>
    <w:p w14:paraId="73508334" w14:textId="77777777" w:rsidR="00A51149" w:rsidRDefault="00A51149" w:rsidP="00A51149">
      <w:pPr>
        <w:pStyle w:val="TITLE2ISCFORMULASTUDENT"/>
      </w:pPr>
      <w:bookmarkStart w:id="12" w:name="_Toc88394102"/>
      <w:r>
        <w:t>Cloud</w:t>
      </w:r>
      <w:bookmarkEnd w:id="12"/>
    </w:p>
    <w:p w14:paraId="72C65A5F" w14:textId="77777777" w:rsidR="00A51149" w:rsidRDefault="00A51149" w:rsidP="00A51149">
      <w:pPr>
        <w:pStyle w:val="TEXTISCFORMULASTUDENT"/>
      </w:pPr>
      <w:r>
        <w:t xml:space="preserve">En la nube se hace uso de tres servicios de IBM Bluemix para poder tratar los audios recibidos y elaborar la respuesta necesaria para ser dicha por la moto. </w:t>
      </w:r>
      <w:r w:rsidRPr="00A51149">
        <w:rPr>
          <w:lang w:val="en-US"/>
        </w:rPr>
        <w:t xml:space="preserve">Estos 3 servicios </w:t>
      </w:r>
      <w:r w:rsidRPr="00A51149">
        <w:rPr>
          <w:lang w:val="en-US"/>
        </w:rPr>
        <w:lastRenderedPageBreak/>
        <w:t>son: speech to text, Watson assistant y text</w:t>
      </w:r>
      <w:r>
        <w:rPr>
          <w:lang w:val="en-US"/>
        </w:rPr>
        <w:t xml:space="preserve"> to speech. </w:t>
      </w:r>
      <w:r w:rsidRPr="00A51149">
        <w:t>También se emplea la base de datos DB2, pero no es</w:t>
      </w:r>
      <w:r>
        <w:t xml:space="preserve"> exclusiva de este proyecto, por lo que no se comentará en profundidad aquí.</w:t>
      </w:r>
    </w:p>
    <w:p w14:paraId="3E85F1B6" w14:textId="77777777" w:rsidR="00A51149" w:rsidRDefault="00A51149" w:rsidP="00A51149">
      <w:pPr>
        <w:pStyle w:val="TEXTISCFORMULASTUDENT"/>
      </w:pPr>
    </w:p>
    <w:p w14:paraId="3396AF0E" w14:textId="77777777" w:rsidR="00A51149" w:rsidRDefault="00A51149" w:rsidP="00A51149">
      <w:pPr>
        <w:pStyle w:val="TEXTISCFORMULASTUDENT"/>
        <w:keepNext/>
        <w:jc w:val="center"/>
      </w:pPr>
      <w:r>
        <w:rPr>
          <w:noProof/>
        </w:rPr>
        <w:drawing>
          <wp:inline distT="0" distB="0" distL="0" distR="0" wp14:anchorId="2954A471" wp14:editId="2F353DF2">
            <wp:extent cx="5400040" cy="3083560"/>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83560"/>
                    </a:xfrm>
                    <a:prstGeom prst="rect">
                      <a:avLst/>
                    </a:prstGeom>
                  </pic:spPr>
                </pic:pic>
              </a:graphicData>
            </a:graphic>
          </wp:inline>
        </w:drawing>
      </w:r>
    </w:p>
    <w:p w14:paraId="36C6810E" w14:textId="77777777" w:rsidR="00A51149" w:rsidRDefault="00A51149" w:rsidP="00A51149">
      <w:pPr>
        <w:pStyle w:val="Caption"/>
        <w:jc w:val="center"/>
      </w:pPr>
      <w:r>
        <w:t xml:space="preserve">Figura </w:t>
      </w:r>
      <w:fldSimple w:instr=" SEQ Figura \* ARABIC ">
        <w:r w:rsidR="00F53666">
          <w:rPr>
            <w:noProof/>
          </w:rPr>
          <w:t>9</w:t>
        </w:r>
      </w:fldSimple>
      <w:r>
        <w:t>: Esquema de funcionamiento y conexión de los diferentes servicios para el chatbot en la nube</w:t>
      </w:r>
    </w:p>
    <w:p w14:paraId="7851CF2C" w14:textId="77777777" w:rsidR="00A51149" w:rsidRPr="00A51149" w:rsidRDefault="00A51149" w:rsidP="00A51149"/>
    <w:p w14:paraId="7585CA0F" w14:textId="77777777" w:rsidR="00A51149" w:rsidRDefault="00A51149" w:rsidP="00A51149">
      <w:r>
        <w:t>El funcionamiento completo de este proyecto se explica de manera dinámica en el siguiente video</w:t>
      </w:r>
      <w:r w:rsidR="00DC1089">
        <w:t>:</w:t>
      </w:r>
    </w:p>
    <w:p w14:paraId="28A5A40D" w14:textId="77777777" w:rsidR="00DC1089" w:rsidRPr="00DC1089" w:rsidRDefault="00DC1089" w:rsidP="00A51149">
      <w:pPr>
        <w:rPr>
          <w:color w:val="FF0000"/>
        </w:rPr>
      </w:pPr>
      <w:r w:rsidRPr="00DC1089">
        <w:rPr>
          <w:color w:val="FF0000"/>
        </w:rPr>
        <w:t>ADJUNTAR ENLACE AL VIDEO DE YOUTUBE QUE LO EXPLICA</w:t>
      </w:r>
    </w:p>
    <w:p w14:paraId="75935146" w14:textId="77777777" w:rsidR="00A51149" w:rsidRDefault="00A51149" w:rsidP="00A51149">
      <w:pPr>
        <w:pStyle w:val="TITLE3ISCFORMULASTUDENT"/>
      </w:pPr>
      <w:bookmarkStart w:id="13" w:name="_Toc88394103"/>
      <w:r>
        <w:t>Speech to text</w:t>
      </w:r>
      <w:bookmarkEnd w:id="13"/>
    </w:p>
    <w:p w14:paraId="2FA1E05E" w14:textId="77777777" w:rsidR="00A51149" w:rsidRDefault="00A51149" w:rsidP="00A51149">
      <w:pPr>
        <w:pStyle w:val="TITLE3ISCFORMULASTUDENT"/>
      </w:pPr>
      <w:bookmarkStart w:id="14" w:name="_Toc88394104"/>
      <w:r>
        <w:t>Watson Assistant</w:t>
      </w:r>
      <w:bookmarkEnd w:id="14"/>
    </w:p>
    <w:p w14:paraId="70294C63" w14:textId="77777777" w:rsidR="00A51149" w:rsidRPr="00A51149" w:rsidRDefault="00A51149" w:rsidP="00A51149">
      <w:pPr>
        <w:pStyle w:val="TITLE3ISCFORMULASTUDENT"/>
      </w:pPr>
      <w:bookmarkStart w:id="15" w:name="_Toc88394105"/>
      <w:r>
        <w:t>Text to speech</w:t>
      </w:r>
      <w:bookmarkEnd w:id="15"/>
    </w:p>
    <w:p w14:paraId="7B6474C9" w14:textId="77777777" w:rsidR="00206350" w:rsidRPr="00A51149" w:rsidRDefault="00206350" w:rsidP="00863253">
      <w:pPr>
        <w:pStyle w:val="TEXTISCFORMULASTUDENT"/>
        <w:rPr>
          <w:color w:val="auto"/>
        </w:rPr>
      </w:pPr>
    </w:p>
    <w:p w14:paraId="57E148EA" w14:textId="77777777" w:rsidR="00863253" w:rsidRPr="00A51149" w:rsidRDefault="00863253" w:rsidP="00863253">
      <w:pPr>
        <w:pStyle w:val="TEXTISCFORMULASTUDENT"/>
      </w:pPr>
    </w:p>
    <w:sectPr w:rsidR="00863253" w:rsidRPr="00A51149" w:rsidSect="00B50BB8">
      <w:headerReference w:type="default" r:id="rId26"/>
      <w:footerReference w:type="default" r:id="rId27"/>
      <w:headerReference w:type="first" r:id="rId28"/>
      <w:type w:val="continuous"/>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7B85D" w14:textId="77777777" w:rsidR="00D00F44" w:rsidRDefault="00D00F44" w:rsidP="004622C8">
      <w:pPr>
        <w:spacing w:after="0" w:line="240" w:lineRule="auto"/>
      </w:pPr>
      <w:r>
        <w:separator/>
      </w:r>
    </w:p>
  </w:endnote>
  <w:endnote w:type="continuationSeparator" w:id="0">
    <w:p w14:paraId="06DF5546" w14:textId="77777777" w:rsidR="00D00F44" w:rsidRDefault="00D00F44" w:rsidP="004622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0301524"/>
      <w:docPartObj>
        <w:docPartGallery w:val="Page Numbers (Bottom of Page)"/>
        <w:docPartUnique/>
      </w:docPartObj>
    </w:sdtPr>
    <w:sdtContent>
      <w:p w14:paraId="427A58B3" w14:textId="77777777" w:rsidR="00EA4B95" w:rsidRDefault="00EA4B95" w:rsidP="00DE490D">
        <w:pPr>
          <w:pStyle w:val="Footer"/>
          <w:ind w:right="360"/>
        </w:pPr>
        <w:r w:rsidRPr="006054D4">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53D80304" wp14:editId="20F88D5E">
                  <wp:simplePos x="0" y="0"/>
                  <wp:positionH relativeFrom="column">
                    <wp:posOffset>-453390</wp:posOffset>
                  </wp:positionH>
                  <wp:positionV relativeFrom="paragraph">
                    <wp:posOffset>-962025</wp:posOffset>
                  </wp:positionV>
                  <wp:extent cx="133985" cy="2456180"/>
                  <wp:effectExtent l="762000" t="0" r="818515" b="0"/>
                  <wp:wrapNone/>
                  <wp:docPr id="45" name="Rectángulo 45"/>
                  <wp:cNvGraphicFramePr/>
                  <a:graphic xmlns:a="http://schemas.openxmlformats.org/drawingml/2006/main">
                    <a:graphicData uri="http://schemas.microsoft.com/office/word/2010/wordprocessingShape">
                      <wps:wsp>
                        <wps:cNvSpPr/>
                        <wps:spPr>
                          <a:xfrm rot="19016354" flipH="1">
                            <a:off x="0" y="0"/>
                            <a:ext cx="133985" cy="2456180"/>
                          </a:xfrm>
                          <a:prstGeom prst="rect">
                            <a:avLst/>
                          </a:prstGeom>
                          <a:solidFill>
                            <a:srgbClr val="4442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C766D" id="Rectángulo 45" o:spid="_x0000_s1026" style="position:absolute;margin-left:-35.7pt;margin-top:-75.75pt;width:10.55pt;height:193.4pt;rotation:2822030fd;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" fillcolor="#444242" stroked="f" strokeweight="1pt"/>
              </w:pict>
            </mc:Fallback>
          </mc:AlternateContent>
        </w:r>
        <w:r w:rsidRPr="006054D4">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A540B9D" wp14:editId="054E7648">
                  <wp:simplePos x="0" y="0"/>
                  <wp:positionH relativeFrom="column">
                    <wp:posOffset>-8428</wp:posOffset>
                  </wp:positionH>
                  <wp:positionV relativeFrom="paragraph">
                    <wp:posOffset>-811530</wp:posOffset>
                  </wp:positionV>
                  <wp:extent cx="166863" cy="3804796"/>
                  <wp:effectExtent l="1219200" t="0" r="1243330" b="0"/>
                  <wp:wrapNone/>
                  <wp:docPr id="44" name="Rectángulo 44"/>
                  <wp:cNvGraphicFramePr/>
                  <a:graphic xmlns:a="http://schemas.openxmlformats.org/drawingml/2006/main">
                    <a:graphicData uri="http://schemas.microsoft.com/office/word/2010/wordprocessingShape">
                      <wps:wsp>
                        <wps:cNvSpPr/>
                        <wps:spPr>
                          <a:xfrm rot="8240219">
                            <a:off x="0" y="0"/>
                            <a:ext cx="166863" cy="3804796"/>
                          </a:xfrm>
                          <a:prstGeom prst="rect">
                            <a:avLst/>
                          </a:prstGeom>
                          <a:solidFill>
                            <a:srgbClr val="00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19B91" id="Rectángulo 44" o:spid="_x0000_s1026" style="position:absolute;margin-left:-.65pt;margin-top:-63.9pt;width:13.15pt;height:299.6pt;rotation:9000517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" fillcolor="lime" stroked="f" strokeweight="1pt"/>
              </w:pict>
            </mc:Fallback>
          </mc:AlternateContent>
        </w:r>
      </w:p>
      <w:p w14:paraId="6AA99A26" w14:textId="77777777" w:rsidR="00EA4B95" w:rsidRDefault="00EA4B95">
        <w:pPr>
          <w:pStyle w:val="Footer"/>
          <w:jc w:val="right"/>
        </w:pPr>
        <w:r>
          <w:fldChar w:fldCharType="begin"/>
        </w:r>
        <w:r>
          <w:instrText>PAGE   \* MERGEFORMAT</w:instrText>
        </w:r>
        <w:r>
          <w:fldChar w:fldCharType="separate"/>
        </w:r>
        <w:r>
          <w:t>2</w:t>
        </w:r>
        <w:r>
          <w:fldChar w:fldCharType="end"/>
        </w:r>
      </w:p>
    </w:sdtContent>
  </w:sdt>
  <w:p w14:paraId="078B9CD1" w14:textId="77777777" w:rsidR="00EA4B95" w:rsidRDefault="00EA4B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1EF0D" w14:textId="77777777" w:rsidR="00D00F44" w:rsidRDefault="00D00F44" w:rsidP="004622C8">
      <w:pPr>
        <w:spacing w:after="0" w:line="240" w:lineRule="auto"/>
      </w:pPr>
      <w:r>
        <w:separator/>
      </w:r>
    </w:p>
  </w:footnote>
  <w:footnote w:type="continuationSeparator" w:id="0">
    <w:p w14:paraId="7633FF8A" w14:textId="77777777" w:rsidR="00D00F44" w:rsidRDefault="00D00F44" w:rsidP="004622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C38D1" w14:textId="77777777" w:rsidR="00EA4B95" w:rsidRPr="00DE490D" w:rsidRDefault="00EA4B95" w:rsidP="00DE490D">
    <w:pPr>
      <w:pStyle w:val="Header"/>
      <w:tabs>
        <w:tab w:val="left" w:pos="4767"/>
      </w:tabs>
    </w:pPr>
    <w:r>
      <w:rPr>
        <w:noProof/>
      </w:rPr>
      <w:drawing>
        <wp:anchor distT="0" distB="0" distL="114300" distR="114300" simplePos="0" relativeHeight="251663360" behindDoc="0" locked="0" layoutInCell="1" allowOverlap="1" wp14:anchorId="3B172BD7" wp14:editId="02F99D9E">
          <wp:simplePos x="0" y="0"/>
          <wp:positionH relativeFrom="margin">
            <wp:posOffset>4589145</wp:posOffset>
          </wp:positionH>
          <wp:positionV relativeFrom="paragraph">
            <wp:posOffset>-176911</wp:posOffset>
          </wp:positionV>
          <wp:extent cx="1443118" cy="641765"/>
          <wp:effectExtent l="0" t="0" r="0" b="6350"/>
          <wp:wrapNone/>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3118" cy="6417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64384" behindDoc="0" locked="0" layoutInCell="1" allowOverlap="1" wp14:anchorId="3D2066F4" wp14:editId="1F1A6D18">
          <wp:simplePos x="0" y="0"/>
          <wp:positionH relativeFrom="column">
            <wp:posOffset>-449199</wp:posOffset>
          </wp:positionH>
          <wp:positionV relativeFrom="paragraph">
            <wp:posOffset>-184404</wp:posOffset>
          </wp:positionV>
          <wp:extent cx="1944014" cy="512064"/>
          <wp:effectExtent l="0" t="0" r="0" b="0"/>
          <wp:wrapNone/>
          <wp:docPr id="2" name="Imagen 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faz de usuario gráfica&#10;&#10;Descripción generada automáticamente"/>
                  <pic:cNvPicPr/>
                </pic:nvPicPr>
                <pic:blipFill>
                  <a:blip r:embed="rId2">
                    <a:extLst>
                      <a:ext uri="{28A0092B-C50C-407E-A947-70E740481C1C}">
                        <a14:useLocalDpi xmlns:a14="http://schemas.microsoft.com/office/drawing/2010/main" val="0"/>
                      </a:ext>
                    </a:extLst>
                  </a:blip>
                  <a:stretch>
                    <a:fillRect/>
                  </a:stretch>
                </pic:blipFill>
                <pic:spPr>
                  <a:xfrm>
                    <a:off x="0" y="0"/>
                    <a:ext cx="1989685" cy="524094"/>
                  </a:xfrm>
                  <a:prstGeom prst="rect">
                    <a:avLst/>
                  </a:prstGeom>
                </pic:spPr>
              </pic:pic>
            </a:graphicData>
          </a:graphic>
          <wp14:sizeRelH relativeFrom="page">
            <wp14:pctWidth>0</wp14:pctWidth>
          </wp14:sizeRelH>
          <wp14:sizeRelV relativeFrom="page">
            <wp14:pctHeight>0</wp14:pctHeight>
          </wp14:sizeRelV>
        </wp:anchor>
      </w:drawing>
    </w:r>
    <w:r w:rsidRPr="00A6713F">
      <w:rPr>
        <w:lang w:val="en-US"/>
      </w:rPr>
      <w:t xml:space="preserve"> </w:t>
    </w:r>
  </w:p>
  <w:p w14:paraId="0F5C7C46" w14:textId="77777777" w:rsidR="00EA4B95" w:rsidRPr="00A6713F" w:rsidRDefault="00EA4B95">
    <w:pPr>
      <w:pStyle w:val="Header"/>
      <w:rPr>
        <w:sz w:val="18"/>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416F0" w14:textId="77777777" w:rsidR="004567DB" w:rsidRDefault="004567DB" w:rsidP="004567DB">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F0ED7"/>
    <w:multiLevelType w:val="multilevel"/>
    <w:tmpl w:val="F424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1230CA"/>
    <w:multiLevelType w:val="hybridMultilevel"/>
    <w:tmpl w:val="CD6C667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E2C4DE7"/>
    <w:multiLevelType w:val="multilevel"/>
    <w:tmpl w:val="982E9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AB780D"/>
    <w:multiLevelType w:val="hybridMultilevel"/>
    <w:tmpl w:val="A120E97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1D2A1787"/>
    <w:multiLevelType w:val="multilevel"/>
    <w:tmpl w:val="0A7ED324"/>
    <w:lvl w:ilvl="0">
      <w:start w:val="1"/>
      <w:numFmt w:val="decimal"/>
      <w:pStyle w:val="TITLE2ISCFORMULASTUDENT"/>
      <w:lvlText w:val="%1."/>
      <w:lvlJc w:val="left"/>
      <w:pPr>
        <w:ind w:left="1288" w:hanging="360"/>
      </w:pPr>
      <w:rPr>
        <w:rFonts w:hint="default"/>
      </w:rPr>
    </w:lvl>
    <w:lvl w:ilvl="1">
      <w:start w:val="1"/>
      <w:numFmt w:val="decimal"/>
      <w:pStyle w:val="TITLE3ISCFORMULASTUDENT"/>
      <w:isLgl/>
      <w:lvlText w:val="%1.%2."/>
      <w:lvlJc w:val="left"/>
      <w:pPr>
        <w:ind w:left="1288" w:hanging="360"/>
      </w:pPr>
      <w:rPr>
        <w:rFonts w:hint="default"/>
        <w:color w:val="auto"/>
      </w:rPr>
    </w:lvl>
    <w:lvl w:ilvl="2">
      <w:start w:val="1"/>
      <w:numFmt w:val="decimal"/>
      <w:isLgl/>
      <w:lvlText w:val="%1.%2.%3."/>
      <w:lvlJc w:val="left"/>
      <w:pPr>
        <w:ind w:left="1648" w:hanging="720"/>
      </w:pPr>
      <w:rPr>
        <w:rFonts w:hint="default"/>
        <w:color w:val="auto"/>
      </w:rPr>
    </w:lvl>
    <w:lvl w:ilvl="3">
      <w:start w:val="1"/>
      <w:numFmt w:val="decimal"/>
      <w:isLgl/>
      <w:lvlText w:val="%1.%2.%3.%4."/>
      <w:lvlJc w:val="left"/>
      <w:pPr>
        <w:ind w:left="1648" w:hanging="720"/>
      </w:pPr>
      <w:rPr>
        <w:rFonts w:hint="default"/>
        <w:color w:val="auto"/>
      </w:rPr>
    </w:lvl>
    <w:lvl w:ilvl="4">
      <w:start w:val="1"/>
      <w:numFmt w:val="decimal"/>
      <w:isLgl/>
      <w:lvlText w:val="%1.%2.%3.%4.%5."/>
      <w:lvlJc w:val="left"/>
      <w:pPr>
        <w:ind w:left="2008" w:hanging="1080"/>
      </w:pPr>
      <w:rPr>
        <w:rFonts w:hint="default"/>
      </w:rPr>
    </w:lvl>
    <w:lvl w:ilvl="5">
      <w:start w:val="1"/>
      <w:numFmt w:val="decimal"/>
      <w:isLgl/>
      <w:lvlText w:val="%1.%2.%3.%4.%5.%6."/>
      <w:lvlJc w:val="left"/>
      <w:pPr>
        <w:ind w:left="2008" w:hanging="1080"/>
      </w:pPr>
      <w:rPr>
        <w:rFonts w:hint="default"/>
      </w:rPr>
    </w:lvl>
    <w:lvl w:ilvl="6">
      <w:start w:val="1"/>
      <w:numFmt w:val="decimal"/>
      <w:isLgl/>
      <w:lvlText w:val="%1.%2.%3.%4.%5.%6.%7."/>
      <w:lvlJc w:val="left"/>
      <w:pPr>
        <w:ind w:left="2368" w:hanging="1440"/>
      </w:pPr>
      <w:rPr>
        <w:rFonts w:hint="default"/>
      </w:rPr>
    </w:lvl>
    <w:lvl w:ilvl="7">
      <w:start w:val="1"/>
      <w:numFmt w:val="decimal"/>
      <w:isLgl/>
      <w:lvlText w:val="%1.%2.%3.%4.%5.%6.%7.%8."/>
      <w:lvlJc w:val="left"/>
      <w:pPr>
        <w:ind w:left="2368" w:hanging="1440"/>
      </w:pPr>
      <w:rPr>
        <w:rFonts w:hint="default"/>
      </w:rPr>
    </w:lvl>
    <w:lvl w:ilvl="8">
      <w:start w:val="1"/>
      <w:numFmt w:val="decimal"/>
      <w:isLgl/>
      <w:lvlText w:val="%1.%2.%3.%4.%5.%6.%7.%8.%9."/>
      <w:lvlJc w:val="left"/>
      <w:pPr>
        <w:ind w:left="2368" w:hanging="1440"/>
      </w:pPr>
      <w:rPr>
        <w:rFonts w:hint="default"/>
      </w:rPr>
    </w:lvl>
  </w:abstractNum>
  <w:abstractNum w:abstractNumId="5" w15:restartNumberingAfterBreak="0">
    <w:nsid w:val="1E794463"/>
    <w:multiLevelType w:val="multilevel"/>
    <w:tmpl w:val="73F27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EAE2612"/>
    <w:multiLevelType w:val="multilevel"/>
    <w:tmpl w:val="77580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8197537"/>
    <w:multiLevelType w:val="hybridMultilevel"/>
    <w:tmpl w:val="4508AF7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31CD396B"/>
    <w:multiLevelType w:val="multilevel"/>
    <w:tmpl w:val="0A00EA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C55FD2"/>
    <w:multiLevelType w:val="multilevel"/>
    <w:tmpl w:val="7D127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2CF611B"/>
    <w:multiLevelType w:val="multilevel"/>
    <w:tmpl w:val="34005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AA0F54"/>
    <w:multiLevelType w:val="multilevel"/>
    <w:tmpl w:val="9D3EC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78808C8"/>
    <w:multiLevelType w:val="multilevel"/>
    <w:tmpl w:val="295CF3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977ABB"/>
    <w:multiLevelType w:val="hybridMultilevel"/>
    <w:tmpl w:val="1D00CA6A"/>
    <w:lvl w:ilvl="0" w:tplc="896428F2">
      <w:start w:val="1"/>
      <w:numFmt w:val="bullet"/>
      <w:lvlText w:val="-"/>
      <w:lvlJc w:val="left"/>
      <w:pPr>
        <w:ind w:left="720" w:hanging="360"/>
      </w:pPr>
      <w:rPr>
        <w:rFonts w:ascii="Calibri" w:eastAsiaTheme="minorEastAsia"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411C066C"/>
    <w:multiLevelType w:val="multilevel"/>
    <w:tmpl w:val="240C22C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Symbol" w:hAnsi="Symbol" w:hint="default"/>
        <w:color w:val="auto"/>
        <w:sz w:val="20"/>
      </w:rPr>
    </w:lvl>
    <w:lvl w:ilvl="2" w:tentative="1">
      <w:start w:val="1"/>
      <w:numFmt w:val="bullet"/>
      <w:lvlText w:val=""/>
      <w:lvlJc w:val="left"/>
      <w:pPr>
        <w:tabs>
          <w:tab w:val="num" w:pos="2160"/>
        </w:tabs>
        <w:ind w:left="2160" w:hanging="360"/>
      </w:pPr>
      <w:rPr>
        <w:rFonts w:ascii="Symbol" w:hAnsi="Symbol" w:hint="default"/>
        <w:color w:val="auto"/>
        <w:sz w:val="20"/>
      </w:rPr>
    </w:lvl>
    <w:lvl w:ilvl="3" w:tentative="1">
      <w:start w:val="1"/>
      <w:numFmt w:val="bullet"/>
      <w:lvlText w:val=""/>
      <w:lvlJc w:val="left"/>
      <w:pPr>
        <w:tabs>
          <w:tab w:val="num" w:pos="2880"/>
        </w:tabs>
        <w:ind w:left="2880" w:hanging="360"/>
      </w:pPr>
      <w:rPr>
        <w:rFonts w:ascii="Symbol" w:hAnsi="Symbol" w:hint="default"/>
        <w:color w:val="auto"/>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2B154FC"/>
    <w:multiLevelType w:val="hybridMultilevel"/>
    <w:tmpl w:val="4508AF7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48331DDB"/>
    <w:multiLevelType w:val="multilevel"/>
    <w:tmpl w:val="3796E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A490F0B"/>
    <w:multiLevelType w:val="multilevel"/>
    <w:tmpl w:val="A9B634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7D5F8D"/>
    <w:multiLevelType w:val="multilevel"/>
    <w:tmpl w:val="EB1E6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C53AF2"/>
    <w:multiLevelType w:val="multilevel"/>
    <w:tmpl w:val="67CEC90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51283515"/>
    <w:multiLevelType w:val="hybridMultilevel"/>
    <w:tmpl w:val="7D22E72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539D6671"/>
    <w:multiLevelType w:val="multilevel"/>
    <w:tmpl w:val="AE626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7A64EAF"/>
    <w:multiLevelType w:val="multilevel"/>
    <w:tmpl w:val="240C22C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Symbol" w:hAnsi="Symbol" w:hint="default"/>
        <w:color w:val="auto"/>
        <w:sz w:val="20"/>
      </w:rPr>
    </w:lvl>
    <w:lvl w:ilvl="2" w:tentative="1">
      <w:start w:val="1"/>
      <w:numFmt w:val="bullet"/>
      <w:lvlText w:val=""/>
      <w:lvlJc w:val="left"/>
      <w:pPr>
        <w:tabs>
          <w:tab w:val="num" w:pos="2160"/>
        </w:tabs>
        <w:ind w:left="2160" w:hanging="360"/>
      </w:pPr>
      <w:rPr>
        <w:rFonts w:ascii="Symbol" w:hAnsi="Symbol" w:hint="default"/>
        <w:color w:val="auto"/>
        <w:sz w:val="20"/>
      </w:rPr>
    </w:lvl>
    <w:lvl w:ilvl="3" w:tentative="1">
      <w:start w:val="1"/>
      <w:numFmt w:val="bullet"/>
      <w:lvlText w:val=""/>
      <w:lvlJc w:val="left"/>
      <w:pPr>
        <w:tabs>
          <w:tab w:val="num" w:pos="2880"/>
        </w:tabs>
        <w:ind w:left="2880" w:hanging="360"/>
      </w:pPr>
      <w:rPr>
        <w:rFonts w:ascii="Symbol" w:hAnsi="Symbol" w:hint="default"/>
        <w:color w:val="auto"/>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7D55A9F"/>
    <w:multiLevelType w:val="hybridMultilevel"/>
    <w:tmpl w:val="B49EA5C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5DB22FC9"/>
    <w:multiLevelType w:val="multilevel"/>
    <w:tmpl w:val="FA983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081261"/>
    <w:multiLevelType w:val="multilevel"/>
    <w:tmpl w:val="B28EA796"/>
    <w:lvl w:ilvl="0">
      <w:start w:val="1"/>
      <w:numFmt w:val="decimal"/>
      <w:lvlText w:val="%1."/>
      <w:lvlJc w:val="left"/>
      <w:pPr>
        <w:ind w:left="1288" w:hanging="360"/>
      </w:pPr>
      <w:rPr>
        <w:rFonts w:hint="default"/>
      </w:rPr>
    </w:lvl>
    <w:lvl w:ilvl="1">
      <w:start w:val="1"/>
      <w:numFmt w:val="decimal"/>
      <w:isLgl/>
      <w:lvlText w:val="%1.%2."/>
      <w:lvlJc w:val="left"/>
      <w:pPr>
        <w:ind w:left="1288" w:hanging="360"/>
      </w:pPr>
      <w:rPr>
        <w:rFonts w:hint="default"/>
        <w:color w:val="auto"/>
      </w:rPr>
    </w:lvl>
    <w:lvl w:ilvl="2">
      <w:start w:val="1"/>
      <w:numFmt w:val="decimal"/>
      <w:isLgl/>
      <w:lvlText w:val="%1.%2.%3."/>
      <w:lvlJc w:val="left"/>
      <w:pPr>
        <w:ind w:left="1648" w:hanging="720"/>
      </w:pPr>
      <w:rPr>
        <w:rFonts w:hint="default"/>
        <w:color w:val="auto"/>
      </w:rPr>
    </w:lvl>
    <w:lvl w:ilvl="3">
      <w:start w:val="1"/>
      <w:numFmt w:val="decimal"/>
      <w:isLgl/>
      <w:lvlText w:val="%1.%2.%3.%4."/>
      <w:lvlJc w:val="left"/>
      <w:pPr>
        <w:ind w:left="1648" w:hanging="720"/>
      </w:pPr>
      <w:rPr>
        <w:rFonts w:hint="default"/>
        <w:color w:val="auto"/>
      </w:rPr>
    </w:lvl>
    <w:lvl w:ilvl="4">
      <w:start w:val="1"/>
      <w:numFmt w:val="decimal"/>
      <w:isLgl/>
      <w:lvlText w:val="%1.%2.%3.%4.%5."/>
      <w:lvlJc w:val="left"/>
      <w:pPr>
        <w:ind w:left="2008" w:hanging="1080"/>
      </w:pPr>
      <w:rPr>
        <w:rFonts w:hint="default"/>
      </w:rPr>
    </w:lvl>
    <w:lvl w:ilvl="5">
      <w:start w:val="1"/>
      <w:numFmt w:val="decimal"/>
      <w:isLgl/>
      <w:lvlText w:val="%1.%2.%3.%4.%5.%6."/>
      <w:lvlJc w:val="left"/>
      <w:pPr>
        <w:ind w:left="2008" w:hanging="1080"/>
      </w:pPr>
      <w:rPr>
        <w:rFonts w:hint="default"/>
      </w:rPr>
    </w:lvl>
    <w:lvl w:ilvl="6">
      <w:start w:val="1"/>
      <w:numFmt w:val="decimal"/>
      <w:isLgl/>
      <w:lvlText w:val="%1.%2.%3.%4.%5.%6.%7."/>
      <w:lvlJc w:val="left"/>
      <w:pPr>
        <w:ind w:left="2368" w:hanging="1440"/>
      </w:pPr>
      <w:rPr>
        <w:rFonts w:hint="default"/>
      </w:rPr>
    </w:lvl>
    <w:lvl w:ilvl="7">
      <w:start w:val="1"/>
      <w:numFmt w:val="decimal"/>
      <w:isLgl/>
      <w:lvlText w:val="%1.%2.%3.%4.%5.%6.%7.%8."/>
      <w:lvlJc w:val="left"/>
      <w:pPr>
        <w:ind w:left="2368" w:hanging="1440"/>
      </w:pPr>
      <w:rPr>
        <w:rFonts w:hint="default"/>
      </w:rPr>
    </w:lvl>
    <w:lvl w:ilvl="8">
      <w:start w:val="1"/>
      <w:numFmt w:val="decimal"/>
      <w:isLgl/>
      <w:lvlText w:val="%1.%2.%3.%4.%5.%6.%7.%8.%9."/>
      <w:lvlJc w:val="left"/>
      <w:pPr>
        <w:ind w:left="2368" w:hanging="1440"/>
      </w:pPr>
      <w:rPr>
        <w:rFonts w:hint="default"/>
      </w:rPr>
    </w:lvl>
  </w:abstractNum>
  <w:abstractNum w:abstractNumId="26" w15:restartNumberingAfterBreak="0">
    <w:nsid w:val="6DA069C5"/>
    <w:multiLevelType w:val="multilevel"/>
    <w:tmpl w:val="0018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1965056"/>
    <w:multiLevelType w:val="hybridMultilevel"/>
    <w:tmpl w:val="67CEC90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74344A31"/>
    <w:multiLevelType w:val="hybridMultilevel"/>
    <w:tmpl w:val="FA1ED45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7CA35A89"/>
    <w:multiLevelType w:val="multilevel"/>
    <w:tmpl w:val="240C22C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Symbol" w:hAnsi="Symbol" w:hint="default"/>
        <w:color w:val="auto"/>
        <w:sz w:val="20"/>
      </w:rPr>
    </w:lvl>
    <w:lvl w:ilvl="2" w:tentative="1">
      <w:start w:val="1"/>
      <w:numFmt w:val="bullet"/>
      <w:lvlText w:val=""/>
      <w:lvlJc w:val="left"/>
      <w:pPr>
        <w:tabs>
          <w:tab w:val="num" w:pos="2160"/>
        </w:tabs>
        <w:ind w:left="2160" w:hanging="360"/>
      </w:pPr>
      <w:rPr>
        <w:rFonts w:ascii="Symbol" w:hAnsi="Symbol" w:hint="default"/>
        <w:color w:val="auto"/>
        <w:sz w:val="20"/>
      </w:rPr>
    </w:lvl>
    <w:lvl w:ilvl="3" w:tentative="1">
      <w:start w:val="1"/>
      <w:numFmt w:val="bullet"/>
      <w:lvlText w:val=""/>
      <w:lvlJc w:val="left"/>
      <w:pPr>
        <w:tabs>
          <w:tab w:val="num" w:pos="2880"/>
        </w:tabs>
        <w:ind w:left="2880" w:hanging="360"/>
      </w:pPr>
      <w:rPr>
        <w:rFonts w:ascii="Symbol" w:hAnsi="Symbol" w:hint="default"/>
        <w:color w:val="auto"/>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D712B9B"/>
    <w:multiLevelType w:val="hybridMultilevel"/>
    <w:tmpl w:val="2C52CD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DAB548C"/>
    <w:multiLevelType w:val="multilevel"/>
    <w:tmpl w:val="9A148D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DDF2D0E"/>
    <w:multiLevelType w:val="hybridMultilevel"/>
    <w:tmpl w:val="0FF234D0"/>
    <w:lvl w:ilvl="0" w:tplc="333A94DA">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F4F5D77"/>
    <w:multiLevelType w:val="multilevel"/>
    <w:tmpl w:val="B28EA796"/>
    <w:lvl w:ilvl="0">
      <w:start w:val="1"/>
      <w:numFmt w:val="decimal"/>
      <w:lvlText w:val="%1."/>
      <w:lvlJc w:val="left"/>
      <w:pPr>
        <w:ind w:left="1288" w:hanging="360"/>
      </w:pPr>
      <w:rPr>
        <w:rFonts w:hint="default"/>
      </w:rPr>
    </w:lvl>
    <w:lvl w:ilvl="1">
      <w:start w:val="1"/>
      <w:numFmt w:val="decimal"/>
      <w:isLgl/>
      <w:lvlText w:val="%1.%2."/>
      <w:lvlJc w:val="left"/>
      <w:pPr>
        <w:ind w:left="1288" w:hanging="360"/>
      </w:pPr>
      <w:rPr>
        <w:rFonts w:hint="default"/>
        <w:color w:val="auto"/>
      </w:rPr>
    </w:lvl>
    <w:lvl w:ilvl="2">
      <w:start w:val="1"/>
      <w:numFmt w:val="decimal"/>
      <w:isLgl/>
      <w:lvlText w:val="%1.%2.%3."/>
      <w:lvlJc w:val="left"/>
      <w:pPr>
        <w:ind w:left="1648" w:hanging="720"/>
      </w:pPr>
      <w:rPr>
        <w:rFonts w:hint="default"/>
        <w:color w:val="auto"/>
      </w:rPr>
    </w:lvl>
    <w:lvl w:ilvl="3">
      <w:start w:val="1"/>
      <w:numFmt w:val="decimal"/>
      <w:isLgl/>
      <w:lvlText w:val="%1.%2.%3.%4."/>
      <w:lvlJc w:val="left"/>
      <w:pPr>
        <w:ind w:left="1648" w:hanging="720"/>
      </w:pPr>
      <w:rPr>
        <w:rFonts w:hint="default"/>
        <w:color w:val="auto"/>
      </w:rPr>
    </w:lvl>
    <w:lvl w:ilvl="4">
      <w:start w:val="1"/>
      <w:numFmt w:val="decimal"/>
      <w:isLgl/>
      <w:lvlText w:val="%1.%2.%3.%4.%5."/>
      <w:lvlJc w:val="left"/>
      <w:pPr>
        <w:ind w:left="2008" w:hanging="1080"/>
      </w:pPr>
      <w:rPr>
        <w:rFonts w:hint="default"/>
      </w:rPr>
    </w:lvl>
    <w:lvl w:ilvl="5">
      <w:start w:val="1"/>
      <w:numFmt w:val="decimal"/>
      <w:isLgl/>
      <w:lvlText w:val="%1.%2.%3.%4.%5.%6."/>
      <w:lvlJc w:val="left"/>
      <w:pPr>
        <w:ind w:left="2008" w:hanging="1080"/>
      </w:pPr>
      <w:rPr>
        <w:rFonts w:hint="default"/>
      </w:rPr>
    </w:lvl>
    <w:lvl w:ilvl="6">
      <w:start w:val="1"/>
      <w:numFmt w:val="decimal"/>
      <w:isLgl/>
      <w:lvlText w:val="%1.%2.%3.%4.%5.%6.%7."/>
      <w:lvlJc w:val="left"/>
      <w:pPr>
        <w:ind w:left="2368" w:hanging="1440"/>
      </w:pPr>
      <w:rPr>
        <w:rFonts w:hint="default"/>
      </w:rPr>
    </w:lvl>
    <w:lvl w:ilvl="7">
      <w:start w:val="1"/>
      <w:numFmt w:val="decimal"/>
      <w:isLgl/>
      <w:lvlText w:val="%1.%2.%3.%4.%5.%6.%7.%8."/>
      <w:lvlJc w:val="left"/>
      <w:pPr>
        <w:ind w:left="2368" w:hanging="1440"/>
      </w:pPr>
      <w:rPr>
        <w:rFonts w:hint="default"/>
      </w:rPr>
    </w:lvl>
    <w:lvl w:ilvl="8">
      <w:start w:val="1"/>
      <w:numFmt w:val="decimal"/>
      <w:isLgl/>
      <w:lvlText w:val="%1.%2.%3.%4.%5.%6.%7.%8.%9."/>
      <w:lvlJc w:val="left"/>
      <w:pPr>
        <w:ind w:left="2368" w:hanging="1440"/>
      </w:pPr>
      <w:rPr>
        <w:rFonts w:hint="default"/>
      </w:rPr>
    </w:lvl>
  </w:abstractNum>
  <w:num w:numId="1" w16cid:durableId="1275088418">
    <w:abstractNumId w:val="4"/>
  </w:num>
  <w:num w:numId="2" w16cid:durableId="1840727340">
    <w:abstractNumId w:val="24"/>
  </w:num>
  <w:num w:numId="3" w16cid:durableId="322973171">
    <w:abstractNumId w:val="8"/>
  </w:num>
  <w:num w:numId="4" w16cid:durableId="179007212">
    <w:abstractNumId w:val="31"/>
  </w:num>
  <w:num w:numId="5" w16cid:durableId="484469852">
    <w:abstractNumId w:val="30"/>
  </w:num>
  <w:num w:numId="6" w16cid:durableId="151600206">
    <w:abstractNumId w:val="14"/>
  </w:num>
  <w:num w:numId="7" w16cid:durableId="1967737466">
    <w:abstractNumId w:val="33"/>
  </w:num>
  <w:num w:numId="8" w16cid:durableId="232356200">
    <w:abstractNumId w:val="25"/>
  </w:num>
  <w:num w:numId="9" w16cid:durableId="174806096">
    <w:abstractNumId w:val="18"/>
  </w:num>
  <w:num w:numId="10" w16cid:durableId="888036384">
    <w:abstractNumId w:val="6"/>
  </w:num>
  <w:num w:numId="11" w16cid:durableId="948047655">
    <w:abstractNumId w:val="16"/>
  </w:num>
  <w:num w:numId="12" w16cid:durableId="221335935">
    <w:abstractNumId w:val="5"/>
  </w:num>
  <w:num w:numId="13" w16cid:durableId="727270083">
    <w:abstractNumId w:val="10"/>
  </w:num>
  <w:num w:numId="14" w16cid:durableId="161287385">
    <w:abstractNumId w:val="26"/>
  </w:num>
  <w:num w:numId="15" w16cid:durableId="1874608152">
    <w:abstractNumId w:val="21"/>
  </w:num>
  <w:num w:numId="16" w16cid:durableId="494498229">
    <w:abstractNumId w:val="12"/>
  </w:num>
  <w:num w:numId="17" w16cid:durableId="1878200282">
    <w:abstractNumId w:val="0"/>
  </w:num>
  <w:num w:numId="18" w16cid:durableId="604845028">
    <w:abstractNumId w:val="22"/>
  </w:num>
  <w:num w:numId="19" w16cid:durableId="95951036">
    <w:abstractNumId w:val="2"/>
  </w:num>
  <w:num w:numId="20" w16cid:durableId="1279484126">
    <w:abstractNumId w:val="9"/>
  </w:num>
  <w:num w:numId="21" w16cid:durableId="2139684918">
    <w:abstractNumId w:val="17"/>
  </w:num>
  <w:num w:numId="22" w16cid:durableId="990600658">
    <w:abstractNumId w:val="11"/>
  </w:num>
  <w:num w:numId="23" w16cid:durableId="1526094681">
    <w:abstractNumId w:val="29"/>
  </w:num>
  <w:num w:numId="24" w16cid:durableId="1655183806">
    <w:abstractNumId w:val="32"/>
  </w:num>
  <w:num w:numId="25" w16cid:durableId="17753931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37994604">
    <w:abstractNumId w:val="27"/>
  </w:num>
  <w:num w:numId="27" w16cid:durableId="1841654855">
    <w:abstractNumId w:val="19"/>
  </w:num>
  <w:num w:numId="28" w16cid:durableId="655109095">
    <w:abstractNumId w:val="3"/>
  </w:num>
  <w:num w:numId="29" w16cid:durableId="441457708">
    <w:abstractNumId w:val="15"/>
  </w:num>
  <w:num w:numId="30" w16cid:durableId="1981377752">
    <w:abstractNumId w:val="7"/>
  </w:num>
  <w:num w:numId="31" w16cid:durableId="909585443">
    <w:abstractNumId w:val="28"/>
  </w:num>
  <w:num w:numId="32" w16cid:durableId="965240972">
    <w:abstractNumId w:val="23"/>
  </w:num>
  <w:num w:numId="33" w16cid:durableId="1598252438">
    <w:abstractNumId w:val="13"/>
  </w:num>
  <w:num w:numId="34" w16cid:durableId="765998464">
    <w:abstractNumId w:val="20"/>
  </w:num>
  <w:num w:numId="35" w16cid:durableId="1996953259">
    <w:abstractNumId w:val="1"/>
  </w:num>
  <w:num w:numId="36" w16cid:durableId="202874726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666"/>
    <w:rsid w:val="0000421D"/>
    <w:rsid w:val="00007370"/>
    <w:rsid w:val="000159C6"/>
    <w:rsid w:val="000173E2"/>
    <w:rsid w:val="00022C6E"/>
    <w:rsid w:val="0008271A"/>
    <w:rsid w:val="000D2B53"/>
    <w:rsid w:val="000D666C"/>
    <w:rsid w:val="000E51AF"/>
    <w:rsid w:val="000F1EBE"/>
    <w:rsid w:val="000F607B"/>
    <w:rsid w:val="001021B4"/>
    <w:rsid w:val="00105DC7"/>
    <w:rsid w:val="00110F8D"/>
    <w:rsid w:val="00116E9F"/>
    <w:rsid w:val="00142AFE"/>
    <w:rsid w:val="00145CD1"/>
    <w:rsid w:val="0015135B"/>
    <w:rsid w:val="00156ED9"/>
    <w:rsid w:val="001711FB"/>
    <w:rsid w:val="00185250"/>
    <w:rsid w:val="001B5F8E"/>
    <w:rsid w:val="001C1F23"/>
    <w:rsid w:val="001D06B5"/>
    <w:rsid w:val="001D0B58"/>
    <w:rsid w:val="001D315E"/>
    <w:rsid w:val="001E3E28"/>
    <w:rsid w:val="00206350"/>
    <w:rsid w:val="002277DF"/>
    <w:rsid w:val="00234D82"/>
    <w:rsid w:val="00242A03"/>
    <w:rsid w:val="00244B0A"/>
    <w:rsid w:val="00251648"/>
    <w:rsid w:val="00262F8B"/>
    <w:rsid w:val="00285359"/>
    <w:rsid w:val="002A67B4"/>
    <w:rsid w:val="002B7204"/>
    <w:rsid w:val="002C1A06"/>
    <w:rsid w:val="002D3148"/>
    <w:rsid w:val="002D3941"/>
    <w:rsid w:val="00304814"/>
    <w:rsid w:val="0030636A"/>
    <w:rsid w:val="003107E1"/>
    <w:rsid w:val="00312ECA"/>
    <w:rsid w:val="00317840"/>
    <w:rsid w:val="003232FD"/>
    <w:rsid w:val="00331891"/>
    <w:rsid w:val="003366ED"/>
    <w:rsid w:val="00344BEA"/>
    <w:rsid w:val="00345B90"/>
    <w:rsid w:val="003518DA"/>
    <w:rsid w:val="00353349"/>
    <w:rsid w:val="00355263"/>
    <w:rsid w:val="003676DC"/>
    <w:rsid w:val="00370ED3"/>
    <w:rsid w:val="0037706B"/>
    <w:rsid w:val="003800EF"/>
    <w:rsid w:val="00381686"/>
    <w:rsid w:val="0038574D"/>
    <w:rsid w:val="003B5C19"/>
    <w:rsid w:val="003C2DC3"/>
    <w:rsid w:val="003F71C7"/>
    <w:rsid w:val="0040704A"/>
    <w:rsid w:val="00413AB3"/>
    <w:rsid w:val="00433AEF"/>
    <w:rsid w:val="00446882"/>
    <w:rsid w:val="004567DB"/>
    <w:rsid w:val="00460536"/>
    <w:rsid w:val="004622C8"/>
    <w:rsid w:val="004640FC"/>
    <w:rsid w:val="00465C71"/>
    <w:rsid w:val="00473092"/>
    <w:rsid w:val="004768CB"/>
    <w:rsid w:val="00482D17"/>
    <w:rsid w:val="00492656"/>
    <w:rsid w:val="004B0364"/>
    <w:rsid w:val="004B606C"/>
    <w:rsid w:val="004C5C41"/>
    <w:rsid w:val="004D1F2E"/>
    <w:rsid w:val="004D2C8C"/>
    <w:rsid w:val="004D2DF5"/>
    <w:rsid w:val="004D3F8C"/>
    <w:rsid w:val="00511E96"/>
    <w:rsid w:val="00511F80"/>
    <w:rsid w:val="00513884"/>
    <w:rsid w:val="00530569"/>
    <w:rsid w:val="005370BF"/>
    <w:rsid w:val="00554CC9"/>
    <w:rsid w:val="0055658E"/>
    <w:rsid w:val="00556F74"/>
    <w:rsid w:val="005603B5"/>
    <w:rsid w:val="00562452"/>
    <w:rsid w:val="005B1B1E"/>
    <w:rsid w:val="005B447E"/>
    <w:rsid w:val="005C7B7E"/>
    <w:rsid w:val="006017F4"/>
    <w:rsid w:val="006214E0"/>
    <w:rsid w:val="00623526"/>
    <w:rsid w:val="00626BD9"/>
    <w:rsid w:val="006311F3"/>
    <w:rsid w:val="00633895"/>
    <w:rsid w:val="00657CA2"/>
    <w:rsid w:val="00660F37"/>
    <w:rsid w:val="00665BEE"/>
    <w:rsid w:val="00667B86"/>
    <w:rsid w:val="0069321A"/>
    <w:rsid w:val="006A3608"/>
    <w:rsid w:val="006B2B2F"/>
    <w:rsid w:val="006C11EC"/>
    <w:rsid w:val="006C144F"/>
    <w:rsid w:val="006D7810"/>
    <w:rsid w:val="006E08DF"/>
    <w:rsid w:val="006E1280"/>
    <w:rsid w:val="006E5254"/>
    <w:rsid w:val="006E681C"/>
    <w:rsid w:val="006E797D"/>
    <w:rsid w:val="00704658"/>
    <w:rsid w:val="007058F3"/>
    <w:rsid w:val="007064DF"/>
    <w:rsid w:val="00710E2D"/>
    <w:rsid w:val="00714833"/>
    <w:rsid w:val="0072402D"/>
    <w:rsid w:val="00735271"/>
    <w:rsid w:val="00767D8C"/>
    <w:rsid w:val="00770164"/>
    <w:rsid w:val="00772165"/>
    <w:rsid w:val="00772499"/>
    <w:rsid w:val="00775292"/>
    <w:rsid w:val="0078241A"/>
    <w:rsid w:val="007843E1"/>
    <w:rsid w:val="007B5AF2"/>
    <w:rsid w:val="007C1EA0"/>
    <w:rsid w:val="007F1A2C"/>
    <w:rsid w:val="007F4574"/>
    <w:rsid w:val="007F457C"/>
    <w:rsid w:val="007F4DD5"/>
    <w:rsid w:val="0080556E"/>
    <w:rsid w:val="00815D6E"/>
    <w:rsid w:val="00834D2A"/>
    <w:rsid w:val="008365B0"/>
    <w:rsid w:val="00841530"/>
    <w:rsid w:val="00862C92"/>
    <w:rsid w:val="00863253"/>
    <w:rsid w:val="00893C18"/>
    <w:rsid w:val="00894FB4"/>
    <w:rsid w:val="008F10A6"/>
    <w:rsid w:val="00903AB4"/>
    <w:rsid w:val="00903F00"/>
    <w:rsid w:val="009203AB"/>
    <w:rsid w:val="009215BE"/>
    <w:rsid w:val="00937965"/>
    <w:rsid w:val="00940A1F"/>
    <w:rsid w:val="0094420C"/>
    <w:rsid w:val="00950968"/>
    <w:rsid w:val="009604D4"/>
    <w:rsid w:val="009619F2"/>
    <w:rsid w:val="0097644F"/>
    <w:rsid w:val="0099426B"/>
    <w:rsid w:val="00997CE3"/>
    <w:rsid w:val="009A1334"/>
    <w:rsid w:val="009B6444"/>
    <w:rsid w:val="009C795C"/>
    <w:rsid w:val="009D1B94"/>
    <w:rsid w:val="009F279A"/>
    <w:rsid w:val="00A1608D"/>
    <w:rsid w:val="00A16725"/>
    <w:rsid w:val="00A21509"/>
    <w:rsid w:val="00A31E3C"/>
    <w:rsid w:val="00A32C9F"/>
    <w:rsid w:val="00A34F2D"/>
    <w:rsid w:val="00A367C4"/>
    <w:rsid w:val="00A4196E"/>
    <w:rsid w:val="00A44283"/>
    <w:rsid w:val="00A51149"/>
    <w:rsid w:val="00A6713F"/>
    <w:rsid w:val="00A70F47"/>
    <w:rsid w:val="00A80629"/>
    <w:rsid w:val="00AA064F"/>
    <w:rsid w:val="00AB39CC"/>
    <w:rsid w:val="00AD00E1"/>
    <w:rsid w:val="00AE2C10"/>
    <w:rsid w:val="00AF1FFA"/>
    <w:rsid w:val="00B21080"/>
    <w:rsid w:val="00B21238"/>
    <w:rsid w:val="00B42600"/>
    <w:rsid w:val="00B43FAF"/>
    <w:rsid w:val="00B47E26"/>
    <w:rsid w:val="00B50BB8"/>
    <w:rsid w:val="00B55232"/>
    <w:rsid w:val="00B55D6E"/>
    <w:rsid w:val="00B74DE2"/>
    <w:rsid w:val="00B8695D"/>
    <w:rsid w:val="00BA4659"/>
    <w:rsid w:val="00BD2121"/>
    <w:rsid w:val="00BD7FF2"/>
    <w:rsid w:val="00C0073C"/>
    <w:rsid w:val="00C1214F"/>
    <w:rsid w:val="00C529C1"/>
    <w:rsid w:val="00C65910"/>
    <w:rsid w:val="00C70DF3"/>
    <w:rsid w:val="00C75645"/>
    <w:rsid w:val="00C923AE"/>
    <w:rsid w:val="00C942DB"/>
    <w:rsid w:val="00CA0DD2"/>
    <w:rsid w:val="00CA159B"/>
    <w:rsid w:val="00CB572B"/>
    <w:rsid w:val="00CC2A4B"/>
    <w:rsid w:val="00CD72FF"/>
    <w:rsid w:val="00CE26A2"/>
    <w:rsid w:val="00D00F44"/>
    <w:rsid w:val="00D22D83"/>
    <w:rsid w:val="00D2669A"/>
    <w:rsid w:val="00D559CD"/>
    <w:rsid w:val="00D605DC"/>
    <w:rsid w:val="00D65E41"/>
    <w:rsid w:val="00D67707"/>
    <w:rsid w:val="00D876FC"/>
    <w:rsid w:val="00D96737"/>
    <w:rsid w:val="00DA12C3"/>
    <w:rsid w:val="00DB5719"/>
    <w:rsid w:val="00DC1089"/>
    <w:rsid w:val="00DE490D"/>
    <w:rsid w:val="00E05607"/>
    <w:rsid w:val="00E06D49"/>
    <w:rsid w:val="00E11025"/>
    <w:rsid w:val="00E147BC"/>
    <w:rsid w:val="00E450A0"/>
    <w:rsid w:val="00E45675"/>
    <w:rsid w:val="00E51107"/>
    <w:rsid w:val="00E80588"/>
    <w:rsid w:val="00E94DD7"/>
    <w:rsid w:val="00E977D0"/>
    <w:rsid w:val="00EA4B95"/>
    <w:rsid w:val="00EA4C2D"/>
    <w:rsid w:val="00EE0F82"/>
    <w:rsid w:val="00EE41BF"/>
    <w:rsid w:val="00EF051C"/>
    <w:rsid w:val="00F010F4"/>
    <w:rsid w:val="00F15A7B"/>
    <w:rsid w:val="00F16FCC"/>
    <w:rsid w:val="00F21B65"/>
    <w:rsid w:val="00F272C2"/>
    <w:rsid w:val="00F4635B"/>
    <w:rsid w:val="00F53666"/>
    <w:rsid w:val="00F72419"/>
    <w:rsid w:val="00F73DC8"/>
    <w:rsid w:val="00F76C05"/>
    <w:rsid w:val="00F87959"/>
    <w:rsid w:val="00F90332"/>
    <w:rsid w:val="00FA4320"/>
    <w:rsid w:val="00FC43EA"/>
    <w:rsid w:val="00FF6EAA"/>
    <w:rsid w:val="00FF71E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9D5CD"/>
  <w15:chartTrackingRefBased/>
  <w15:docId w15:val="{C578D38F-260C-954F-A675-E7A13B6DA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50BB8"/>
  </w:style>
  <w:style w:type="paragraph" w:styleId="Heading1">
    <w:name w:val="heading 1"/>
    <w:basedOn w:val="Normal"/>
    <w:next w:val="Normal"/>
    <w:link w:val="Heading1Char"/>
    <w:uiPriority w:val="9"/>
    <w:rsid w:val="00B50BB8"/>
    <w:pPr>
      <w:keepNext/>
      <w:keepLines/>
      <w:spacing w:before="320" w:after="80" w:line="240" w:lineRule="auto"/>
      <w:jc w:val="center"/>
      <w:outlineLvl w:val="0"/>
    </w:pPr>
    <w:rPr>
      <w:rFonts w:asciiTheme="majorHAnsi" w:eastAsiaTheme="majorEastAsia" w:hAnsiTheme="majorHAnsi" w:cstheme="majorBidi"/>
      <w:color w:val="000000" w:themeColor="accent1" w:themeShade="BF"/>
      <w:sz w:val="40"/>
      <w:szCs w:val="40"/>
    </w:rPr>
  </w:style>
  <w:style w:type="paragraph" w:styleId="Heading2">
    <w:name w:val="heading 2"/>
    <w:basedOn w:val="Normal"/>
    <w:next w:val="Normal"/>
    <w:link w:val="Heading2Char"/>
    <w:uiPriority w:val="9"/>
    <w:unhideWhenUsed/>
    <w:rsid w:val="00B50BB8"/>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rsid w:val="00B50BB8"/>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rsid w:val="00B50BB8"/>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B50BB8"/>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B50BB8"/>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B50BB8"/>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B50BB8"/>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B50BB8"/>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22C8"/>
    <w:pPr>
      <w:tabs>
        <w:tab w:val="center" w:pos="4252"/>
        <w:tab w:val="right" w:pos="8504"/>
      </w:tabs>
      <w:spacing w:after="0" w:line="240" w:lineRule="auto"/>
    </w:pPr>
  </w:style>
  <w:style w:type="character" w:customStyle="1" w:styleId="HeaderChar">
    <w:name w:val="Header Char"/>
    <w:basedOn w:val="DefaultParagraphFont"/>
    <w:link w:val="Header"/>
    <w:uiPriority w:val="99"/>
    <w:rsid w:val="004622C8"/>
  </w:style>
  <w:style w:type="paragraph" w:styleId="Footer">
    <w:name w:val="footer"/>
    <w:basedOn w:val="Normal"/>
    <w:link w:val="FooterChar"/>
    <w:uiPriority w:val="99"/>
    <w:unhideWhenUsed/>
    <w:rsid w:val="004622C8"/>
    <w:pPr>
      <w:tabs>
        <w:tab w:val="center" w:pos="4252"/>
        <w:tab w:val="right" w:pos="8504"/>
      </w:tabs>
      <w:spacing w:after="0" w:line="240" w:lineRule="auto"/>
    </w:pPr>
  </w:style>
  <w:style w:type="character" w:customStyle="1" w:styleId="FooterChar">
    <w:name w:val="Footer Char"/>
    <w:basedOn w:val="DefaultParagraphFont"/>
    <w:link w:val="Footer"/>
    <w:uiPriority w:val="99"/>
    <w:rsid w:val="004622C8"/>
  </w:style>
  <w:style w:type="character" w:customStyle="1" w:styleId="Heading1Char">
    <w:name w:val="Heading 1 Char"/>
    <w:basedOn w:val="DefaultParagraphFont"/>
    <w:link w:val="Heading1"/>
    <w:uiPriority w:val="9"/>
    <w:rsid w:val="00B50BB8"/>
    <w:rPr>
      <w:rFonts w:asciiTheme="majorHAnsi" w:eastAsiaTheme="majorEastAsia" w:hAnsiTheme="majorHAnsi" w:cstheme="majorBidi"/>
      <w:color w:val="000000" w:themeColor="accent1" w:themeShade="BF"/>
      <w:sz w:val="40"/>
      <w:szCs w:val="40"/>
    </w:rPr>
  </w:style>
  <w:style w:type="character" w:customStyle="1" w:styleId="Heading2Char">
    <w:name w:val="Heading 2 Char"/>
    <w:basedOn w:val="DefaultParagraphFont"/>
    <w:link w:val="Heading2"/>
    <w:uiPriority w:val="9"/>
    <w:rsid w:val="00B50BB8"/>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B50BB8"/>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B50BB8"/>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B50BB8"/>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B50BB8"/>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B50BB8"/>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B50BB8"/>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B50BB8"/>
    <w:rPr>
      <w:b/>
      <w:bCs/>
      <w:i/>
      <w:iCs/>
    </w:rPr>
  </w:style>
  <w:style w:type="paragraph" w:styleId="Caption">
    <w:name w:val="caption"/>
    <w:basedOn w:val="Normal"/>
    <w:next w:val="Normal"/>
    <w:uiPriority w:val="35"/>
    <w:unhideWhenUsed/>
    <w:rsid w:val="00B50BB8"/>
    <w:pPr>
      <w:spacing w:line="240" w:lineRule="auto"/>
    </w:pPr>
    <w:rPr>
      <w:b/>
      <w:bCs/>
      <w:color w:val="404040" w:themeColor="text1" w:themeTint="BF"/>
      <w:sz w:val="16"/>
      <w:szCs w:val="16"/>
    </w:rPr>
  </w:style>
  <w:style w:type="paragraph" w:styleId="Title">
    <w:name w:val="Title"/>
    <w:basedOn w:val="Normal"/>
    <w:next w:val="Normal"/>
    <w:link w:val="TitleChar"/>
    <w:uiPriority w:val="10"/>
    <w:rsid w:val="00B50BB8"/>
    <w:pPr>
      <w:pBdr>
        <w:top w:val="single" w:sz="6" w:space="8" w:color="000000" w:themeColor="accent3"/>
        <w:bottom w:val="single" w:sz="6" w:space="8" w:color="000000"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itleChar">
    <w:name w:val="Title Char"/>
    <w:basedOn w:val="DefaultParagraphFont"/>
    <w:link w:val="Title"/>
    <w:uiPriority w:val="10"/>
    <w:rsid w:val="00B50BB8"/>
    <w:rPr>
      <w:rFonts w:asciiTheme="majorHAnsi" w:eastAsiaTheme="majorEastAsia" w:hAnsiTheme="majorHAnsi" w:cstheme="majorBidi"/>
      <w:caps/>
      <w:color w:val="000000" w:themeColor="text2"/>
      <w:spacing w:val="30"/>
      <w:sz w:val="72"/>
      <w:szCs w:val="72"/>
    </w:rPr>
  </w:style>
  <w:style w:type="paragraph" w:styleId="Subtitle">
    <w:name w:val="Subtitle"/>
    <w:basedOn w:val="Normal"/>
    <w:next w:val="Normal"/>
    <w:link w:val="SubtitleChar"/>
    <w:uiPriority w:val="11"/>
    <w:rsid w:val="00B50BB8"/>
    <w:pPr>
      <w:numPr>
        <w:ilvl w:val="1"/>
      </w:numPr>
      <w:jc w:val="center"/>
    </w:pPr>
    <w:rPr>
      <w:color w:val="000000" w:themeColor="text2"/>
      <w:sz w:val="28"/>
      <w:szCs w:val="28"/>
    </w:rPr>
  </w:style>
  <w:style w:type="character" w:customStyle="1" w:styleId="SubtitleChar">
    <w:name w:val="Subtitle Char"/>
    <w:basedOn w:val="DefaultParagraphFont"/>
    <w:link w:val="Subtitle"/>
    <w:uiPriority w:val="11"/>
    <w:rsid w:val="00B50BB8"/>
    <w:rPr>
      <w:color w:val="000000" w:themeColor="text2"/>
      <w:sz w:val="28"/>
      <w:szCs w:val="28"/>
    </w:rPr>
  </w:style>
  <w:style w:type="character" w:styleId="Strong">
    <w:name w:val="Strong"/>
    <w:basedOn w:val="DefaultParagraphFont"/>
    <w:uiPriority w:val="22"/>
    <w:rsid w:val="00B50BB8"/>
    <w:rPr>
      <w:b/>
      <w:bCs/>
    </w:rPr>
  </w:style>
  <w:style w:type="character" w:styleId="Emphasis">
    <w:name w:val="Emphasis"/>
    <w:basedOn w:val="DefaultParagraphFont"/>
    <w:uiPriority w:val="20"/>
    <w:rsid w:val="00B50BB8"/>
    <w:rPr>
      <w:i/>
      <w:iCs/>
      <w:color w:val="000000" w:themeColor="text1"/>
    </w:rPr>
  </w:style>
  <w:style w:type="paragraph" w:styleId="NoSpacing">
    <w:name w:val="No Spacing"/>
    <w:link w:val="NoSpacingChar"/>
    <w:uiPriority w:val="1"/>
    <w:rsid w:val="00B50BB8"/>
    <w:pPr>
      <w:spacing w:after="0" w:line="240" w:lineRule="auto"/>
    </w:pPr>
  </w:style>
  <w:style w:type="paragraph" w:styleId="Quote">
    <w:name w:val="Quote"/>
    <w:basedOn w:val="Normal"/>
    <w:next w:val="Normal"/>
    <w:link w:val="QuoteChar"/>
    <w:uiPriority w:val="29"/>
    <w:rsid w:val="00B50BB8"/>
    <w:pPr>
      <w:spacing w:before="160"/>
      <w:ind w:left="720" w:right="720"/>
      <w:jc w:val="center"/>
    </w:pPr>
    <w:rPr>
      <w:i/>
      <w:iCs/>
      <w:color w:val="000000" w:themeColor="accent3" w:themeShade="BF"/>
      <w:sz w:val="24"/>
      <w:szCs w:val="24"/>
    </w:rPr>
  </w:style>
  <w:style w:type="character" w:customStyle="1" w:styleId="QuoteChar">
    <w:name w:val="Quote Char"/>
    <w:basedOn w:val="DefaultParagraphFont"/>
    <w:link w:val="Quote"/>
    <w:uiPriority w:val="29"/>
    <w:rsid w:val="00B50BB8"/>
    <w:rPr>
      <w:i/>
      <w:iCs/>
      <w:color w:val="000000" w:themeColor="accent3" w:themeShade="BF"/>
      <w:sz w:val="24"/>
      <w:szCs w:val="24"/>
    </w:rPr>
  </w:style>
  <w:style w:type="paragraph" w:styleId="IntenseQuote">
    <w:name w:val="Intense Quote"/>
    <w:basedOn w:val="Normal"/>
    <w:next w:val="Normal"/>
    <w:link w:val="IntenseQuoteChar"/>
    <w:uiPriority w:val="30"/>
    <w:rsid w:val="00B50BB8"/>
    <w:pPr>
      <w:spacing w:before="160" w:line="276" w:lineRule="auto"/>
      <w:ind w:left="936" w:right="936"/>
      <w:jc w:val="center"/>
    </w:pPr>
    <w:rPr>
      <w:rFonts w:asciiTheme="majorHAnsi" w:eastAsiaTheme="majorEastAsia" w:hAnsiTheme="majorHAnsi" w:cstheme="majorBidi"/>
      <w:caps/>
      <w:color w:val="000000" w:themeColor="accent1" w:themeShade="BF"/>
      <w:sz w:val="28"/>
      <w:szCs w:val="28"/>
    </w:rPr>
  </w:style>
  <w:style w:type="character" w:customStyle="1" w:styleId="IntenseQuoteChar">
    <w:name w:val="Intense Quote Char"/>
    <w:basedOn w:val="DefaultParagraphFont"/>
    <w:link w:val="IntenseQuote"/>
    <w:uiPriority w:val="30"/>
    <w:rsid w:val="00B50BB8"/>
    <w:rPr>
      <w:rFonts w:asciiTheme="majorHAnsi" w:eastAsiaTheme="majorEastAsia" w:hAnsiTheme="majorHAnsi" w:cstheme="majorBidi"/>
      <w:caps/>
      <w:color w:val="000000" w:themeColor="accent1" w:themeShade="BF"/>
      <w:sz w:val="28"/>
      <w:szCs w:val="28"/>
    </w:rPr>
  </w:style>
  <w:style w:type="character" w:styleId="SubtleEmphasis">
    <w:name w:val="Subtle Emphasis"/>
    <w:basedOn w:val="DefaultParagraphFont"/>
    <w:uiPriority w:val="19"/>
    <w:rsid w:val="00B50BB8"/>
    <w:rPr>
      <w:i/>
      <w:iCs/>
      <w:color w:val="595959" w:themeColor="text1" w:themeTint="A6"/>
    </w:rPr>
  </w:style>
  <w:style w:type="character" w:styleId="IntenseEmphasis">
    <w:name w:val="Intense Emphasis"/>
    <w:basedOn w:val="DefaultParagraphFont"/>
    <w:uiPriority w:val="21"/>
    <w:rsid w:val="00B50BB8"/>
    <w:rPr>
      <w:b/>
      <w:bCs/>
      <w:i/>
      <w:iCs/>
      <w:color w:val="auto"/>
    </w:rPr>
  </w:style>
  <w:style w:type="character" w:styleId="SubtleReference">
    <w:name w:val="Subtle Reference"/>
    <w:basedOn w:val="DefaultParagraphFont"/>
    <w:uiPriority w:val="31"/>
    <w:rsid w:val="00B50BB8"/>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rsid w:val="00B50BB8"/>
    <w:rPr>
      <w:b/>
      <w:bCs/>
      <w:caps w:val="0"/>
      <w:smallCaps/>
      <w:color w:val="auto"/>
      <w:spacing w:val="0"/>
      <w:u w:val="single"/>
    </w:rPr>
  </w:style>
  <w:style w:type="character" w:styleId="BookTitle">
    <w:name w:val="Book Title"/>
    <w:basedOn w:val="DefaultParagraphFont"/>
    <w:uiPriority w:val="33"/>
    <w:rsid w:val="00B50BB8"/>
    <w:rPr>
      <w:b/>
      <w:bCs/>
      <w:caps w:val="0"/>
      <w:smallCaps/>
      <w:spacing w:val="0"/>
    </w:rPr>
  </w:style>
  <w:style w:type="paragraph" w:styleId="TOCHeading">
    <w:name w:val="TOC Heading"/>
    <w:basedOn w:val="Heading1"/>
    <w:next w:val="Normal"/>
    <w:uiPriority w:val="39"/>
    <w:unhideWhenUsed/>
    <w:rsid w:val="00B50BB8"/>
    <w:pPr>
      <w:outlineLvl w:val="9"/>
    </w:pPr>
  </w:style>
  <w:style w:type="paragraph" w:styleId="ListParagraph">
    <w:name w:val="List Paragraph"/>
    <w:basedOn w:val="Normal"/>
    <w:uiPriority w:val="34"/>
    <w:rsid w:val="004D3F8C"/>
    <w:pPr>
      <w:ind w:left="720"/>
      <w:contextualSpacing/>
    </w:pPr>
  </w:style>
  <w:style w:type="table" w:styleId="TableGrid">
    <w:name w:val="Table Grid"/>
    <w:basedOn w:val="TableNormal"/>
    <w:uiPriority w:val="39"/>
    <w:rsid w:val="00660F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942D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942DB"/>
    <w:rPr>
      <w:sz w:val="20"/>
      <w:szCs w:val="20"/>
    </w:rPr>
  </w:style>
  <w:style w:type="character" w:styleId="FootnoteReference">
    <w:name w:val="footnote reference"/>
    <w:basedOn w:val="DefaultParagraphFont"/>
    <w:uiPriority w:val="99"/>
    <w:semiHidden/>
    <w:unhideWhenUsed/>
    <w:rsid w:val="00C942DB"/>
    <w:rPr>
      <w:vertAlign w:val="superscript"/>
    </w:rPr>
  </w:style>
  <w:style w:type="paragraph" w:styleId="BalloonText">
    <w:name w:val="Balloon Text"/>
    <w:basedOn w:val="Normal"/>
    <w:link w:val="BalloonTextChar"/>
    <w:uiPriority w:val="99"/>
    <w:semiHidden/>
    <w:unhideWhenUsed/>
    <w:rsid w:val="00A31E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1E3C"/>
    <w:rPr>
      <w:rFonts w:ascii="Segoe UI" w:hAnsi="Segoe UI" w:cs="Segoe UI"/>
      <w:sz w:val="18"/>
      <w:szCs w:val="18"/>
    </w:rPr>
  </w:style>
  <w:style w:type="character" w:styleId="Hyperlink">
    <w:name w:val="Hyperlink"/>
    <w:basedOn w:val="DefaultParagraphFont"/>
    <w:uiPriority w:val="99"/>
    <w:unhideWhenUsed/>
    <w:rsid w:val="00A31E3C"/>
    <w:rPr>
      <w:color w:val="000000" w:themeColor="hyperlink"/>
      <w:u w:val="single"/>
    </w:rPr>
  </w:style>
  <w:style w:type="character" w:styleId="UnresolvedMention">
    <w:name w:val="Unresolved Mention"/>
    <w:basedOn w:val="DefaultParagraphFont"/>
    <w:uiPriority w:val="99"/>
    <w:semiHidden/>
    <w:unhideWhenUsed/>
    <w:rsid w:val="00A31E3C"/>
    <w:rPr>
      <w:color w:val="605E5C"/>
      <w:shd w:val="clear" w:color="auto" w:fill="E1DFDD"/>
    </w:rPr>
  </w:style>
  <w:style w:type="character" w:styleId="PlaceholderText">
    <w:name w:val="Placeholder Text"/>
    <w:basedOn w:val="DefaultParagraphFont"/>
    <w:uiPriority w:val="99"/>
    <w:semiHidden/>
    <w:rsid w:val="00841530"/>
    <w:rPr>
      <w:color w:val="808080"/>
    </w:rPr>
  </w:style>
  <w:style w:type="character" w:styleId="FollowedHyperlink">
    <w:name w:val="FollowedHyperlink"/>
    <w:basedOn w:val="DefaultParagraphFont"/>
    <w:uiPriority w:val="99"/>
    <w:semiHidden/>
    <w:unhideWhenUsed/>
    <w:rsid w:val="003676DC"/>
    <w:rPr>
      <w:color w:val="000000" w:themeColor="followedHyperlink"/>
      <w:u w:val="single"/>
    </w:rPr>
  </w:style>
  <w:style w:type="paragraph" w:styleId="TOC1">
    <w:name w:val="toc 1"/>
    <w:basedOn w:val="Normal"/>
    <w:next w:val="Normal"/>
    <w:autoRedefine/>
    <w:uiPriority w:val="39"/>
    <w:unhideWhenUsed/>
    <w:rsid w:val="0037706B"/>
    <w:pPr>
      <w:spacing w:before="360" w:after="0"/>
    </w:pPr>
    <w:rPr>
      <w:rFonts w:asciiTheme="majorHAnsi" w:hAnsiTheme="majorHAnsi"/>
      <w:b/>
      <w:bCs/>
      <w:caps/>
      <w:sz w:val="24"/>
      <w:szCs w:val="24"/>
    </w:rPr>
  </w:style>
  <w:style w:type="paragraph" w:styleId="TOC2">
    <w:name w:val="toc 2"/>
    <w:basedOn w:val="Normal"/>
    <w:next w:val="Normal"/>
    <w:autoRedefine/>
    <w:uiPriority w:val="39"/>
    <w:unhideWhenUsed/>
    <w:rsid w:val="0037706B"/>
    <w:pPr>
      <w:spacing w:before="240" w:after="0"/>
    </w:pPr>
    <w:rPr>
      <w:b/>
      <w:bCs/>
      <w:sz w:val="20"/>
      <w:szCs w:val="20"/>
    </w:rPr>
  </w:style>
  <w:style w:type="paragraph" w:styleId="TOC3">
    <w:name w:val="toc 3"/>
    <w:basedOn w:val="Normal"/>
    <w:next w:val="Normal"/>
    <w:autoRedefine/>
    <w:uiPriority w:val="39"/>
    <w:unhideWhenUsed/>
    <w:rsid w:val="0037706B"/>
    <w:pPr>
      <w:spacing w:after="0"/>
      <w:ind w:left="210"/>
    </w:pPr>
    <w:rPr>
      <w:sz w:val="20"/>
      <w:szCs w:val="20"/>
    </w:rPr>
  </w:style>
  <w:style w:type="character" w:customStyle="1" w:styleId="NoSpacingChar">
    <w:name w:val="No Spacing Char"/>
    <w:basedOn w:val="DefaultParagraphFont"/>
    <w:link w:val="NoSpacing"/>
    <w:uiPriority w:val="1"/>
    <w:rsid w:val="00185250"/>
  </w:style>
  <w:style w:type="paragraph" w:styleId="TOC4">
    <w:name w:val="toc 4"/>
    <w:basedOn w:val="Normal"/>
    <w:next w:val="Normal"/>
    <w:autoRedefine/>
    <w:uiPriority w:val="39"/>
    <w:unhideWhenUsed/>
    <w:rsid w:val="001D315E"/>
    <w:pPr>
      <w:spacing w:after="0"/>
      <w:ind w:left="420"/>
    </w:pPr>
    <w:rPr>
      <w:sz w:val="20"/>
      <w:szCs w:val="20"/>
    </w:rPr>
  </w:style>
  <w:style w:type="paragraph" w:styleId="TOC5">
    <w:name w:val="toc 5"/>
    <w:basedOn w:val="Normal"/>
    <w:next w:val="Normal"/>
    <w:autoRedefine/>
    <w:uiPriority w:val="39"/>
    <w:unhideWhenUsed/>
    <w:rsid w:val="001D315E"/>
    <w:pPr>
      <w:spacing w:after="0"/>
      <w:ind w:left="630"/>
    </w:pPr>
    <w:rPr>
      <w:sz w:val="20"/>
      <w:szCs w:val="20"/>
    </w:rPr>
  </w:style>
  <w:style w:type="paragraph" w:styleId="TOC6">
    <w:name w:val="toc 6"/>
    <w:basedOn w:val="Normal"/>
    <w:next w:val="Normal"/>
    <w:autoRedefine/>
    <w:uiPriority w:val="39"/>
    <w:unhideWhenUsed/>
    <w:rsid w:val="001D315E"/>
    <w:pPr>
      <w:spacing w:after="0"/>
      <w:ind w:left="840"/>
    </w:pPr>
    <w:rPr>
      <w:sz w:val="20"/>
      <w:szCs w:val="20"/>
    </w:rPr>
  </w:style>
  <w:style w:type="paragraph" w:styleId="TOC7">
    <w:name w:val="toc 7"/>
    <w:basedOn w:val="Normal"/>
    <w:next w:val="Normal"/>
    <w:autoRedefine/>
    <w:uiPriority w:val="39"/>
    <w:unhideWhenUsed/>
    <w:rsid w:val="001D315E"/>
    <w:pPr>
      <w:spacing w:after="0"/>
      <w:ind w:left="1050"/>
    </w:pPr>
    <w:rPr>
      <w:sz w:val="20"/>
      <w:szCs w:val="20"/>
    </w:rPr>
  </w:style>
  <w:style w:type="paragraph" w:styleId="TOC8">
    <w:name w:val="toc 8"/>
    <w:basedOn w:val="Normal"/>
    <w:next w:val="Normal"/>
    <w:autoRedefine/>
    <w:uiPriority w:val="39"/>
    <w:unhideWhenUsed/>
    <w:rsid w:val="001D315E"/>
    <w:pPr>
      <w:spacing w:after="0"/>
      <w:ind w:left="1260"/>
    </w:pPr>
    <w:rPr>
      <w:sz w:val="20"/>
      <w:szCs w:val="20"/>
    </w:rPr>
  </w:style>
  <w:style w:type="paragraph" w:styleId="TOC9">
    <w:name w:val="toc 9"/>
    <w:basedOn w:val="Normal"/>
    <w:next w:val="Normal"/>
    <w:autoRedefine/>
    <w:uiPriority w:val="39"/>
    <w:unhideWhenUsed/>
    <w:rsid w:val="001D315E"/>
    <w:pPr>
      <w:spacing w:after="0"/>
      <w:ind w:left="1470"/>
    </w:pPr>
    <w:rPr>
      <w:sz w:val="20"/>
      <w:szCs w:val="20"/>
    </w:rPr>
  </w:style>
  <w:style w:type="paragraph" w:customStyle="1" w:styleId="m-764258043041426562msolistparagraph">
    <w:name w:val="m_-764258043041426562msolistparagraph"/>
    <w:basedOn w:val="Normal"/>
    <w:rsid w:val="008365B0"/>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m-4438994157362558567msolistparagraph">
    <w:name w:val="m_-4438994157362558567msolistparagraph"/>
    <w:basedOn w:val="Normal"/>
    <w:rsid w:val="00C529C1"/>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TITLE2ISCFORMULASTUDENT">
    <w:name w:val="TITLE 2 ISC FORMULA STUDENT"/>
    <w:basedOn w:val="Heading2"/>
    <w:link w:val="TITLE2ISCFORMULASTUDENTCar"/>
    <w:autoRedefine/>
    <w:qFormat/>
    <w:rsid w:val="001C1F23"/>
    <w:pPr>
      <w:numPr>
        <w:numId w:val="1"/>
      </w:numPr>
      <w:spacing w:before="280" w:after="240"/>
      <w:jc w:val="left"/>
    </w:pPr>
  </w:style>
  <w:style w:type="paragraph" w:customStyle="1" w:styleId="TITLE1ISCFORMULASTUDENT">
    <w:name w:val="TITLE 1 ISC FORMULA STUDENT"/>
    <w:basedOn w:val="Heading1"/>
    <w:link w:val="TITLE1ISCFORMULASTUDENTCar"/>
    <w:qFormat/>
    <w:rsid w:val="00554CC9"/>
    <w:pPr>
      <w:jc w:val="left"/>
    </w:pPr>
    <w:rPr>
      <w:b/>
      <w:color w:val="auto"/>
    </w:rPr>
  </w:style>
  <w:style w:type="character" w:customStyle="1" w:styleId="TITLE2ISCFORMULASTUDENTCar">
    <w:name w:val="TITLE 2 ISC FORMULA STUDENT Car"/>
    <w:basedOn w:val="Heading2Char"/>
    <w:link w:val="TITLE2ISCFORMULASTUDENT"/>
    <w:rsid w:val="001C1F23"/>
    <w:rPr>
      <w:rFonts w:asciiTheme="majorHAnsi" w:eastAsiaTheme="majorEastAsia" w:hAnsiTheme="majorHAnsi" w:cstheme="majorBidi"/>
      <w:sz w:val="32"/>
      <w:szCs w:val="32"/>
    </w:rPr>
  </w:style>
  <w:style w:type="paragraph" w:customStyle="1" w:styleId="TEXTISCFORMULASTUDENT">
    <w:name w:val="TEXT ISC FORMULA STUDENT"/>
    <w:basedOn w:val="Normal"/>
    <w:link w:val="TEXTISCFORMULASTUDENTCar"/>
    <w:qFormat/>
    <w:rsid w:val="00413AB3"/>
    <w:pPr>
      <w:shd w:val="clear" w:color="auto" w:fill="FFFFFF"/>
      <w:jc w:val="both"/>
    </w:pPr>
    <w:rPr>
      <w:rFonts w:cstheme="minorHAnsi"/>
      <w:color w:val="222222"/>
      <w:sz w:val="24"/>
      <w:szCs w:val="24"/>
    </w:rPr>
  </w:style>
  <w:style w:type="character" w:customStyle="1" w:styleId="TITLE1ISCFORMULASTUDENTCar">
    <w:name w:val="TITLE 1 ISC FORMULA STUDENT Car"/>
    <w:basedOn w:val="Heading1Char"/>
    <w:link w:val="TITLE1ISCFORMULASTUDENT"/>
    <w:rsid w:val="00554CC9"/>
    <w:rPr>
      <w:rFonts w:asciiTheme="majorHAnsi" w:eastAsiaTheme="majorEastAsia" w:hAnsiTheme="majorHAnsi" w:cstheme="majorBidi"/>
      <w:b/>
      <w:color w:val="000000" w:themeColor="accent1" w:themeShade="BF"/>
      <w:sz w:val="40"/>
      <w:szCs w:val="40"/>
    </w:rPr>
  </w:style>
  <w:style w:type="paragraph" w:customStyle="1" w:styleId="TITLE3ISCFORMULASTUDENT">
    <w:name w:val="TITLE 3 ISC FORMULA STUDENT"/>
    <w:basedOn w:val="TITLE2ISCFORMULASTUDENT"/>
    <w:link w:val="TITLE3ISCFORMULASTUDENTCar"/>
    <w:autoRedefine/>
    <w:qFormat/>
    <w:rsid w:val="00554CC9"/>
    <w:pPr>
      <w:numPr>
        <w:ilvl w:val="1"/>
      </w:numPr>
      <w:ind w:left="1276"/>
      <w:outlineLvl w:val="2"/>
    </w:pPr>
  </w:style>
  <w:style w:type="character" w:customStyle="1" w:styleId="TEXTISCFORMULASTUDENTCar">
    <w:name w:val="TEXT ISC FORMULA STUDENT Car"/>
    <w:basedOn w:val="DefaultParagraphFont"/>
    <w:link w:val="TEXTISCFORMULASTUDENT"/>
    <w:rsid w:val="00413AB3"/>
    <w:rPr>
      <w:rFonts w:cstheme="minorHAnsi"/>
      <w:color w:val="222222"/>
      <w:sz w:val="24"/>
      <w:szCs w:val="24"/>
      <w:shd w:val="clear" w:color="auto" w:fill="FFFFFF"/>
    </w:rPr>
  </w:style>
  <w:style w:type="character" w:customStyle="1" w:styleId="TITLE3ISCFORMULASTUDENTCar">
    <w:name w:val="TITLE 3 ISC FORMULA STUDENT Car"/>
    <w:basedOn w:val="TITLE2ISCFORMULASTUDENTCar"/>
    <w:link w:val="TITLE3ISCFORMULASTUDENT"/>
    <w:rsid w:val="00554CC9"/>
    <w:rPr>
      <w:rFonts w:asciiTheme="majorHAnsi" w:eastAsiaTheme="majorEastAsia" w:hAnsiTheme="majorHAnsi"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7808687">
      <w:bodyDiv w:val="1"/>
      <w:marLeft w:val="0"/>
      <w:marRight w:val="0"/>
      <w:marTop w:val="0"/>
      <w:marBottom w:val="0"/>
      <w:divBdr>
        <w:top w:val="none" w:sz="0" w:space="0" w:color="auto"/>
        <w:left w:val="none" w:sz="0" w:space="0" w:color="auto"/>
        <w:bottom w:val="none" w:sz="0" w:space="0" w:color="auto"/>
        <w:right w:val="none" w:sz="0" w:space="0" w:color="auto"/>
      </w:divBdr>
    </w:div>
    <w:div w:id="715086711">
      <w:bodyDiv w:val="1"/>
      <w:marLeft w:val="0"/>
      <w:marRight w:val="0"/>
      <w:marTop w:val="0"/>
      <w:marBottom w:val="0"/>
      <w:divBdr>
        <w:top w:val="none" w:sz="0" w:space="0" w:color="auto"/>
        <w:left w:val="none" w:sz="0" w:space="0" w:color="auto"/>
        <w:bottom w:val="none" w:sz="0" w:space="0" w:color="auto"/>
        <w:right w:val="none" w:sz="0" w:space="0" w:color="auto"/>
      </w:divBdr>
      <w:divsChild>
        <w:div w:id="2012097864">
          <w:marLeft w:val="0"/>
          <w:marRight w:val="0"/>
          <w:marTop w:val="0"/>
          <w:marBottom w:val="0"/>
          <w:divBdr>
            <w:top w:val="none" w:sz="0" w:space="0" w:color="auto"/>
            <w:left w:val="none" w:sz="0" w:space="0" w:color="auto"/>
            <w:bottom w:val="none" w:sz="0" w:space="0" w:color="auto"/>
            <w:right w:val="none" w:sz="0" w:space="0" w:color="auto"/>
          </w:divBdr>
        </w:div>
      </w:divsChild>
    </w:div>
    <w:div w:id="1071931747">
      <w:bodyDiv w:val="1"/>
      <w:marLeft w:val="0"/>
      <w:marRight w:val="0"/>
      <w:marTop w:val="0"/>
      <w:marBottom w:val="0"/>
      <w:divBdr>
        <w:top w:val="none" w:sz="0" w:space="0" w:color="auto"/>
        <w:left w:val="none" w:sz="0" w:space="0" w:color="auto"/>
        <w:bottom w:val="none" w:sz="0" w:space="0" w:color="auto"/>
        <w:right w:val="none" w:sz="0" w:space="0" w:color="auto"/>
      </w:divBdr>
    </w:div>
    <w:div w:id="1111709810">
      <w:bodyDiv w:val="1"/>
      <w:marLeft w:val="0"/>
      <w:marRight w:val="0"/>
      <w:marTop w:val="0"/>
      <w:marBottom w:val="0"/>
      <w:divBdr>
        <w:top w:val="none" w:sz="0" w:space="0" w:color="auto"/>
        <w:left w:val="none" w:sz="0" w:space="0" w:color="auto"/>
        <w:bottom w:val="none" w:sz="0" w:space="0" w:color="auto"/>
        <w:right w:val="none" w:sz="0" w:space="0" w:color="auto"/>
      </w:divBdr>
    </w:div>
    <w:div w:id="1720280140">
      <w:bodyDiv w:val="1"/>
      <w:marLeft w:val="0"/>
      <w:marRight w:val="0"/>
      <w:marTop w:val="0"/>
      <w:marBottom w:val="0"/>
      <w:divBdr>
        <w:top w:val="none" w:sz="0" w:space="0" w:color="auto"/>
        <w:left w:val="none" w:sz="0" w:space="0" w:color="auto"/>
        <w:bottom w:val="none" w:sz="0" w:space="0" w:color="auto"/>
        <w:right w:val="none" w:sz="0" w:space="0" w:color="auto"/>
      </w:divBdr>
    </w:div>
    <w:div w:id="2039354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tiff"/><Relationship Id="rId18" Type="http://schemas.openxmlformats.org/officeDocument/2006/relationships/image" Target="media/image5.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motostudent2021nodered.eu-gb.mybluemix.net/red/" TargetMode="External"/><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eader" Target="header2.xml"/><Relationship Id="rId10" Type="http://schemas.openxmlformats.org/officeDocument/2006/relationships/footnotes" Target="footnotes.xml"/><Relationship Id="rId19" Type="http://schemas.openxmlformats.org/officeDocument/2006/relationships/hyperlink" Target="https://motostudent2021nodered.eu-gb.mybluemix.net/"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github.com/ascuadrado/ISC" TargetMode="External"/><Relationship Id="rId22" Type="http://schemas.openxmlformats.org/officeDocument/2006/relationships/image" Target="media/image8.png"/><Relationship Id="rId27" Type="http://schemas.openxmlformats.org/officeDocument/2006/relationships/footer" Target="foot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scuadrado/Library/Group%20Containers/UBF8T346G9.Office/User%20Content.localized/Templates.localized/ISC.dotx" TargetMode="External"/></Relationships>
</file>

<file path=word/theme/theme1.xml><?xml version="1.0" encoding="utf-8"?>
<a:theme xmlns:a="http://schemas.openxmlformats.org/drawingml/2006/main" name="Tema de Office">
  <a:themeElements>
    <a:clrScheme name="Personalizado 4">
      <a:dk1>
        <a:sysClr val="windowText" lastClr="000000"/>
      </a:dk1>
      <a:lt1>
        <a:srgbClr val="000000"/>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2021-03-16T00:00:00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636A0D3E562974299C3F5220BCE0D71" ma:contentTypeVersion="12" ma:contentTypeDescription="Create a new document." ma:contentTypeScope="" ma:versionID="6c0e0f7535f92c1d000d0655253523e5">
  <xsd:schema xmlns:xsd="http://www.w3.org/2001/XMLSchema" xmlns:xs="http://www.w3.org/2001/XMLSchema" xmlns:p="http://schemas.microsoft.com/office/2006/metadata/properties" xmlns:ns2="e587a09e-4ab9-461d-b4bb-5fc5831f295a" xmlns:ns3="502e32d7-15a3-4b53-b308-d849ef75d3be" targetNamespace="http://schemas.microsoft.com/office/2006/metadata/properties" ma:root="true" ma:fieldsID="4da5058770576bb2067cb07f58807d9f" ns2:_="" ns3:_="">
    <xsd:import namespace="e587a09e-4ab9-461d-b4bb-5fc5831f295a"/>
    <xsd:import namespace="502e32d7-15a3-4b53-b308-d849ef75d3b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87a09e-4ab9-461d-b4bb-5fc5831f295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02e32d7-15a3-4b53-b308-d849ef75d3be"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CHICAGO.XSL" StyleName="Chicago" Version="15"/>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23D5F5-7440-498B-A360-C163FE6F34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87a09e-4ab9-461d-b4bb-5fc5831f295a"/>
    <ds:schemaRef ds:uri="502e32d7-15a3-4b53-b308-d849ef75d3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A4CFF3-5711-4011-B2FF-3D16A57D0B11}">
  <ds:schemaRefs>
    <ds:schemaRef ds:uri="http://schemas.openxmlformats.org/officeDocument/2006/bibliography"/>
  </ds:schemaRefs>
</ds:datastoreItem>
</file>

<file path=customXml/itemProps4.xml><?xml version="1.0" encoding="utf-8"?>
<ds:datastoreItem xmlns:ds="http://schemas.openxmlformats.org/officeDocument/2006/customXml" ds:itemID="{A8E535BE-59C8-4760-A0A3-E7F839DA8EF5}">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4B526040-D37D-4D74-ABA4-A7C2878BEA1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ISC.dotx</Template>
  <TotalTime>1</TotalTime>
  <Pages>18</Pages>
  <Words>2577</Words>
  <Characters>14693</Characters>
  <Application>Microsoft Office Word</Application>
  <DocSecurity>0</DocSecurity>
  <Lines>122</Lines>
  <Paragraphs>34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Resumen proyecto innovación</vt:lpstr>
      <vt:lpstr>TITLE</vt:lpstr>
    </vt:vector>
  </TitlesOfParts>
  <Company/>
  <LinksUpToDate>false</LinksUpToDate>
  <CharactersWithSpaces>17236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Resumen proyecto innovación</dc:title>
  <dc:subject>ISC MOTO STUDENT</dc:subject>
  <dc:creator>Alberto Sánchez Cuadrado</dc:creator>
  <cp:keywords/>
  <dc:description/>
  <cp:lastModifiedBy>Alberto Sánchez Cuadrado</cp:lastModifiedBy>
  <cp:revision>1</cp:revision>
  <dcterms:created xsi:type="dcterms:W3CDTF">2022-09-13T11:42:00Z</dcterms:created>
  <dcterms:modified xsi:type="dcterms:W3CDTF">2022-09-13T11:43:00Z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0x010100C636A0D3E562974299C3F5220BCE0D71</vt:lpwstr>
  </property>
</Properties>
</file>